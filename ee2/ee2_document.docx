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491759723"/>
        <w:dataBinding w:prefixMappings="xmlns:ns0='http://schemas.openxmlformats.org/package/2006/metadata/core-properties' xmlns:ns1='http://purl.org/dc/elements/1.1/'" w:xpath="/ns0:coreProperties[1]/ns1:title[1]" w:storeItemID="{6C3C8BC8-F283-45AE-878A-BAB7291924A1}"/>
        <w:text/>
      </w:sdtPr>
      <w:sdtContent>
        <w:p w:rsidR="00D70E31" w:rsidRPr="00D12A13" w:rsidRDefault="00D02CCF" w:rsidP="00D70E31">
          <w:pPr>
            <w:pStyle w:val="Title"/>
            <w:jc w:val="center"/>
          </w:pPr>
          <w:r>
            <w:t>Microcontrollers I</w:t>
          </w:r>
        </w:p>
      </w:sdtContent>
    </w:sdt>
    <w:sdt>
      <w:sdtPr>
        <w:alias w:val="Subtitle"/>
        <w:id w:val="-100884311"/>
        <w:dataBinding w:prefixMappings="xmlns:ns0='http://schemas.openxmlformats.org/package/2006/metadata/core-properties' xmlns:ns1='http://purl.org/dc/elements/1.1/'" w:xpath="/ns0:coreProperties[1]/ns1:subject[1]" w:storeItemID="{6C3C8BC8-F283-45AE-878A-BAB7291924A1}"/>
        <w:text/>
      </w:sdtPr>
      <w:sdtContent>
        <w:p w:rsidR="00D70E31" w:rsidRPr="00D12A13" w:rsidRDefault="005D3F1B" w:rsidP="00D70E31">
          <w:pPr>
            <w:pStyle w:val="Subtitle"/>
            <w:jc w:val="center"/>
          </w:pPr>
          <w:r>
            <w:t>Introduction to Microcontrollers</w:t>
          </w:r>
        </w:p>
      </w:sdtContent>
    </w:sdt>
    <w:p w:rsidR="00D70E31" w:rsidRDefault="009E2F93" w:rsidP="00D70E31">
      <w:pPr>
        <w:jc w:val="center"/>
      </w:pPr>
      <w:sdt>
        <w:sdtPr>
          <w:rPr>
            <w:rFonts w:cstheme="minorHAnsi"/>
          </w:rPr>
          <w:alias w:val="Author"/>
          <w:id w:val="1587957594"/>
          <w:dataBinding w:prefixMappings="xmlns:ns0='http://schemas.openxmlformats.org/package/2006/metadata/core-properties' xmlns:ns1='http://purl.org/dc/elements/1.1/'" w:xpath="/ns0:coreProperties[1]/ns1:creator[1]" w:storeItemID="{6C3C8BC8-F283-45AE-878A-BAB7291924A1}"/>
          <w:text/>
        </w:sdtPr>
        <w:sdtContent>
          <w:r w:rsidR="00785AB8" w:rsidRPr="00785AB8">
            <w:rPr>
              <w:rFonts w:cstheme="minorHAnsi"/>
            </w:rPr>
            <w:t>Michael Chang</w:t>
          </w:r>
          <w:r w:rsidR="00785AB8">
            <w:rPr>
              <w:rFonts w:cstheme="minorHAnsi"/>
            </w:rPr>
            <w:t xml:space="preserve"> </w:t>
          </w:r>
          <w:r w:rsidR="00785AB8" w:rsidRPr="00785AB8">
            <w:rPr>
              <w:rFonts w:cstheme="minorHAnsi"/>
            </w:rPr>
            <w:t>•</w:t>
          </w:r>
          <w:r w:rsidR="00785AB8">
            <w:rPr>
              <w:rFonts w:cstheme="minorHAnsi"/>
            </w:rPr>
            <w:t xml:space="preserve"> Devan Lai </w:t>
          </w:r>
          <w:r w:rsidR="00785AB8" w:rsidRPr="00B52316">
            <w:rPr>
              <w:rFonts w:cstheme="minorHAnsi"/>
            </w:rPr>
            <w:t>•</w:t>
          </w:r>
          <w:r w:rsidR="00785AB8">
            <w:rPr>
              <w:rFonts w:cstheme="minorHAnsi"/>
            </w:rPr>
            <w:t xml:space="preserve"> Richard Lin </w:t>
          </w:r>
          <w:r w:rsidR="00785AB8" w:rsidRPr="00603BC1">
            <w:rPr>
              <w:rFonts w:cstheme="minorHAnsi"/>
            </w:rPr>
            <w:t>•</w:t>
          </w:r>
          <w:r w:rsidR="00785AB8">
            <w:rPr>
              <w:rFonts w:cstheme="minorHAnsi"/>
            </w:rPr>
            <w:t xml:space="preserve"> Adam Resnick</w:t>
          </w:r>
        </w:sdtContent>
      </w:sdt>
    </w:p>
    <w:p w:rsidR="00D70E31" w:rsidRDefault="00D70E31" w:rsidP="00D70E31">
      <w:pPr>
        <w:rPr>
          <w:b/>
        </w:rPr>
      </w:pPr>
    </w:p>
    <w:p w:rsidR="00D70E31" w:rsidRDefault="00D70E31" w:rsidP="00D70E31">
      <w:pPr>
        <w:jc w:val="center"/>
      </w:pPr>
      <w:r w:rsidRPr="002662AA">
        <w:rPr>
          <w:b/>
        </w:rPr>
        <w:t>Application</w:t>
      </w:r>
      <w:r w:rsidRPr="00B0515D">
        <w:t xml:space="preserve">: </w:t>
      </w:r>
      <w:r w:rsidR="00C757B0" w:rsidRPr="00C757B0">
        <w:t>Our entire car is based around microcontrollers called BRAINs. These BRAINS are based heavily on these Arduinos. Programming for the car is very similar to programming these BRAINs. Plus microcontrollers are cool!</w:t>
      </w:r>
    </w:p>
    <w:p w:rsidR="00D70E31" w:rsidRDefault="00D70E31" w:rsidP="00D70E31">
      <w:pPr>
        <w:jc w:val="center"/>
      </w:pPr>
    </w:p>
    <w:sdt>
      <w:sdtPr>
        <w:rPr>
          <w:rFonts w:eastAsiaTheme="minorEastAsia" w:cstheme="minorBidi"/>
          <w:b w:val="0"/>
          <w:bCs w:val="0"/>
          <w:sz w:val="26"/>
          <w:szCs w:val="22"/>
          <w:lang w:eastAsia="en-US" w:bidi="ar-SA"/>
        </w:rPr>
        <w:id w:val="376287692"/>
        <w:docPartObj>
          <w:docPartGallery w:val="Table of Contents"/>
          <w:docPartUnique/>
        </w:docPartObj>
      </w:sdtPr>
      <w:sdtEndPr>
        <w:rPr>
          <w:rFonts w:eastAsiaTheme="minorHAnsi"/>
          <w:noProof/>
        </w:rPr>
      </w:sdtEndPr>
      <w:sdtContent>
        <w:p w:rsidR="00D70E31" w:rsidRDefault="00D70E31" w:rsidP="00D70E31">
          <w:pPr>
            <w:pStyle w:val="TOCHeading"/>
          </w:pPr>
          <w:r>
            <w:t>Contents</w:t>
          </w:r>
        </w:p>
        <w:p w:rsidR="007F766B" w:rsidRDefault="00D70E31" w:rsidP="007F766B">
          <w:pPr>
            <w:pStyle w:val="TOC1"/>
            <w:tabs>
              <w:tab w:val="right" w:leader="dot" w:pos="10790"/>
            </w:tabs>
            <w:spacing w:after="0"/>
            <w:rPr>
              <w:rFonts w:asciiTheme="minorHAnsi" w:hAnsiTheme="minorHAnsi"/>
              <w:noProof/>
              <w:color w:val="auto"/>
              <w:sz w:val="22"/>
              <w:lang w:eastAsia="en-US"/>
            </w:rPr>
          </w:pPr>
          <w:r>
            <w:fldChar w:fldCharType="begin"/>
          </w:r>
          <w:r>
            <w:instrText xml:space="preserve"> TOC \o "1-3" \h \z \u </w:instrText>
          </w:r>
          <w:r>
            <w:fldChar w:fldCharType="separate"/>
          </w:r>
          <w:hyperlink w:anchor="_Toc335864752" w:history="1">
            <w:r w:rsidR="007F766B" w:rsidRPr="008F6404">
              <w:rPr>
                <w:rStyle w:val="Hyperlink"/>
                <w:noProof/>
              </w:rPr>
              <w:t>Revision History</w:t>
            </w:r>
            <w:r w:rsidR="007F766B">
              <w:rPr>
                <w:noProof/>
                <w:webHidden/>
              </w:rPr>
              <w:tab/>
            </w:r>
            <w:r w:rsidR="007F766B">
              <w:rPr>
                <w:noProof/>
                <w:webHidden/>
              </w:rPr>
              <w:fldChar w:fldCharType="begin"/>
            </w:r>
            <w:r w:rsidR="007F766B">
              <w:rPr>
                <w:noProof/>
                <w:webHidden/>
              </w:rPr>
              <w:instrText xml:space="preserve"> PAGEREF _Toc335864752 \h </w:instrText>
            </w:r>
            <w:r w:rsidR="007F766B">
              <w:rPr>
                <w:noProof/>
                <w:webHidden/>
              </w:rPr>
            </w:r>
            <w:r w:rsidR="007F766B">
              <w:rPr>
                <w:noProof/>
                <w:webHidden/>
              </w:rPr>
              <w:fldChar w:fldCharType="separate"/>
            </w:r>
            <w:r w:rsidR="00743F8E">
              <w:rPr>
                <w:noProof/>
                <w:webHidden/>
              </w:rPr>
              <w:t>3</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53" w:history="1">
            <w:r w:rsidR="007F766B" w:rsidRPr="008F6404">
              <w:rPr>
                <w:rStyle w:val="Hyperlink"/>
                <w:noProof/>
              </w:rPr>
              <w:t>Parts List</w:t>
            </w:r>
            <w:r w:rsidR="007F766B">
              <w:rPr>
                <w:noProof/>
                <w:webHidden/>
              </w:rPr>
              <w:tab/>
            </w:r>
            <w:r w:rsidR="007F766B">
              <w:rPr>
                <w:noProof/>
                <w:webHidden/>
              </w:rPr>
              <w:fldChar w:fldCharType="begin"/>
            </w:r>
            <w:r w:rsidR="007F766B">
              <w:rPr>
                <w:noProof/>
                <w:webHidden/>
              </w:rPr>
              <w:instrText xml:space="preserve"> PAGEREF _Toc335864753 \h </w:instrText>
            </w:r>
            <w:r w:rsidR="007F766B">
              <w:rPr>
                <w:noProof/>
                <w:webHidden/>
              </w:rPr>
            </w:r>
            <w:r w:rsidR="007F766B">
              <w:rPr>
                <w:noProof/>
                <w:webHidden/>
              </w:rPr>
              <w:fldChar w:fldCharType="separate"/>
            </w:r>
            <w:r w:rsidR="00743F8E">
              <w:rPr>
                <w:noProof/>
                <w:webHidden/>
              </w:rPr>
              <w:t>4</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54" w:history="1">
            <w:r w:rsidR="007F766B" w:rsidRPr="008F6404">
              <w:rPr>
                <w:rStyle w:val="Hyperlink"/>
                <w:noProof/>
              </w:rPr>
              <w:t>Introduction</w:t>
            </w:r>
            <w:r w:rsidR="007F766B">
              <w:rPr>
                <w:noProof/>
                <w:webHidden/>
              </w:rPr>
              <w:tab/>
            </w:r>
            <w:r w:rsidR="007F766B">
              <w:rPr>
                <w:noProof/>
                <w:webHidden/>
              </w:rPr>
              <w:fldChar w:fldCharType="begin"/>
            </w:r>
            <w:r w:rsidR="007F766B">
              <w:rPr>
                <w:noProof/>
                <w:webHidden/>
              </w:rPr>
              <w:instrText xml:space="preserve"> PAGEREF _Toc335864754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55" w:history="1">
            <w:r w:rsidR="007F766B" w:rsidRPr="008F6404">
              <w:rPr>
                <w:rStyle w:val="Hyperlink"/>
                <w:noProof/>
              </w:rPr>
              <w:t>Microcontrollers - what are they?</w:t>
            </w:r>
            <w:r w:rsidR="007F766B">
              <w:rPr>
                <w:noProof/>
                <w:webHidden/>
              </w:rPr>
              <w:tab/>
            </w:r>
            <w:r w:rsidR="007F766B">
              <w:rPr>
                <w:noProof/>
                <w:webHidden/>
              </w:rPr>
              <w:fldChar w:fldCharType="begin"/>
            </w:r>
            <w:r w:rsidR="007F766B">
              <w:rPr>
                <w:noProof/>
                <w:webHidden/>
              </w:rPr>
              <w:instrText xml:space="preserve"> PAGEREF _Toc335864755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56" w:history="1">
            <w:r w:rsidR="007F766B" w:rsidRPr="008F6404">
              <w:rPr>
                <w:rStyle w:val="Hyperlink"/>
                <w:noProof/>
              </w:rPr>
              <w:t>Where is it used?</w:t>
            </w:r>
            <w:r w:rsidR="007F766B">
              <w:rPr>
                <w:noProof/>
                <w:webHidden/>
              </w:rPr>
              <w:tab/>
            </w:r>
            <w:r w:rsidR="007F766B">
              <w:rPr>
                <w:noProof/>
                <w:webHidden/>
              </w:rPr>
              <w:fldChar w:fldCharType="begin"/>
            </w:r>
            <w:r w:rsidR="007F766B">
              <w:rPr>
                <w:noProof/>
                <w:webHidden/>
              </w:rPr>
              <w:instrText xml:space="preserve"> PAGEREF _Toc335864756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57" w:history="1">
            <w:r w:rsidR="007F766B" w:rsidRPr="008F6404">
              <w:rPr>
                <w:rStyle w:val="Hyperlink"/>
                <w:noProof/>
              </w:rPr>
              <w:t>Lab Introduction</w:t>
            </w:r>
            <w:r w:rsidR="007F766B">
              <w:rPr>
                <w:noProof/>
                <w:webHidden/>
              </w:rPr>
              <w:tab/>
            </w:r>
            <w:r w:rsidR="007F766B">
              <w:rPr>
                <w:noProof/>
                <w:webHidden/>
              </w:rPr>
              <w:fldChar w:fldCharType="begin"/>
            </w:r>
            <w:r w:rsidR="007F766B">
              <w:rPr>
                <w:noProof/>
                <w:webHidden/>
              </w:rPr>
              <w:instrText xml:space="preserve"> PAGEREF _Toc335864757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58" w:history="1">
            <w:r w:rsidR="007F766B" w:rsidRPr="008F6404">
              <w:rPr>
                <w:rStyle w:val="Hyperlink"/>
                <w:noProof/>
              </w:rPr>
              <w:t>Safety Briefing</w:t>
            </w:r>
            <w:r w:rsidR="007F766B">
              <w:rPr>
                <w:noProof/>
                <w:webHidden/>
              </w:rPr>
              <w:tab/>
            </w:r>
            <w:r w:rsidR="007F766B">
              <w:rPr>
                <w:noProof/>
                <w:webHidden/>
              </w:rPr>
              <w:fldChar w:fldCharType="begin"/>
            </w:r>
            <w:r w:rsidR="007F766B">
              <w:rPr>
                <w:noProof/>
                <w:webHidden/>
              </w:rPr>
              <w:instrText xml:space="preserve"> PAGEREF _Toc335864758 \h </w:instrText>
            </w:r>
            <w:r w:rsidR="007F766B">
              <w:rPr>
                <w:noProof/>
                <w:webHidden/>
              </w:rPr>
            </w:r>
            <w:r w:rsidR="007F766B">
              <w:rPr>
                <w:noProof/>
                <w:webHidden/>
              </w:rPr>
              <w:fldChar w:fldCharType="separate"/>
            </w:r>
            <w:r w:rsidR="00743F8E">
              <w:rPr>
                <w:noProof/>
                <w:webHidden/>
              </w:rPr>
              <w:t>5</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59" w:history="1">
            <w:r w:rsidR="007F766B" w:rsidRPr="008F6404">
              <w:rPr>
                <w:rStyle w:val="Hyperlink"/>
                <w:noProof/>
              </w:rPr>
              <w:t>Installation Instructions</w:t>
            </w:r>
            <w:r w:rsidR="007F766B">
              <w:rPr>
                <w:noProof/>
                <w:webHidden/>
              </w:rPr>
              <w:tab/>
            </w:r>
            <w:r w:rsidR="007F766B">
              <w:rPr>
                <w:noProof/>
                <w:webHidden/>
              </w:rPr>
              <w:fldChar w:fldCharType="begin"/>
            </w:r>
            <w:r w:rsidR="007F766B">
              <w:rPr>
                <w:noProof/>
                <w:webHidden/>
              </w:rPr>
              <w:instrText xml:space="preserve"> PAGEREF _Toc335864759 \h </w:instrText>
            </w:r>
            <w:r w:rsidR="007F766B">
              <w:rPr>
                <w:noProof/>
                <w:webHidden/>
              </w:rPr>
            </w:r>
            <w:r w:rsidR="007F766B">
              <w:rPr>
                <w:noProof/>
                <w:webHidden/>
              </w:rPr>
              <w:fldChar w:fldCharType="separate"/>
            </w:r>
            <w:r w:rsidR="00743F8E">
              <w:rPr>
                <w:noProof/>
                <w:webHidden/>
              </w:rPr>
              <w:t>6</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60" w:history="1">
            <w:r w:rsidR="007F766B" w:rsidRPr="008F6404">
              <w:rPr>
                <w:rStyle w:val="Hyperlink"/>
                <w:noProof/>
              </w:rPr>
              <w:t>Editor’s Note</w:t>
            </w:r>
            <w:r w:rsidR="007F766B">
              <w:rPr>
                <w:noProof/>
                <w:webHidden/>
              </w:rPr>
              <w:tab/>
            </w:r>
            <w:r w:rsidR="007F766B">
              <w:rPr>
                <w:noProof/>
                <w:webHidden/>
              </w:rPr>
              <w:fldChar w:fldCharType="begin"/>
            </w:r>
            <w:r w:rsidR="007F766B">
              <w:rPr>
                <w:noProof/>
                <w:webHidden/>
              </w:rPr>
              <w:instrText xml:space="preserve"> PAGEREF _Toc335864760 \h </w:instrText>
            </w:r>
            <w:r w:rsidR="007F766B">
              <w:rPr>
                <w:noProof/>
                <w:webHidden/>
              </w:rPr>
            </w:r>
            <w:r w:rsidR="007F766B">
              <w:rPr>
                <w:noProof/>
                <w:webHidden/>
              </w:rPr>
              <w:fldChar w:fldCharType="separate"/>
            </w:r>
            <w:r w:rsidR="00743F8E">
              <w:rPr>
                <w:noProof/>
                <w:webHidden/>
              </w:rPr>
              <w:t>6</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61" w:history="1">
            <w:r w:rsidR="007F766B" w:rsidRPr="008F6404">
              <w:rPr>
                <w:rStyle w:val="Hyperlink"/>
                <w:noProof/>
              </w:rPr>
              <w:t>Lab 1: Hello, World!</w:t>
            </w:r>
            <w:r w:rsidR="007F766B">
              <w:rPr>
                <w:noProof/>
                <w:webHidden/>
              </w:rPr>
              <w:tab/>
            </w:r>
            <w:r w:rsidR="007F766B">
              <w:rPr>
                <w:noProof/>
                <w:webHidden/>
              </w:rPr>
              <w:fldChar w:fldCharType="begin"/>
            </w:r>
            <w:r w:rsidR="007F766B">
              <w:rPr>
                <w:noProof/>
                <w:webHidden/>
              </w:rPr>
              <w:instrText xml:space="preserve"> PAGEREF _Toc335864761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62"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_Toc335864762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63" w:history="1">
            <w:r w:rsidR="007F766B" w:rsidRPr="008F6404">
              <w:rPr>
                <w:rStyle w:val="Hyperlink"/>
                <w:noProof/>
              </w:rPr>
              <w:t>Lab Manual</w:t>
            </w:r>
            <w:r w:rsidR="007F766B">
              <w:rPr>
                <w:noProof/>
                <w:webHidden/>
              </w:rPr>
              <w:tab/>
            </w:r>
            <w:r w:rsidR="007F766B">
              <w:rPr>
                <w:noProof/>
                <w:webHidden/>
              </w:rPr>
              <w:fldChar w:fldCharType="begin"/>
            </w:r>
            <w:r w:rsidR="007F766B">
              <w:rPr>
                <w:noProof/>
                <w:webHidden/>
              </w:rPr>
              <w:instrText xml:space="preserve"> PAGEREF _Toc335864763 \h </w:instrText>
            </w:r>
            <w:r w:rsidR="007F766B">
              <w:rPr>
                <w:noProof/>
                <w:webHidden/>
              </w:rPr>
            </w:r>
            <w:r w:rsidR="007F766B">
              <w:rPr>
                <w:noProof/>
                <w:webHidden/>
              </w:rPr>
              <w:fldChar w:fldCharType="separate"/>
            </w:r>
            <w:r w:rsidR="00743F8E">
              <w:rPr>
                <w:noProof/>
                <w:webHidden/>
              </w:rPr>
              <w:t>7</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64" w:history="1">
            <w:r w:rsidR="007F766B" w:rsidRPr="008F6404">
              <w:rPr>
                <w:rStyle w:val="Hyperlink"/>
                <w:noProof/>
              </w:rPr>
              <w:t>Lab 2: Blinky</w:t>
            </w:r>
            <w:r w:rsidR="007F766B">
              <w:rPr>
                <w:noProof/>
                <w:webHidden/>
              </w:rPr>
              <w:tab/>
            </w:r>
            <w:r w:rsidR="007F766B">
              <w:rPr>
                <w:noProof/>
                <w:webHidden/>
              </w:rPr>
              <w:fldChar w:fldCharType="begin"/>
            </w:r>
            <w:r w:rsidR="007F766B">
              <w:rPr>
                <w:noProof/>
                <w:webHidden/>
              </w:rPr>
              <w:instrText xml:space="preserve"> PAGEREF _Toc335864764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65"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_Toc335864765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66" w:history="1">
            <w:r w:rsidR="007F766B" w:rsidRPr="008F6404">
              <w:rPr>
                <w:rStyle w:val="Hyperlink"/>
                <w:noProof/>
              </w:rPr>
              <w:t>Blinking the LED</w:t>
            </w:r>
            <w:r w:rsidR="007F766B">
              <w:rPr>
                <w:noProof/>
                <w:webHidden/>
              </w:rPr>
              <w:tab/>
            </w:r>
            <w:r w:rsidR="007F766B">
              <w:rPr>
                <w:noProof/>
                <w:webHidden/>
              </w:rPr>
              <w:fldChar w:fldCharType="begin"/>
            </w:r>
            <w:r w:rsidR="007F766B">
              <w:rPr>
                <w:noProof/>
                <w:webHidden/>
              </w:rPr>
              <w:instrText xml:space="preserve"> PAGEREF _Toc335864766 \h </w:instrText>
            </w:r>
            <w:r w:rsidR="007F766B">
              <w:rPr>
                <w:noProof/>
                <w:webHidden/>
              </w:rPr>
            </w:r>
            <w:r w:rsidR="007F766B">
              <w:rPr>
                <w:noProof/>
                <w:webHidden/>
              </w:rPr>
              <w:fldChar w:fldCharType="separate"/>
            </w:r>
            <w:r w:rsidR="00743F8E">
              <w:rPr>
                <w:noProof/>
                <w:webHidden/>
              </w:rPr>
              <w:t>10</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67" w:history="1">
            <w:r w:rsidR="007F766B" w:rsidRPr="008F6404">
              <w:rPr>
                <w:rStyle w:val="Hyperlink"/>
                <w:noProof/>
              </w:rPr>
              <w:t>A Slightly Different Implementation</w:t>
            </w:r>
            <w:r w:rsidR="007F766B">
              <w:rPr>
                <w:noProof/>
                <w:webHidden/>
              </w:rPr>
              <w:tab/>
            </w:r>
            <w:r w:rsidR="007F766B">
              <w:rPr>
                <w:noProof/>
                <w:webHidden/>
              </w:rPr>
              <w:fldChar w:fldCharType="begin"/>
            </w:r>
            <w:r w:rsidR="007F766B">
              <w:rPr>
                <w:noProof/>
                <w:webHidden/>
              </w:rPr>
              <w:instrText xml:space="preserve"> PAGEREF _Toc335864767 \h </w:instrText>
            </w:r>
            <w:r w:rsidR="007F766B">
              <w:rPr>
                <w:noProof/>
                <w:webHidden/>
              </w:rPr>
            </w:r>
            <w:r w:rsidR="007F766B">
              <w:rPr>
                <w:noProof/>
                <w:webHidden/>
              </w:rPr>
              <w:fldChar w:fldCharType="separate"/>
            </w:r>
            <w:r w:rsidR="00743F8E">
              <w:rPr>
                <w:noProof/>
                <w:webHidden/>
              </w:rPr>
              <w:t>12</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68" w:history="1">
            <w:r w:rsidR="007F766B" w:rsidRPr="008F6404">
              <w:rPr>
                <w:rStyle w:val="Hyperlink"/>
                <w:noProof/>
              </w:rPr>
              <w:t>Lab 3: Controlling LEDs with Buttons</w:t>
            </w:r>
            <w:r w:rsidR="007F766B">
              <w:rPr>
                <w:noProof/>
                <w:webHidden/>
              </w:rPr>
              <w:tab/>
            </w:r>
            <w:r w:rsidR="007F766B">
              <w:rPr>
                <w:noProof/>
                <w:webHidden/>
              </w:rPr>
              <w:fldChar w:fldCharType="begin"/>
            </w:r>
            <w:r w:rsidR="007F766B">
              <w:rPr>
                <w:noProof/>
                <w:webHidden/>
              </w:rPr>
              <w:instrText xml:space="preserve"> PAGEREF _Toc335864768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69"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_Toc335864769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70" w:history="1">
            <w:r w:rsidR="007F766B" w:rsidRPr="008F6404">
              <w:rPr>
                <w:rStyle w:val="Hyperlink"/>
                <w:noProof/>
              </w:rPr>
              <w:t>Lab Manual</w:t>
            </w:r>
            <w:r w:rsidR="007F766B">
              <w:rPr>
                <w:noProof/>
                <w:webHidden/>
              </w:rPr>
              <w:tab/>
            </w:r>
            <w:r w:rsidR="007F766B">
              <w:rPr>
                <w:noProof/>
                <w:webHidden/>
              </w:rPr>
              <w:fldChar w:fldCharType="begin"/>
            </w:r>
            <w:r w:rsidR="007F766B">
              <w:rPr>
                <w:noProof/>
                <w:webHidden/>
              </w:rPr>
              <w:instrText xml:space="preserve"> PAGEREF _Toc335864770 \h </w:instrText>
            </w:r>
            <w:r w:rsidR="007F766B">
              <w:rPr>
                <w:noProof/>
                <w:webHidden/>
              </w:rPr>
            </w:r>
            <w:r w:rsidR="007F766B">
              <w:rPr>
                <w:noProof/>
                <w:webHidden/>
              </w:rPr>
              <w:fldChar w:fldCharType="separate"/>
            </w:r>
            <w:r w:rsidR="00743F8E">
              <w:rPr>
                <w:noProof/>
                <w:webHidden/>
              </w:rPr>
              <w:t>14</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71" w:history="1">
            <w:r w:rsidR="007F766B" w:rsidRPr="008F6404">
              <w:rPr>
                <w:rStyle w:val="Hyperlink"/>
                <w:noProof/>
              </w:rPr>
              <w:t>Lab 4: Reading from an Analog Pin</w:t>
            </w:r>
            <w:r w:rsidR="007F766B">
              <w:rPr>
                <w:noProof/>
                <w:webHidden/>
              </w:rPr>
              <w:tab/>
            </w:r>
            <w:r w:rsidR="007F766B">
              <w:rPr>
                <w:noProof/>
                <w:webHidden/>
              </w:rPr>
              <w:fldChar w:fldCharType="begin"/>
            </w:r>
            <w:r w:rsidR="007F766B">
              <w:rPr>
                <w:noProof/>
                <w:webHidden/>
              </w:rPr>
              <w:instrText xml:space="preserve"> PAGEREF _Toc335864771 \h </w:instrText>
            </w:r>
            <w:r w:rsidR="007F766B">
              <w:rPr>
                <w:noProof/>
                <w:webHidden/>
              </w:rPr>
            </w:r>
            <w:r w:rsidR="007F766B">
              <w:rPr>
                <w:noProof/>
                <w:webHidden/>
              </w:rPr>
              <w:fldChar w:fldCharType="separate"/>
            </w:r>
            <w:r w:rsidR="00743F8E">
              <w:rPr>
                <w:noProof/>
                <w:webHidden/>
              </w:rPr>
              <w:t>16</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72" w:history="1">
            <w:r w:rsidR="007F766B" w:rsidRPr="008F6404">
              <w:rPr>
                <w:rStyle w:val="Hyperlink"/>
                <w:noProof/>
              </w:rPr>
              <w:t>Lab 5: Cycling Colors on an RGB LED</w:t>
            </w:r>
            <w:r w:rsidR="007F766B">
              <w:rPr>
                <w:noProof/>
                <w:webHidden/>
              </w:rPr>
              <w:tab/>
            </w:r>
            <w:r w:rsidR="007F766B">
              <w:rPr>
                <w:noProof/>
                <w:webHidden/>
              </w:rPr>
              <w:fldChar w:fldCharType="begin"/>
            </w:r>
            <w:r w:rsidR="007F766B">
              <w:rPr>
                <w:noProof/>
                <w:webHidden/>
              </w:rPr>
              <w:instrText xml:space="preserve"> PAGEREF _Toc335864772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73"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_Toc335864773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74" w:history="1">
            <w:r w:rsidR="007F766B" w:rsidRPr="008F6404">
              <w:rPr>
                <w:rStyle w:val="Hyperlink"/>
                <w:noProof/>
              </w:rPr>
              <w:t>A Little Bit of Physics</w:t>
            </w:r>
            <w:r w:rsidR="007F766B">
              <w:rPr>
                <w:noProof/>
                <w:webHidden/>
              </w:rPr>
              <w:tab/>
            </w:r>
            <w:r w:rsidR="007F766B">
              <w:rPr>
                <w:noProof/>
                <w:webHidden/>
              </w:rPr>
              <w:fldChar w:fldCharType="begin"/>
            </w:r>
            <w:r w:rsidR="007F766B">
              <w:rPr>
                <w:noProof/>
                <w:webHidden/>
              </w:rPr>
              <w:instrText xml:space="preserve"> PAGEREF _Toc335864774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75" w:history="1">
            <w:r w:rsidR="007F766B" w:rsidRPr="008F6404">
              <w:rPr>
                <w:rStyle w:val="Hyperlink"/>
                <w:noProof/>
              </w:rPr>
              <w:t>“while” and “for” Loops Refresher</w:t>
            </w:r>
            <w:r w:rsidR="007F766B">
              <w:rPr>
                <w:noProof/>
                <w:webHidden/>
              </w:rPr>
              <w:tab/>
            </w:r>
            <w:r w:rsidR="007F766B">
              <w:rPr>
                <w:noProof/>
                <w:webHidden/>
              </w:rPr>
              <w:fldChar w:fldCharType="begin"/>
            </w:r>
            <w:r w:rsidR="007F766B">
              <w:rPr>
                <w:noProof/>
                <w:webHidden/>
              </w:rPr>
              <w:instrText xml:space="preserve"> PAGEREF _Toc335864775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9E2F93" w:rsidP="007F766B">
          <w:pPr>
            <w:pStyle w:val="TOC3"/>
            <w:tabs>
              <w:tab w:val="right" w:leader="dot" w:pos="10790"/>
            </w:tabs>
            <w:spacing w:after="0"/>
            <w:rPr>
              <w:rFonts w:asciiTheme="minorHAnsi" w:hAnsiTheme="minorHAnsi"/>
              <w:noProof/>
              <w:color w:val="auto"/>
              <w:sz w:val="22"/>
              <w:lang w:eastAsia="en-US"/>
            </w:rPr>
          </w:pPr>
          <w:hyperlink w:anchor="_Toc335864776" w:history="1">
            <w:r w:rsidR="007F766B" w:rsidRPr="008F6404">
              <w:rPr>
                <w:rStyle w:val="Hyperlink"/>
                <w:noProof/>
              </w:rPr>
              <w:t>A Short Example</w:t>
            </w:r>
            <w:r w:rsidR="007F766B">
              <w:rPr>
                <w:noProof/>
                <w:webHidden/>
              </w:rPr>
              <w:tab/>
            </w:r>
            <w:r w:rsidR="007F766B">
              <w:rPr>
                <w:noProof/>
                <w:webHidden/>
              </w:rPr>
              <w:fldChar w:fldCharType="begin"/>
            </w:r>
            <w:r w:rsidR="007F766B">
              <w:rPr>
                <w:noProof/>
                <w:webHidden/>
              </w:rPr>
              <w:instrText xml:space="preserve"> PAGEREF _Toc335864776 \h </w:instrText>
            </w:r>
            <w:r w:rsidR="007F766B">
              <w:rPr>
                <w:noProof/>
                <w:webHidden/>
              </w:rPr>
            </w:r>
            <w:r w:rsidR="007F766B">
              <w:rPr>
                <w:noProof/>
                <w:webHidden/>
              </w:rPr>
              <w:fldChar w:fldCharType="separate"/>
            </w:r>
            <w:r w:rsidR="00743F8E">
              <w:rPr>
                <w:noProof/>
                <w:webHidden/>
              </w:rPr>
              <w:t>17</w:t>
            </w:r>
            <w:r w:rsidR="007F766B">
              <w:rPr>
                <w:noProof/>
                <w:webHidden/>
              </w:rPr>
              <w:fldChar w:fldCharType="end"/>
            </w:r>
          </w:hyperlink>
        </w:p>
        <w:p w:rsidR="007F766B" w:rsidRDefault="009E2F93" w:rsidP="007F766B">
          <w:pPr>
            <w:pStyle w:val="TOC3"/>
            <w:tabs>
              <w:tab w:val="right" w:leader="dot" w:pos="10790"/>
            </w:tabs>
            <w:spacing w:after="0"/>
            <w:rPr>
              <w:rFonts w:asciiTheme="minorHAnsi" w:hAnsiTheme="minorHAnsi"/>
              <w:noProof/>
              <w:color w:val="auto"/>
              <w:sz w:val="22"/>
              <w:lang w:eastAsia="en-US"/>
            </w:rPr>
          </w:pPr>
          <w:hyperlink w:anchor="_Toc335864777" w:history="1">
            <w:r w:rsidR="007F766B" w:rsidRPr="008F6404">
              <w:rPr>
                <w:rStyle w:val="Hyperlink"/>
                <w:noProof/>
              </w:rPr>
              <w:t>A Shorter Example</w:t>
            </w:r>
            <w:r w:rsidR="007F766B">
              <w:rPr>
                <w:noProof/>
                <w:webHidden/>
              </w:rPr>
              <w:tab/>
            </w:r>
            <w:r w:rsidR="007F766B">
              <w:rPr>
                <w:noProof/>
                <w:webHidden/>
              </w:rPr>
              <w:fldChar w:fldCharType="begin"/>
            </w:r>
            <w:r w:rsidR="007F766B">
              <w:rPr>
                <w:noProof/>
                <w:webHidden/>
              </w:rPr>
              <w:instrText xml:space="preserve"> PAGEREF _Toc335864777 \h </w:instrText>
            </w:r>
            <w:r w:rsidR="007F766B">
              <w:rPr>
                <w:noProof/>
                <w:webHidden/>
              </w:rPr>
            </w:r>
            <w:r w:rsidR="007F766B">
              <w:rPr>
                <w:noProof/>
                <w:webHidden/>
              </w:rPr>
              <w:fldChar w:fldCharType="separate"/>
            </w:r>
            <w:r w:rsidR="00743F8E">
              <w:rPr>
                <w:noProof/>
                <w:webHidden/>
              </w:rPr>
              <w:t>18</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78" w:history="1">
            <w:r w:rsidR="007F766B" w:rsidRPr="008F6404">
              <w:rPr>
                <w:rStyle w:val="Hyperlink"/>
                <w:noProof/>
              </w:rPr>
              <w:t>Less talk, more pretty lights!</w:t>
            </w:r>
            <w:r w:rsidR="007F766B">
              <w:rPr>
                <w:noProof/>
                <w:webHidden/>
              </w:rPr>
              <w:tab/>
            </w:r>
            <w:r w:rsidR="007F766B">
              <w:rPr>
                <w:noProof/>
                <w:webHidden/>
              </w:rPr>
              <w:fldChar w:fldCharType="begin"/>
            </w:r>
            <w:r w:rsidR="007F766B">
              <w:rPr>
                <w:noProof/>
                <w:webHidden/>
              </w:rPr>
              <w:instrText xml:space="preserve"> PAGEREF _Toc335864778 \h </w:instrText>
            </w:r>
            <w:r w:rsidR="007F766B">
              <w:rPr>
                <w:noProof/>
                <w:webHidden/>
              </w:rPr>
            </w:r>
            <w:r w:rsidR="007F766B">
              <w:rPr>
                <w:noProof/>
                <w:webHidden/>
              </w:rPr>
              <w:fldChar w:fldCharType="separate"/>
            </w:r>
            <w:r w:rsidR="00743F8E">
              <w:rPr>
                <w:noProof/>
                <w:webHidden/>
              </w:rPr>
              <w:t>19</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79" w:history="1">
            <w:r w:rsidR="007F766B" w:rsidRPr="008F6404">
              <w:rPr>
                <w:rStyle w:val="Hyperlink"/>
                <w:noProof/>
              </w:rPr>
              <w:t>Extra for Experts: Cooperative Multitasking</w:t>
            </w:r>
            <w:r w:rsidR="007F766B">
              <w:rPr>
                <w:noProof/>
                <w:webHidden/>
              </w:rPr>
              <w:tab/>
            </w:r>
            <w:r w:rsidR="007F766B">
              <w:rPr>
                <w:noProof/>
                <w:webHidden/>
              </w:rPr>
              <w:fldChar w:fldCharType="begin"/>
            </w:r>
            <w:r w:rsidR="007F766B">
              <w:rPr>
                <w:noProof/>
                <w:webHidden/>
              </w:rPr>
              <w:instrText xml:space="preserve"> PAGEREF _Toc335864779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80" w:history="1">
            <w:r w:rsidR="007F766B" w:rsidRPr="008F6404">
              <w:rPr>
                <w:rStyle w:val="Hyperlink"/>
                <w:noProof/>
              </w:rPr>
              <w:t>Objectives</w:t>
            </w:r>
            <w:r w:rsidR="007F766B">
              <w:rPr>
                <w:noProof/>
                <w:webHidden/>
              </w:rPr>
              <w:tab/>
            </w:r>
            <w:r w:rsidR="007F766B">
              <w:rPr>
                <w:noProof/>
                <w:webHidden/>
              </w:rPr>
              <w:fldChar w:fldCharType="begin"/>
            </w:r>
            <w:r w:rsidR="007F766B">
              <w:rPr>
                <w:noProof/>
                <w:webHidden/>
              </w:rPr>
              <w:instrText xml:space="preserve"> PAGEREF _Toc335864780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81" w:history="1">
            <w:r w:rsidR="007F766B" w:rsidRPr="008F6404">
              <w:rPr>
                <w:rStyle w:val="Hyperlink"/>
                <w:noProof/>
              </w:rPr>
              <w:t>A First Attempt</w:t>
            </w:r>
            <w:r w:rsidR="007F766B">
              <w:rPr>
                <w:noProof/>
                <w:webHidden/>
              </w:rPr>
              <w:tab/>
            </w:r>
            <w:r w:rsidR="007F766B">
              <w:rPr>
                <w:noProof/>
                <w:webHidden/>
              </w:rPr>
              <w:fldChar w:fldCharType="begin"/>
            </w:r>
            <w:r w:rsidR="007F766B">
              <w:rPr>
                <w:noProof/>
                <w:webHidden/>
              </w:rPr>
              <w:instrText xml:space="preserve"> PAGEREF _Toc335864781 \h </w:instrText>
            </w:r>
            <w:r w:rsidR="007F766B">
              <w:rPr>
                <w:noProof/>
                <w:webHidden/>
              </w:rPr>
            </w:r>
            <w:r w:rsidR="007F766B">
              <w:rPr>
                <w:noProof/>
                <w:webHidden/>
              </w:rPr>
              <w:fldChar w:fldCharType="separate"/>
            </w:r>
            <w:r w:rsidR="00743F8E">
              <w:rPr>
                <w:noProof/>
                <w:webHidden/>
              </w:rPr>
              <w:t>22</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82" w:history="1">
            <w:r w:rsidR="007F766B" w:rsidRPr="008F6404">
              <w:rPr>
                <w:rStyle w:val="Hyperlink"/>
                <w:noProof/>
              </w:rPr>
              <w:t>So, what happened?</w:t>
            </w:r>
            <w:r w:rsidR="007F766B">
              <w:rPr>
                <w:noProof/>
                <w:webHidden/>
              </w:rPr>
              <w:tab/>
            </w:r>
            <w:r w:rsidR="007F766B">
              <w:rPr>
                <w:noProof/>
                <w:webHidden/>
              </w:rPr>
              <w:fldChar w:fldCharType="begin"/>
            </w:r>
            <w:r w:rsidR="007F766B">
              <w:rPr>
                <w:noProof/>
                <w:webHidden/>
              </w:rPr>
              <w:instrText xml:space="preserve"> PAGEREF _Toc335864782 \h </w:instrText>
            </w:r>
            <w:r w:rsidR="007F766B">
              <w:rPr>
                <w:noProof/>
                <w:webHidden/>
              </w:rPr>
            </w:r>
            <w:r w:rsidR="007F766B">
              <w:rPr>
                <w:noProof/>
                <w:webHidden/>
              </w:rPr>
              <w:fldChar w:fldCharType="separate"/>
            </w:r>
            <w:r w:rsidR="00743F8E">
              <w:rPr>
                <w:noProof/>
                <w:webHidden/>
              </w:rPr>
              <w:t>24</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83" w:history="1">
            <w:r w:rsidR="007F766B" w:rsidRPr="008F6404">
              <w:rPr>
                <w:rStyle w:val="Hyperlink"/>
                <w:noProof/>
              </w:rPr>
              <w:t>Cooperative Multitasking</w:t>
            </w:r>
            <w:r w:rsidR="007F766B">
              <w:rPr>
                <w:noProof/>
                <w:webHidden/>
              </w:rPr>
              <w:tab/>
            </w:r>
            <w:r w:rsidR="007F766B">
              <w:rPr>
                <w:noProof/>
                <w:webHidden/>
              </w:rPr>
              <w:fldChar w:fldCharType="begin"/>
            </w:r>
            <w:r w:rsidR="007F766B">
              <w:rPr>
                <w:noProof/>
                <w:webHidden/>
              </w:rPr>
              <w:instrText xml:space="preserve"> PAGEREF _Toc335864783 \h </w:instrText>
            </w:r>
            <w:r w:rsidR="007F766B">
              <w:rPr>
                <w:noProof/>
                <w:webHidden/>
              </w:rPr>
            </w:r>
            <w:r w:rsidR="007F766B">
              <w:rPr>
                <w:noProof/>
                <w:webHidden/>
              </w:rPr>
              <w:fldChar w:fldCharType="separate"/>
            </w:r>
            <w:r w:rsidR="00743F8E">
              <w:rPr>
                <w:noProof/>
                <w:webHidden/>
              </w:rPr>
              <w:t>24</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84" w:history="1">
            <w:r w:rsidR="007F766B" w:rsidRPr="008F6404">
              <w:rPr>
                <w:rStyle w:val="Hyperlink"/>
                <w:noProof/>
              </w:rPr>
              <w:t>Multitasking LEDs</w:t>
            </w:r>
            <w:r w:rsidR="007F766B">
              <w:rPr>
                <w:noProof/>
                <w:webHidden/>
              </w:rPr>
              <w:tab/>
            </w:r>
            <w:r w:rsidR="007F766B">
              <w:rPr>
                <w:noProof/>
                <w:webHidden/>
              </w:rPr>
              <w:fldChar w:fldCharType="begin"/>
            </w:r>
            <w:r w:rsidR="007F766B">
              <w:rPr>
                <w:noProof/>
                <w:webHidden/>
              </w:rPr>
              <w:instrText xml:space="preserve"> PAGEREF _Toc335864784 \h </w:instrText>
            </w:r>
            <w:r w:rsidR="007F766B">
              <w:rPr>
                <w:noProof/>
                <w:webHidden/>
              </w:rPr>
            </w:r>
            <w:r w:rsidR="007F766B">
              <w:rPr>
                <w:noProof/>
                <w:webHidden/>
              </w:rPr>
              <w:fldChar w:fldCharType="separate"/>
            </w:r>
            <w:r w:rsidR="00743F8E">
              <w:rPr>
                <w:noProof/>
                <w:webHidden/>
              </w:rPr>
              <w:t>25</w:t>
            </w:r>
            <w:r w:rsidR="007F766B">
              <w:rPr>
                <w:noProof/>
                <w:webHidden/>
              </w:rPr>
              <w:fldChar w:fldCharType="end"/>
            </w:r>
          </w:hyperlink>
        </w:p>
        <w:p w:rsidR="007F766B" w:rsidRDefault="009E2F93" w:rsidP="007F766B">
          <w:pPr>
            <w:pStyle w:val="TOC2"/>
            <w:tabs>
              <w:tab w:val="right" w:leader="dot" w:pos="10790"/>
            </w:tabs>
            <w:spacing w:after="0"/>
            <w:rPr>
              <w:rFonts w:asciiTheme="minorHAnsi" w:hAnsiTheme="minorHAnsi"/>
              <w:noProof/>
              <w:color w:val="auto"/>
              <w:sz w:val="22"/>
              <w:lang w:eastAsia="en-US"/>
            </w:rPr>
          </w:pPr>
          <w:hyperlink w:anchor="_Toc335864785" w:history="1">
            <w:r w:rsidR="007F766B" w:rsidRPr="008F6404">
              <w:rPr>
                <w:rStyle w:val="Hyperlink"/>
                <w:noProof/>
              </w:rPr>
              <w:t>Extra for Experts for Experts: Linearly Varying Brightness</w:t>
            </w:r>
            <w:r w:rsidR="007F766B">
              <w:rPr>
                <w:noProof/>
                <w:webHidden/>
              </w:rPr>
              <w:tab/>
            </w:r>
            <w:r w:rsidR="007F766B">
              <w:rPr>
                <w:noProof/>
                <w:webHidden/>
              </w:rPr>
              <w:fldChar w:fldCharType="begin"/>
            </w:r>
            <w:r w:rsidR="007F766B">
              <w:rPr>
                <w:noProof/>
                <w:webHidden/>
              </w:rPr>
              <w:instrText xml:space="preserve"> PAGEREF _Toc335864785 \h </w:instrText>
            </w:r>
            <w:r w:rsidR="007F766B">
              <w:rPr>
                <w:noProof/>
                <w:webHidden/>
              </w:rPr>
            </w:r>
            <w:r w:rsidR="007F766B">
              <w:rPr>
                <w:noProof/>
                <w:webHidden/>
              </w:rPr>
              <w:fldChar w:fldCharType="separate"/>
            </w:r>
            <w:r w:rsidR="00743F8E">
              <w:rPr>
                <w:noProof/>
                <w:webHidden/>
              </w:rPr>
              <w:t>27</w:t>
            </w:r>
            <w:r w:rsidR="007F766B">
              <w:rPr>
                <w:noProof/>
                <w:webHidden/>
              </w:rPr>
              <w:fldChar w:fldCharType="end"/>
            </w:r>
          </w:hyperlink>
        </w:p>
        <w:p w:rsidR="007F766B" w:rsidRDefault="009E2F93" w:rsidP="007F766B">
          <w:pPr>
            <w:pStyle w:val="TOC1"/>
            <w:tabs>
              <w:tab w:val="right" w:leader="dot" w:pos="10790"/>
            </w:tabs>
            <w:spacing w:after="0"/>
            <w:rPr>
              <w:rFonts w:asciiTheme="minorHAnsi" w:hAnsiTheme="minorHAnsi"/>
              <w:noProof/>
              <w:color w:val="auto"/>
              <w:sz w:val="22"/>
              <w:lang w:eastAsia="en-US"/>
            </w:rPr>
          </w:pPr>
          <w:hyperlink w:anchor="_Toc335864786" w:history="1">
            <w:r w:rsidR="007F766B" w:rsidRPr="008F6404">
              <w:rPr>
                <w:rStyle w:val="Hyperlink"/>
                <w:noProof/>
              </w:rPr>
              <w:t>Other Microcontrollers</w:t>
            </w:r>
            <w:r w:rsidR="007F766B">
              <w:rPr>
                <w:noProof/>
                <w:webHidden/>
              </w:rPr>
              <w:tab/>
            </w:r>
            <w:r w:rsidR="007F766B">
              <w:rPr>
                <w:noProof/>
                <w:webHidden/>
              </w:rPr>
              <w:fldChar w:fldCharType="begin"/>
            </w:r>
            <w:r w:rsidR="007F766B">
              <w:rPr>
                <w:noProof/>
                <w:webHidden/>
              </w:rPr>
              <w:instrText xml:space="preserve"> PAGEREF _Toc335864786 \h </w:instrText>
            </w:r>
            <w:r w:rsidR="007F766B">
              <w:rPr>
                <w:noProof/>
                <w:webHidden/>
              </w:rPr>
            </w:r>
            <w:r w:rsidR="007F766B">
              <w:rPr>
                <w:noProof/>
                <w:webHidden/>
              </w:rPr>
              <w:fldChar w:fldCharType="separate"/>
            </w:r>
            <w:r w:rsidR="00743F8E">
              <w:rPr>
                <w:noProof/>
                <w:webHidden/>
              </w:rPr>
              <w:t>28</w:t>
            </w:r>
            <w:r w:rsidR="007F766B">
              <w:rPr>
                <w:noProof/>
                <w:webHidden/>
              </w:rPr>
              <w:fldChar w:fldCharType="end"/>
            </w:r>
          </w:hyperlink>
        </w:p>
        <w:p w:rsidR="00D04184" w:rsidRDefault="00D70E31" w:rsidP="00E3618F">
          <w:pPr>
            <w:rPr>
              <w:noProof/>
            </w:rPr>
          </w:pPr>
          <w:r>
            <w:rPr>
              <w:b/>
              <w:bCs/>
              <w:noProof/>
            </w:rPr>
            <w:fldChar w:fldCharType="end"/>
          </w:r>
        </w:p>
      </w:sdtContent>
    </w:sdt>
    <w:p w:rsidR="00D70E31" w:rsidRDefault="00D70E31">
      <w:pPr>
        <w:spacing w:after="200" w:line="276" w:lineRule="auto"/>
        <w:rPr>
          <w:noProof/>
        </w:rPr>
      </w:pPr>
      <w:r>
        <w:rPr>
          <w:noProof/>
        </w:rPr>
        <w:br w:type="page"/>
      </w:r>
    </w:p>
    <w:p w:rsidR="00D70E31" w:rsidRPr="00387E09" w:rsidRDefault="00D70E31" w:rsidP="00D70E31">
      <w:pPr>
        <w:pStyle w:val="Heading1"/>
        <w:rPr>
          <w:noProof/>
        </w:rPr>
      </w:pPr>
      <w:bookmarkStart w:id="0" w:name="_Toc335864752"/>
      <w:r w:rsidRPr="00387E09">
        <w:lastRenderedPageBreak/>
        <w:t>Revision</w:t>
      </w:r>
      <w:r>
        <w:t xml:space="preserve"> History</w:t>
      </w:r>
      <w:bookmarkEnd w:id="0"/>
    </w:p>
    <w:tbl>
      <w:tblPr>
        <w:tblStyle w:val="TableGrid"/>
        <w:tblW w:w="0" w:type="auto"/>
        <w:tblCellMar>
          <w:left w:w="0" w:type="dxa"/>
          <w:right w:w="0" w:type="dxa"/>
        </w:tblCellMar>
        <w:tblLook w:val="04A0" w:firstRow="1" w:lastRow="0" w:firstColumn="1" w:lastColumn="0" w:noHBand="0" w:noVBand="1"/>
      </w:tblPr>
      <w:tblGrid>
        <w:gridCol w:w="1539"/>
        <w:gridCol w:w="1429"/>
        <w:gridCol w:w="7842"/>
      </w:tblGrid>
      <w:tr w:rsidR="00D70E31" w:rsidTr="006E4EE6">
        <w:tc>
          <w:tcPr>
            <w:tcW w:w="1548" w:type="dxa"/>
          </w:tcPr>
          <w:p w:rsidR="00D70E31" w:rsidRPr="00841439" w:rsidRDefault="00D70E31" w:rsidP="006E4EE6">
            <w:pPr>
              <w:rPr>
                <w:b/>
              </w:rPr>
            </w:pPr>
            <w:r w:rsidRPr="00841439">
              <w:rPr>
                <w:b/>
              </w:rPr>
              <w:t>Version</w:t>
            </w:r>
          </w:p>
        </w:tc>
        <w:tc>
          <w:tcPr>
            <w:tcW w:w="1440" w:type="dxa"/>
          </w:tcPr>
          <w:p w:rsidR="00D70E31" w:rsidRPr="00841439" w:rsidRDefault="00D70E31" w:rsidP="006E4EE6">
            <w:pPr>
              <w:rPr>
                <w:b/>
              </w:rPr>
            </w:pPr>
            <w:r w:rsidRPr="00841439">
              <w:rPr>
                <w:b/>
              </w:rPr>
              <w:t>Date</w:t>
            </w:r>
          </w:p>
        </w:tc>
        <w:tc>
          <w:tcPr>
            <w:tcW w:w="7920" w:type="dxa"/>
          </w:tcPr>
          <w:p w:rsidR="00D70E31" w:rsidRPr="00841439" w:rsidRDefault="00D70E31" w:rsidP="006E4EE6">
            <w:pPr>
              <w:rPr>
                <w:b/>
              </w:rPr>
            </w:pPr>
            <w:r w:rsidRPr="00841439">
              <w:rPr>
                <w:b/>
              </w:rPr>
              <w:t>Changelist</w:t>
            </w:r>
          </w:p>
        </w:tc>
      </w:tr>
      <w:tr w:rsidR="00D70E31" w:rsidTr="006E4EE6">
        <w:tc>
          <w:tcPr>
            <w:tcW w:w="1548" w:type="dxa"/>
          </w:tcPr>
          <w:p w:rsidR="00D70E31" w:rsidRDefault="00D70E31" w:rsidP="006E4EE6">
            <w:r>
              <w:t>1.0</w:t>
            </w:r>
          </w:p>
        </w:tc>
        <w:tc>
          <w:tcPr>
            <w:tcW w:w="1440" w:type="dxa"/>
          </w:tcPr>
          <w:p w:rsidR="00D70E31" w:rsidRDefault="00F77039" w:rsidP="006E4EE6">
            <w:r>
              <w:t>Fall 2011</w:t>
            </w:r>
          </w:p>
        </w:tc>
        <w:tc>
          <w:tcPr>
            <w:tcW w:w="7920" w:type="dxa"/>
          </w:tcPr>
          <w:p w:rsidR="00D70E31" w:rsidRDefault="00D70E31" w:rsidP="006E4EE6">
            <w:r>
              <w:t>Initial release</w:t>
            </w:r>
          </w:p>
        </w:tc>
      </w:tr>
      <w:tr w:rsidR="00F77039" w:rsidTr="006E4EE6">
        <w:tc>
          <w:tcPr>
            <w:tcW w:w="1548" w:type="dxa"/>
          </w:tcPr>
          <w:p w:rsidR="00F77039" w:rsidRDefault="00F77039" w:rsidP="006E4EE6">
            <w:r>
              <w:t>1.1</w:t>
            </w:r>
          </w:p>
        </w:tc>
        <w:tc>
          <w:tcPr>
            <w:tcW w:w="1440" w:type="dxa"/>
          </w:tcPr>
          <w:p w:rsidR="00F77039" w:rsidRDefault="005E7EBF" w:rsidP="006E4EE6">
            <w:r>
              <w:t>20 Sept 2012</w:t>
            </w:r>
          </w:p>
        </w:tc>
        <w:tc>
          <w:tcPr>
            <w:tcW w:w="7920" w:type="dxa"/>
          </w:tcPr>
          <w:p w:rsidR="00F77039" w:rsidRDefault="00F77039" w:rsidP="006E4EE6">
            <w:r>
              <w:t>Major reformatting</w:t>
            </w:r>
          </w:p>
          <w:p w:rsidR="00CB77B5" w:rsidRDefault="00CB77B5" w:rsidP="006E4EE6">
            <w:r>
              <w:t>Fixed for / while flowcharts</w:t>
            </w:r>
          </w:p>
          <w:p w:rsidR="004C75C2" w:rsidRDefault="004C75C2" w:rsidP="006E4EE6">
            <w:r>
              <w:t>Minor bugfixes</w:t>
            </w:r>
          </w:p>
        </w:tc>
      </w:tr>
      <w:tr w:rsidR="009E2F93" w:rsidTr="006E4EE6">
        <w:tc>
          <w:tcPr>
            <w:tcW w:w="1548" w:type="dxa"/>
          </w:tcPr>
          <w:p w:rsidR="009E2F93" w:rsidRDefault="009E2F93" w:rsidP="006E4EE6">
            <w:r>
              <w:t>1.2</w:t>
            </w:r>
          </w:p>
        </w:tc>
        <w:tc>
          <w:tcPr>
            <w:tcW w:w="1440" w:type="dxa"/>
          </w:tcPr>
          <w:p w:rsidR="009E2F93" w:rsidRDefault="009E2F93" w:rsidP="006E4EE6">
            <w:r>
              <w:t>23 Sept 2012</w:t>
            </w:r>
          </w:p>
        </w:tc>
        <w:tc>
          <w:tcPr>
            <w:tcW w:w="7920" w:type="dxa"/>
          </w:tcPr>
          <w:p w:rsidR="009E2F93" w:rsidRDefault="009E2F93" w:rsidP="006E4EE6">
            <w:r>
              <w:t>Added instructions for Mac OS X</w:t>
            </w:r>
          </w:p>
          <w:p w:rsidR="009E2F93" w:rsidRDefault="009E2F93" w:rsidP="006E4EE6">
            <w:r>
              <w:t>Added BRAIN notice</w:t>
            </w:r>
          </w:p>
          <w:p w:rsidR="009E2F93" w:rsidRDefault="009E2F93" w:rsidP="006E4EE6">
            <w:r>
              <w:t xml:space="preserve">Added </w:t>
            </w:r>
            <w:r w:rsidR="00F20375">
              <w:t>pinouts for potentiometer and switch</w:t>
            </w:r>
          </w:p>
        </w:tc>
      </w:tr>
    </w:tbl>
    <w:p w:rsidR="00D70E31" w:rsidRDefault="00D70E31" w:rsidP="00D70E31"/>
    <w:p w:rsidR="00D70E31" w:rsidRDefault="00D70E31" w:rsidP="00D70E31">
      <w:r>
        <w:br w:type="page"/>
      </w:r>
    </w:p>
    <w:p w:rsidR="00CE3CF1" w:rsidRDefault="00CE3CF1" w:rsidP="00D70E31">
      <w:pPr>
        <w:pStyle w:val="Heading1"/>
      </w:pPr>
      <w:bookmarkStart w:id="1" w:name="_Toc335864753"/>
      <w:r>
        <w:lastRenderedPageBreak/>
        <w:t>Parts List</w:t>
      </w:r>
      <w:bookmarkEnd w:id="1"/>
    </w:p>
    <w:tbl>
      <w:tblPr>
        <w:tblStyle w:val="TableGrid"/>
        <w:tblW w:w="0" w:type="auto"/>
        <w:tblCellMar>
          <w:left w:w="0" w:type="dxa"/>
          <w:right w:w="0" w:type="dxa"/>
        </w:tblCellMar>
        <w:tblLook w:val="04A0" w:firstRow="1" w:lastRow="0" w:firstColumn="1" w:lastColumn="0" w:noHBand="0" w:noVBand="1"/>
      </w:tblPr>
      <w:tblGrid>
        <w:gridCol w:w="1599"/>
        <w:gridCol w:w="2872"/>
        <w:gridCol w:w="2822"/>
        <w:gridCol w:w="3517"/>
      </w:tblGrid>
      <w:tr w:rsidR="00CE3CF1" w:rsidTr="00CE3CF1">
        <w:tc>
          <w:tcPr>
            <w:tcW w:w="1445" w:type="dxa"/>
          </w:tcPr>
          <w:p w:rsidR="00CE3CF1" w:rsidRPr="00F77039" w:rsidRDefault="00CE3CF1" w:rsidP="00CE3CF1">
            <w:pPr>
              <w:rPr>
                <w:b/>
              </w:rPr>
            </w:pPr>
            <w:r w:rsidRPr="00F77039">
              <w:rPr>
                <w:b/>
              </w:rPr>
              <w:t>Item</w:t>
            </w:r>
          </w:p>
        </w:tc>
        <w:tc>
          <w:tcPr>
            <w:tcW w:w="2880" w:type="dxa"/>
          </w:tcPr>
          <w:p w:rsidR="00CE3CF1" w:rsidRPr="00F77039" w:rsidRDefault="00CE3CF1" w:rsidP="00CE3CF1">
            <w:pPr>
              <w:rPr>
                <w:b/>
              </w:rPr>
            </w:pPr>
            <w:r w:rsidRPr="00F77039">
              <w:rPr>
                <w:b/>
              </w:rPr>
              <w:t>Image</w:t>
            </w:r>
          </w:p>
        </w:tc>
        <w:tc>
          <w:tcPr>
            <w:tcW w:w="2880" w:type="dxa"/>
          </w:tcPr>
          <w:p w:rsidR="00CE3CF1" w:rsidRPr="00F77039" w:rsidRDefault="00CE3CF1" w:rsidP="00CE3CF1">
            <w:pPr>
              <w:rPr>
                <w:b/>
              </w:rPr>
            </w:pPr>
            <w:r w:rsidRPr="00F77039">
              <w:rPr>
                <w:b/>
              </w:rPr>
              <w:t>Function</w:t>
            </w:r>
          </w:p>
        </w:tc>
        <w:tc>
          <w:tcPr>
            <w:tcW w:w="3605" w:type="dxa"/>
          </w:tcPr>
          <w:p w:rsidR="00CE3CF1" w:rsidRPr="00F77039" w:rsidRDefault="00CE3CF1" w:rsidP="00CE3CF1">
            <w:pPr>
              <w:rPr>
                <w:b/>
              </w:rPr>
            </w:pPr>
            <w:r w:rsidRPr="00F77039">
              <w:rPr>
                <w:b/>
              </w:rPr>
              <w:t>Notes</w:t>
            </w:r>
          </w:p>
        </w:tc>
      </w:tr>
      <w:tr w:rsidR="00F75045" w:rsidTr="00CE3CF1">
        <w:tc>
          <w:tcPr>
            <w:tcW w:w="1445" w:type="dxa"/>
          </w:tcPr>
          <w:p w:rsidR="00F75045" w:rsidRPr="00F77039" w:rsidRDefault="00F75045" w:rsidP="00CE3CF1">
            <w:pPr>
              <w:rPr>
                <w:b/>
              </w:rPr>
            </w:pPr>
            <w:r>
              <w:rPr>
                <w:b/>
              </w:rPr>
              <w:t>Breadboard</w:t>
            </w:r>
          </w:p>
        </w:tc>
        <w:tc>
          <w:tcPr>
            <w:tcW w:w="2880" w:type="dxa"/>
          </w:tcPr>
          <w:p w:rsidR="00F75045" w:rsidRPr="00F75045" w:rsidRDefault="00DE4A95" w:rsidP="00CE3CF1">
            <w:r>
              <w:rPr>
                <w:noProof/>
              </w:rPr>
              <w:drawing>
                <wp:inline distT="0" distB="0" distL="0" distR="0">
                  <wp:extent cx="1709928" cy="1353312"/>
                  <wp:effectExtent l="0" t="0" r="5080" b="0"/>
                  <wp:docPr id="2" name="Picture 2" descr="C:\Users\Ducky\Desktop\calsol-training\ee1\images\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breadboar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928" cy="1353312"/>
                          </a:xfrm>
                          <a:prstGeom prst="rect">
                            <a:avLst/>
                          </a:prstGeom>
                          <a:noFill/>
                          <a:ln>
                            <a:noFill/>
                          </a:ln>
                        </pic:spPr>
                      </pic:pic>
                    </a:graphicData>
                  </a:graphic>
                </wp:inline>
              </w:drawing>
            </w:r>
          </w:p>
        </w:tc>
        <w:tc>
          <w:tcPr>
            <w:tcW w:w="2880" w:type="dxa"/>
          </w:tcPr>
          <w:p w:rsidR="00F75045" w:rsidRPr="00F75045" w:rsidRDefault="00F75045" w:rsidP="00CE3CF1">
            <w:r w:rsidRPr="00F75045">
              <w:t>Prototyping work</w:t>
            </w:r>
            <w:r>
              <w:t xml:space="preserve"> </w:t>
            </w:r>
            <w:r w:rsidRPr="00F75045">
              <w:t>area</w:t>
            </w:r>
          </w:p>
        </w:tc>
        <w:tc>
          <w:tcPr>
            <w:tcW w:w="3605" w:type="dxa"/>
          </w:tcPr>
          <w:p w:rsidR="00F75045" w:rsidRPr="00F77039" w:rsidRDefault="00F75045" w:rsidP="00CE3CF1">
            <w:pPr>
              <w:rPr>
                <w:b/>
              </w:rPr>
            </w:pPr>
          </w:p>
        </w:tc>
      </w:tr>
      <w:tr w:rsidR="00CE3CF1" w:rsidTr="00CE3CF1">
        <w:tc>
          <w:tcPr>
            <w:tcW w:w="1445" w:type="dxa"/>
          </w:tcPr>
          <w:p w:rsidR="00CE3CF1" w:rsidRPr="00F77039" w:rsidRDefault="00CE3CF1" w:rsidP="00CE3CF1">
            <w:pPr>
              <w:rPr>
                <w:b/>
              </w:rPr>
            </w:pPr>
            <w:r w:rsidRPr="00F77039">
              <w:rPr>
                <w:b/>
              </w:rPr>
              <w:t>Arduino</w:t>
            </w:r>
          </w:p>
        </w:tc>
        <w:tc>
          <w:tcPr>
            <w:tcW w:w="2880" w:type="dxa"/>
          </w:tcPr>
          <w:p w:rsidR="00AA044E" w:rsidRPr="00E2739F" w:rsidRDefault="00AA044E" w:rsidP="00AA044E">
            <w:pPr>
              <w:rPr>
                <w:color w:val="4F81BD" w:themeColor="accent1"/>
                <w:sz w:val="28"/>
                <w:szCs w:val="28"/>
              </w:rPr>
            </w:pPr>
            <w:r w:rsidRPr="00E2739F">
              <w:rPr>
                <w:noProof/>
                <w:color w:val="4F81BD" w:themeColor="accent1"/>
                <w:sz w:val="28"/>
                <w:szCs w:val="28"/>
              </w:rPr>
              <w:drawing>
                <wp:inline distT="0" distB="0" distL="0" distR="0" wp14:anchorId="0ABB4FE3" wp14:editId="4EF47C06">
                  <wp:extent cx="1600200" cy="120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00200" cy="1200150"/>
                          </a:xfrm>
                          <a:prstGeom prst="rect">
                            <a:avLst/>
                          </a:prstGeom>
                          <a:noFill/>
                          <a:ln w="9525">
                            <a:noFill/>
                            <a:miter lim="800000"/>
                            <a:headEnd/>
                            <a:tailEnd/>
                          </a:ln>
                        </pic:spPr>
                      </pic:pic>
                    </a:graphicData>
                  </a:graphic>
                </wp:inline>
              </w:drawing>
            </w:r>
          </w:p>
          <w:p w:rsidR="00CE3CF1" w:rsidRDefault="00AA044E" w:rsidP="00AA044E">
            <w:r>
              <w:rPr>
                <w:color w:val="4F81BD" w:themeColor="accent1"/>
                <w:sz w:val="18"/>
                <w:szCs w:val="18"/>
              </w:rPr>
              <w:t xml:space="preserve">Image </w:t>
            </w:r>
            <w:r w:rsidRPr="00E2739F">
              <w:rPr>
                <w:color w:val="4F81BD" w:themeColor="accent1"/>
                <w:sz w:val="18"/>
                <w:szCs w:val="18"/>
              </w:rPr>
              <w:t>from Wikipedia, public domain</w:t>
            </w:r>
          </w:p>
        </w:tc>
        <w:tc>
          <w:tcPr>
            <w:tcW w:w="2880" w:type="dxa"/>
          </w:tcPr>
          <w:p w:rsidR="00CE3CF1" w:rsidRDefault="00CE3CF1" w:rsidP="00CE3CF1">
            <w:r>
              <w:t>Microcontroller</w:t>
            </w:r>
          </w:p>
        </w:tc>
        <w:tc>
          <w:tcPr>
            <w:tcW w:w="3605" w:type="dxa"/>
          </w:tcPr>
          <w:p w:rsidR="00CE3CF1" w:rsidRDefault="00CE3CF1" w:rsidP="00CE3CF1">
            <w:r w:rsidRPr="00CE3CF1">
              <w:t>Cheap. This one is 35$, but other microcontrollers can be anywhere from 50 cents and up. You also need the Arduino Environment or related drivers to program it with a USB A-&gt;B cable</w:t>
            </w:r>
          </w:p>
        </w:tc>
      </w:tr>
      <w:tr w:rsidR="00CB77B5" w:rsidTr="00CE3CF1">
        <w:tc>
          <w:tcPr>
            <w:tcW w:w="1445" w:type="dxa"/>
          </w:tcPr>
          <w:p w:rsidR="00F75045" w:rsidRDefault="00F75045" w:rsidP="00CE3CF1">
            <w:pPr>
              <w:rPr>
                <w:b/>
              </w:rPr>
            </w:pPr>
            <w:r>
              <w:rPr>
                <w:b/>
              </w:rPr>
              <w:t>Resistor</w:t>
            </w:r>
          </w:p>
          <w:p w:rsidR="00F75045" w:rsidRPr="00F77039" w:rsidRDefault="00CB77B5" w:rsidP="00CE3CF1">
            <w:pPr>
              <w:rPr>
                <w:b/>
              </w:rPr>
            </w:pPr>
            <w:r>
              <w:rPr>
                <w:b/>
              </w:rPr>
              <w:t xml:space="preserve">330 </w:t>
            </w:r>
            <w:r w:rsidR="00F75045">
              <w:rPr>
                <w:b/>
              </w:rPr>
              <w:t>o</w:t>
            </w:r>
            <w:r>
              <w:rPr>
                <w:b/>
              </w:rPr>
              <w:t>hm</w:t>
            </w:r>
          </w:p>
        </w:tc>
        <w:tc>
          <w:tcPr>
            <w:tcW w:w="2880" w:type="dxa"/>
          </w:tcPr>
          <w:p w:rsidR="00CB77B5" w:rsidRDefault="00CB77B5" w:rsidP="00CE3CF1">
            <w:pPr>
              <w:rPr>
                <w:noProof/>
              </w:rPr>
            </w:pPr>
          </w:p>
        </w:tc>
        <w:tc>
          <w:tcPr>
            <w:tcW w:w="2880" w:type="dxa"/>
          </w:tcPr>
          <w:p w:rsidR="00CB77B5" w:rsidRDefault="00F75045" w:rsidP="00CE3CF1">
            <w:r>
              <w:t>Current limiting</w:t>
            </w:r>
          </w:p>
        </w:tc>
        <w:tc>
          <w:tcPr>
            <w:tcW w:w="3605" w:type="dxa"/>
          </w:tcPr>
          <w:p w:rsidR="00CB77B5" w:rsidRPr="00CE3CF1" w:rsidRDefault="00CB77B5" w:rsidP="00CE3CF1"/>
        </w:tc>
      </w:tr>
      <w:tr w:rsidR="00F75045" w:rsidTr="00CE3CF1">
        <w:tc>
          <w:tcPr>
            <w:tcW w:w="1445" w:type="dxa"/>
          </w:tcPr>
          <w:p w:rsidR="00F75045" w:rsidRDefault="00F75045" w:rsidP="00CE3CF1">
            <w:pPr>
              <w:rPr>
                <w:b/>
              </w:rPr>
            </w:pPr>
            <w:r>
              <w:rPr>
                <w:b/>
              </w:rPr>
              <w:t>Resistor</w:t>
            </w:r>
          </w:p>
          <w:p w:rsidR="00F75045" w:rsidRDefault="00F75045" w:rsidP="00CE3CF1">
            <w:pPr>
              <w:rPr>
                <w:b/>
              </w:rPr>
            </w:pPr>
            <w:r>
              <w:rPr>
                <w:b/>
              </w:rPr>
              <w:t>180 ohm</w:t>
            </w:r>
          </w:p>
          <w:p w:rsidR="00F75045" w:rsidRDefault="00F75045" w:rsidP="00CE3CF1">
            <w:pPr>
              <w:rPr>
                <w:b/>
              </w:rPr>
            </w:pPr>
            <w:r>
              <w:rPr>
                <w:b/>
              </w:rPr>
              <w:t>x3</w:t>
            </w:r>
          </w:p>
        </w:tc>
        <w:tc>
          <w:tcPr>
            <w:tcW w:w="2880" w:type="dxa"/>
          </w:tcPr>
          <w:p w:rsidR="00F75045" w:rsidRDefault="00F75045" w:rsidP="00CE3CF1">
            <w:pPr>
              <w:rPr>
                <w:noProof/>
              </w:rPr>
            </w:pPr>
          </w:p>
        </w:tc>
        <w:tc>
          <w:tcPr>
            <w:tcW w:w="2880" w:type="dxa"/>
          </w:tcPr>
          <w:p w:rsidR="00F75045" w:rsidRDefault="00F75045" w:rsidP="00CE3CF1">
            <w:r>
              <w:t>Current limiting for RGB LEDs</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Switch</w:t>
            </w:r>
          </w:p>
          <w:p w:rsidR="00F75045" w:rsidRDefault="00F75045" w:rsidP="00CE3CF1">
            <w:pPr>
              <w:rPr>
                <w:b/>
              </w:rPr>
            </w:pPr>
            <w:r>
              <w:rPr>
                <w:b/>
              </w:rPr>
              <w:t>x2</w:t>
            </w:r>
          </w:p>
        </w:tc>
        <w:tc>
          <w:tcPr>
            <w:tcW w:w="2880" w:type="dxa"/>
          </w:tcPr>
          <w:p w:rsidR="00F75045" w:rsidRDefault="00F75045" w:rsidP="00CE3CF1">
            <w:pPr>
              <w:rPr>
                <w:noProof/>
              </w:rPr>
            </w:pPr>
          </w:p>
        </w:tc>
        <w:tc>
          <w:tcPr>
            <w:tcW w:w="2880" w:type="dxa"/>
          </w:tcPr>
          <w:p w:rsidR="00F75045" w:rsidRDefault="00F75045" w:rsidP="00CE3CF1">
            <w:r>
              <w:t>Digital input</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Potentiometer</w:t>
            </w:r>
          </w:p>
        </w:tc>
        <w:tc>
          <w:tcPr>
            <w:tcW w:w="2880" w:type="dxa"/>
          </w:tcPr>
          <w:p w:rsidR="00F75045" w:rsidRDefault="00F75045" w:rsidP="00CE3CF1">
            <w:pPr>
              <w:rPr>
                <w:noProof/>
              </w:rPr>
            </w:pPr>
          </w:p>
        </w:tc>
        <w:tc>
          <w:tcPr>
            <w:tcW w:w="2880" w:type="dxa"/>
          </w:tcPr>
          <w:p w:rsidR="00F75045" w:rsidRDefault="00F75045" w:rsidP="00CE3CF1">
            <w:r>
              <w:t>Analog input</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LED</w:t>
            </w:r>
          </w:p>
        </w:tc>
        <w:tc>
          <w:tcPr>
            <w:tcW w:w="2880" w:type="dxa"/>
          </w:tcPr>
          <w:p w:rsidR="00F75045" w:rsidRDefault="00F75045" w:rsidP="00CE3CF1">
            <w:pPr>
              <w:rPr>
                <w:noProof/>
              </w:rPr>
            </w:pPr>
          </w:p>
        </w:tc>
        <w:tc>
          <w:tcPr>
            <w:tcW w:w="2880" w:type="dxa"/>
          </w:tcPr>
          <w:p w:rsidR="00F75045" w:rsidRDefault="00F75045" w:rsidP="00CE3CF1">
            <w:r>
              <w:t>Pretty lights!</w:t>
            </w:r>
          </w:p>
        </w:tc>
        <w:tc>
          <w:tcPr>
            <w:tcW w:w="3605" w:type="dxa"/>
          </w:tcPr>
          <w:p w:rsidR="00F75045" w:rsidRPr="00CE3CF1" w:rsidRDefault="00F75045" w:rsidP="00CE3CF1"/>
        </w:tc>
      </w:tr>
      <w:tr w:rsidR="00F75045" w:rsidTr="00CE3CF1">
        <w:tc>
          <w:tcPr>
            <w:tcW w:w="1445" w:type="dxa"/>
          </w:tcPr>
          <w:p w:rsidR="00F75045" w:rsidRDefault="00F75045" w:rsidP="00CE3CF1">
            <w:pPr>
              <w:rPr>
                <w:b/>
              </w:rPr>
            </w:pPr>
            <w:r>
              <w:rPr>
                <w:b/>
              </w:rPr>
              <w:t>RGB LED</w:t>
            </w:r>
          </w:p>
        </w:tc>
        <w:tc>
          <w:tcPr>
            <w:tcW w:w="2880" w:type="dxa"/>
          </w:tcPr>
          <w:p w:rsidR="00F75045" w:rsidRDefault="00F75045" w:rsidP="00CE3CF1">
            <w:pPr>
              <w:rPr>
                <w:noProof/>
              </w:rPr>
            </w:pPr>
          </w:p>
        </w:tc>
        <w:tc>
          <w:tcPr>
            <w:tcW w:w="2880" w:type="dxa"/>
          </w:tcPr>
          <w:p w:rsidR="00F75045" w:rsidRDefault="00F75045" w:rsidP="00CE3CF1">
            <w:r>
              <w:t>Make the rainbow!</w:t>
            </w:r>
          </w:p>
        </w:tc>
        <w:tc>
          <w:tcPr>
            <w:tcW w:w="3605" w:type="dxa"/>
          </w:tcPr>
          <w:p w:rsidR="00F75045" w:rsidRPr="00CE3CF1" w:rsidRDefault="00F75045" w:rsidP="00CE3CF1"/>
        </w:tc>
      </w:tr>
    </w:tbl>
    <w:p w:rsidR="00F75045" w:rsidRDefault="00F75045" w:rsidP="00F75045">
      <w:pPr>
        <w:rPr>
          <w:rFonts w:eastAsiaTheme="majorEastAsia" w:cstheme="majorBidi"/>
          <w:sz w:val="38"/>
          <w:szCs w:val="28"/>
        </w:rPr>
      </w:pPr>
      <w:bookmarkStart w:id="2" w:name="_Toc335864754"/>
      <w:r>
        <w:br w:type="page"/>
      </w:r>
    </w:p>
    <w:p w:rsidR="00D70E31" w:rsidRDefault="00C757B0" w:rsidP="00D70E31">
      <w:pPr>
        <w:pStyle w:val="Heading1"/>
      </w:pPr>
      <w:r>
        <w:lastRenderedPageBreak/>
        <w:t>Introduction</w:t>
      </w:r>
      <w:bookmarkEnd w:id="2"/>
    </w:p>
    <w:p w:rsidR="00C757B0" w:rsidRDefault="00C757B0" w:rsidP="00C757B0">
      <w:pPr>
        <w:pStyle w:val="Heading2"/>
      </w:pPr>
      <w:bookmarkStart w:id="3" w:name="_Toc335864755"/>
      <w:r>
        <w:t>Microcontroller</w:t>
      </w:r>
      <w:r w:rsidR="00E3618F">
        <w:t>s</w:t>
      </w:r>
      <w:r>
        <w:t xml:space="preserve"> - what </w:t>
      </w:r>
      <w:r w:rsidR="00E3618F">
        <w:t>are they</w:t>
      </w:r>
      <w:r>
        <w:t>?</w:t>
      </w:r>
      <w:bookmarkEnd w:id="3"/>
    </w:p>
    <w:p w:rsidR="00C757B0" w:rsidRDefault="004252CF" w:rsidP="00C757B0">
      <w:pPr>
        <w:pStyle w:val="ListParagraph"/>
        <w:numPr>
          <w:ilvl w:val="0"/>
          <w:numId w:val="1"/>
        </w:numPr>
      </w:pPr>
      <w:r>
        <w:rPr>
          <w:noProof/>
        </w:rPr>
        <w:drawing>
          <wp:anchor distT="0" distB="0" distL="114300" distR="114300" simplePos="0" relativeHeight="251667456" behindDoc="0" locked="0" layoutInCell="1" allowOverlap="1" wp14:anchorId="12F610D5" wp14:editId="04F06AE3">
            <wp:simplePos x="0" y="0"/>
            <wp:positionH relativeFrom="column">
              <wp:posOffset>3797300</wp:posOffset>
            </wp:positionH>
            <wp:positionV relativeFrom="paragraph">
              <wp:posOffset>33655</wp:posOffset>
            </wp:positionV>
            <wp:extent cx="3044825" cy="2286000"/>
            <wp:effectExtent l="0" t="0" r="3175" b="0"/>
            <wp:wrapSquare wrapText="bothSides"/>
            <wp:docPr id="12" name="Picture 12" descr="File:C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hi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t xml:space="preserve">Small programmable computer </w:t>
      </w:r>
      <w:r w:rsidR="00165FD3">
        <w:t>i</w:t>
      </w:r>
      <w:r w:rsidR="00C757B0">
        <w:t xml:space="preserve">n a very small </w:t>
      </w:r>
      <w:r w:rsidR="00165FD3">
        <w:t>chip</w:t>
      </w:r>
      <w:r w:rsidR="00C757B0">
        <w:t xml:space="preserve">. The chip to the right is as small as </w:t>
      </w:r>
      <w:r>
        <w:t>a typical thumb.</w:t>
      </w:r>
      <w:r w:rsidRPr="004252CF">
        <w:t xml:space="preserve"> </w:t>
      </w:r>
    </w:p>
    <w:p w:rsidR="00C757B0" w:rsidRDefault="00C757B0" w:rsidP="00C757B0">
      <w:pPr>
        <w:pStyle w:val="ListParagraph"/>
        <w:numPr>
          <w:ilvl w:val="0"/>
          <w:numId w:val="1"/>
        </w:numPr>
      </w:pPr>
      <w:r>
        <w:t>Enables you to take in signals about how the car is doing and react to them</w:t>
      </w:r>
      <w:r w:rsidR="0087477E">
        <w:t>.</w:t>
      </w:r>
    </w:p>
    <w:p w:rsidR="00C757B0" w:rsidRDefault="00C757B0" w:rsidP="00C757B0">
      <w:pPr>
        <w:pStyle w:val="ListParagraph"/>
        <w:numPr>
          <w:ilvl w:val="0"/>
          <w:numId w:val="1"/>
        </w:numPr>
      </w:pPr>
      <w:r>
        <w:t>Easy to reprogram</w:t>
      </w:r>
      <w:r w:rsidR="0087477E">
        <w:t>.</w:t>
      </w:r>
    </w:p>
    <w:p w:rsidR="00C757B0" w:rsidRDefault="0087477E" w:rsidP="00C757B0">
      <w:pPr>
        <w:pStyle w:val="ListParagraph"/>
        <w:numPr>
          <w:ilvl w:val="0"/>
          <w:numId w:val="1"/>
        </w:numPr>
      </w:pPr>
      <w:r>
        <w:t>Like many chips, they are also easy to break – ESD (electrostatic discharge) can damage internal transistors, overcurrent faults can cause thermal damage, and the good old sledgehammer can completely pulverize it…</w:t>
      </w:r>
    </w:p>
    <w:bookmarkStart w:id="4" w:name="_Toc335864756"/>
    <w:p w:rsidR="00C757B0" w:rsidRDefault="0087477E" w:rsidP="00C757B0">
      <w:pPr>
        <w:pStyle w:val="Heading2"/>
      </w:pPr>
      <w:r w:rsidRPr="00C757B0">
        <w:rPr>
          <w:noProof/>
        </w:rPr>
        <mc:AlternateContent>
          <mc:Choice Requires="wps">
            <w:drawing>
              <wp:anchor distT="0" distB="0" distL="114300" distR="114300" simplePos="0" relativeHeight="251669504" behindDoc="0" locked="0" layoutInCell="1" allowOverlap="1" wp14:anchorId="44A32AF2" wp14:editId="42B35244">
                <wp:simplePos x="0" y="0"/>
                <wp:positionH relativeFrom="column">
                  <wp:posOffset>3876040</wp:posOffset>
                </wp:positionH>
                <wp:positionV relativeFrom="paragraph">
                  <wp:posOffset>337185</wp:posOffset>
                </wp:positionV>
                <wp:extent cx="2828925" cy="521335"/>
                <wp:effectExtent l="0" t="0" r="9525" b="889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2F93" w:rsidRDefault="009E2F93" w:rsidP="004252CF">
                            <w:pPr>
                              <w:jc w:val="center"/>
                              <w:rPr>
                                <w:lang w:eastAsia="ja-JP"/>
                              </w:rPr>
                            </w:pPr>
                            <w:r>
                              <w:rPr>
                                <w:lang w:eastAsia="ja-JP"/>
                              </w:rPr>
                              <w:t>An example of a tiny chip.</w:t>
                            </w:r>
                          </w:p>
                          <w:p w:rsidR="009E2F93" w:rsidRPr="004252CF" w:rsidRDefault="009E2F93" w:rsidP="004252CF">
                            <w:pPr>
                              <w:jc w:val="center"/>
                              <w:rPr>
                                <w:sz w:val="22"/>
                                <w:lang w:eastAsia="ja-JP"/>
                              </w:rPr>
                            </w:pPr>
                            <w:r>
                              <w:rPr>
                                <w:sz w:val="22"/>
                                <w:lang w:eastAsia="ja-JP"/>
                              </w:rPr>
                              <w:t>(</w:t>
                            </w:r>
                            <w:r w:rsidRPr="004252CF">
                              <w:rPr>
                                <w:sz w:val="22"/>
                                <w:lang w:eastAsia="ja-JP"/>
                              </w:rPr>
                              <w:t>Image from Wikipedia, public domain</w:t>
                            </w:r>
                            <w:r>
                              <w:rPr>
                                <w:sz w:val="22"/>
                                <w:lang w:eastAsia="ja-JP"/>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05.2pt;margin-top:26.55pt;width:222.75pt;height:4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" stroked="f">
                <v:textbox style="mso-fit-shape-to-text:t" inset="0,0,0,0">
                  <w:txbxContent>
                    <w:p w:rsidR="004252CF" w:rsidRDefault="004252CF" w:rsidP="004252CF">
                      <w:pPr>
                        <w:jc w:val="center"/>
                        <w:rPr>
                          <w:lang w:eastAsia="ja-JP"/>
                        </w:rPr>
                      </w:pPr>
                      <w:proofErr w:type="gramStart"/>
                      <w:r>
                        <w:rPr>
                          <w:lang w:eastAsia="ja-JP"/>
                        </w:rPr>
                        <w:t>An example of a tiny chip.</w:t>
                      </w:r>
                      <w:proofErr w:type="gramEnd"/>
                    </w:p>
                    <w:p w:rsidR="004252CF" w:rsidRPr="004252CF" w:rsidRDefault="004252CF" w:rsidP="004252CF">
                      <w:pPr>
                        <w:jc w:val="center"/>
                        <w:rPr>
                          <w:sz w:val="22"/>
                          <w:lang w:eastAsia="ja-JP"/>
                        </w:rPr>
                      </w:pPr>
                      <w:r>
                        <w:rPr>
                          <w:sz w:val="22"/>
                          <w:lang w:eastAsia="ja-JP"/>
                        </w:rPr>
                        <w:t>(</w:t>
                      </w:r>
                      <w:r w:rsidRPr="004252CF">
                        <w:rPr>
                          <w:sz w:val="22"/>
                          <w:lang w:eastAsia="ja-JP"/>
                        </w:rPr>
                        <w:t>Image from Wikipedia, public domain</w:t>
                      </w:r>
                      <w:r>
                        <w:rPr>
                          <w:sz w:val="22"/>
                          <w:lang w:eastAsia="ja-JP"/>
                        </w:rPr>
                        <w:t>)</w:t>
                      </w:r>
                    </w:p>
                  </w:txbxContent>
                </v:textbox>
                <w10:wrap type="square"/>
              </v:shape>
            </w:pict>
          </mc:Fallback>
        </mc:AlternateContent>
      </w:r>
      <w:r w:rsidR="00C757B0">
        <w:t>Where is it used?</w:t>
      </w:r>
      <w:bookmarkEnd w:id="4"/>
    </w:p>
    <w:p w:rsidR="00C757B0" w:rsidRDefault="00C757B0" w:rsidP="00C757B0">
      <w:pPr>
        <w:pStyle w:val="ListParagraph"/>
        <w:numPr>
          <w:ilvl w:val="0"/>
          <w:numId w:val="2"/>
        </w:numPr>
      </w:pPr>
      <w:r>
        <w:t>Pretty much anywhere.</w:t>
      </w:r>
    </w:p>
    <w:p w:rsidR="00C757B0" w:rsidRDefault="0087477E" w:rsidP="00C757B0">
      <w:pPr>
        <w:pStyle w:val="ListParagraph"/>
        <w:numPr>
          <w:ilvl w:val="0"/>
          <w:numId w:val="2"/>
        </w:numPr>
      </w:pPr>
      <w:r>
        <w:t>Even in m</w:t>
      </w:r>
      <w:r w:rsidR="00C757B0">
        <w:t>undane stuff: Flashlights, toys, cameras, printers, routers,</w:t>
      </w:r>
      <w:r>
        <w:t xml:space="preserve"> even vacuums,</w:t>
      </w:r>
      <w:r w:rsidR="00C757B0">
        <w:t xml:space="preserve"> </w:t>
      </w:r>
      <w:r>
        <w:t xml:space="preserve">(and </w:t>
      </w:r>
      <w:r w:rsidR="00C757B0">
        <w:t>I could go on and on</w:t>
      </w:r>
      <w:r>
        <w:t>…)</w:t>
      </w:r>
    </w:p>
    <w:p w:rsidR="00C757B0" w:rsidRDefault="00C757B0" w:rsidP="00C757B0">
      <w:pPr>
        <w:pStyle w:val="ListParagraph"/>
        <w:numPr>
          <w:ilvl w:val="0"/>
          <w:numId w:val="2"/>
        </w:numPr>
      </w:pPr>
      <w:r>
        <w:t>Cars typically have over 80 microcontrollers on them</w:t>
      </w:r>
    </w:p>
    <w:p w:rsidR="00C757B0" w:rsidRDefault="00C757B0" w:rsidP="0087477E">
      <w:pPr>
        <w:pStyle w:val="ListParagraph"/>
        <w:numPr>
          <w:ilvl w:val="1"/>
          <w:numId w:val="2"/>
        </w:numPr>
      </w:pPr>
      <w:r>
        <w:t>Our car has about 10</w:t>
      </w:r>
      <w:r w:rsidR="0087477E">
        <w:t>.</w:t>
      </w:r>
    </w:p>
    <w:p w:rsidR="00C757B0" w:rsidRDefault="0087477E" w:rsidP="00C757B0">
      <w:pPr>
        <w:pStyle w:val="ListParagraph"/>
        <w:numPr>
          <w:ilvl w:val="0"/>
          <w:numId w:val="2"/>
        </w:numPr>
      </w:pPr>
      <w:r>
        <w:t>And of course, the typical smart devices: c</w:t>
      </w:r>
      <w:r w:rsidR="00C757B0">
        <w:t>ellphones, cellphone accessories</w:t>
      </w:r>
    </w:p>
    <w:p w:rsidR="00C757B0" w:rsidRDefault="00C757B0" w:rsidP="007F7266">
      <w:pPr>
        <w:pStyle w:val="Heading1"/>
      </w:pPr>
      <w:bookmarkStart w:id="5" w:name="_Toc335864757"/>
      <w:r>
        <w:t>Lab Introduction</w:t>
      </w:r>
      <w:bookmarkEnd w:id="5"/>
    </w:p>
    <w:p w:rsidR="001A33F7" w:rsidRDefault="001A33F7" w:rsidP="001A33F7">
      <w:bookmarkStart w:id="6" w:name="_Toc335864758"/>
      <w:r>
        <w:t>Note: All code is available for download here (so you don’t have to manually copy</w:t>
      </w:r>
      <w:r w:rsidR="00447424">
        <w:t xml:space="preserve"> </w:t>
      </w:r>
      <w:r>
        <w:t xml:space="preserve">paste): </w:t>
      </w:r>
    </w:p>
    <w:p w:rsidR="001A33F7" w:rsidRDefault="001A33F7" w:rsidP="001A33F7">
      <w:hyperlink r:id="rId12" w:history="1">
        <w:r w:rsidRPr="002A399D">
          <w:rPr>
            <w:rStyle w:val="Hyperlink"/>
          </w:rPr>
          <w:t>http://calsol.berkeley.edu/training/fa12/ee2/</w:t>
        </w:r>
      </w:hyperlink>
    </w:p>
    <w:p w:rsidR="00C757B0" w:rsidRDefault="00C757B0" w:rsidP="00C757B0">
      <w:pPr>
        <w:pStyle w:val="Heading2"/>
      </w:pPr>
      <w:r>
        <w:t>Safety Briefing</w:t>
      </w:r>
      <w:bookmarkEnd w:id="6"/>
    </w:p>
    <w:p w:rsidR="00C757B0" w:rsidRDefault="00C757B0" w:rsidP="00C757B0">
      <w:pPr>
        <w:pStyle w:val="ListParagraph"/>
        <w:numPr>
          <w:ilvl w:val="0"/>
          <w:numId w:val="3"/>
        </w:numPr>
      </w:pPr>
      <w:r>
        <w:t xml:space="preserve">You are now dealing with more exposed wires </w:t>
      </w:r>
      <w:r w:rsidR="008D0BAB">
        <w:t>which can be</w:t>
      </w:r>
      <w:r>
        <w:t xml:space="preserve"> much more dangerous</w:t>
      </w:r>
    </w:p>
    <w:p w:rsidR="00C757B0" w:rsidRDefault="00C757B0" w:rsidP="00C757B0">
      <w:pPr>
        <w:pStyle w:val="ListParagraph"/>
        <w:numPr>
          <w:ilvl w:val="1"/>
          <w:numId w:val="3"/>
        </w:numPr>
      </w:pPr>
      <w:r>
        <w:t>Never ever let the power or ground connections touch</w:t>
      </w:r>
      <w:r w:rsidR="008D0BAB">
        <w:t xml:space="preserve"> (this is known as a short circuit, and can damage components or even burn things)</w:t>
      </w:r>
    </w:p>
    <w:p w:rsidR="00C757B0" w:rsidRDefault="00C757B0" w:rsidP="00C757B0">
      <w:pPr>
        <w:pStyle w:val="ListParagraph"/>
        <w:numPr>
          <w:ilvl w:val="1"/>
          <w:numId w:val="3"/>
        </w:numPr>
      </w:pPr>
      <w:r>
        <w:t xml:space="preserve">Never let wires hang around all over the place </w:t>
      </w:r>
      <w:r w:rsidR="003C0B47">
        <w:t>(</w:t>
      </w:r>
      <w:r>
        <w:t>where they can accidentally touch</w:t>
      </w:r>
      <w:r w:rsidR="003C0B47">
        <w:t>)</w:t>
      </w:r>
    </w:p>
    <w:p w:rsidR="00C757B0" w:rsidRDefault="00C757B0" w:rsidP="003C0B47">
      <w:pPr>
        <w:pStyle w:val="ListParagraph"/>
        <w:numPr>
          <w:ilvl w:val="2"/>
          <w:numId w:val="3"/>
        </w:numPr>
      </w:pPr>
      <w:r>
        <w:t xml:space="preserve">Consequences include shorting the Arduino </w:t>
      </w:r>
    </w:p>
    <w:p w:rsidR="00C757B0" w:rsidRDefault="00C757B0" w:rsidP="00963DFE">
      <w:pPr>
        <w:pStyle w:val="ListParagraph"/>
        <w:numPr>
          <w:ilvl w:val="2"/>
          <w:numId w:val="3"/>
        </w:numPr>
      </w:pPr>
      <w:r>
        <w:t>Luckily, your computer should be able to shut off the Arduino if anything shorts</w:t>
      </w:r>
      <w:r w:rsidR="005775C2">
        <w:t>, but you don’t want to risk it! Be careful!</w:t>
      </w:r>
    </w:p>
    <w:p w:rsidR="00455DBB" w:rsidRDefault="00455DBB" w:rsidP="00455DBB">
      <w:pPr>
        <w:pStyle w:val="ListParagraph"/>
        <w:numPr>
          <w:ilvl w:val="0"/>
          <w:numId w:val="3"/>
        </w:numPr>
      </w:pPr>
      <w:r>
        <w:lastRenderedPageBreak/>
        <w:t>Reminder: a breadboard is internally connected like this:</w:t>
      </w:r>
      <w:r>
        <w:br/>
      </w:r>
      <w:r>
        <w:rPr>
          <w:noProof/>
        </w:rPr>
        <w:drawing>
          <wp:inline distT="0" distB="0" distL="0" distR="0">
            <wp:extent cx="2258568" cy="1783080"/>
            <wp:effectExtent l="0" t="0" r="8890" b="7620"/>
            <wp:docPr id="42" name="Picture 42" descr="C:\Users\Ducky\Desktop\calsol-training\ee1\images\breadboard-inte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esktop\calsol-training\ee1\images\breadboard-interna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8568" cy="1783080"/>
                    </a:xfrm>
                    <a:prstGeom prst="rect">
                      <a:avLst/>
                    </a:prstGeom>
                    <a:noFill/>
                    <a:ln>
                      <a:noFill/>
                    </a:ln>
                  </pic:spPr>
                </pic:pic>
              </a:graphicData>
            </a:graphic>
          </wp:inline>
        </w:drawing>
      </w:r>
    </w:p>
    <w:p w:rsidR="00455DBB" w:rsidRDefault="00455DBB" w:rsidP="00455DBB">
      <w:pPr>
        <w:pStyle w:val="ListParagraph"/>
        <w:numPr>
          <w:ilvl w:val="1"/>
          <w:numId w:val="3"/>
        </w:numPr>
      </w:pPr>
      <w:r>
        <w:t>The row connections across the middle are intended for components, and the column connections on the edges are intended for power connections</w:t>
      </w:r>
    </w:p>
    <w:p w:rsidR="00455DBB" w:rsidRDefault="00455DBB" w:rsidP="00455DBB">
      <w:pPr>
        <w:pStyle w:val="ListParagraph"/>
        <w:numPr>
          <w:ilvl w:val="1"/>
          <w:numId w:val="3"/>
        </w:numPr>
      </w:pPr>
      <w:r w:rsidRPr="00455DBB">
        <w:rPr>
          <w:b/>
        </w:rPr>
        <w:t>Neatness counts a lot</w:t>
      </w:r>
      <w:r>
        <w:t>, especially when you need to debug your circuit – so arrange your connections logically!</w:t>
      </w:r>
    </w:p>
    <w:p w:rsidR="00C757B0" w:rsidRDefault="00C757B0" w:rsidP="00C757B0">
      <w:pPr>
        <w:pStyle w:val="Heading2"/>
      </w:pPr>
      <w:bookmarkStart w:id="7" w:name="_Toc335864759"/>
      <w:r>
        <w:t>Installation Instructions</w:t>
      </w:r>
      <w:bookmarkEnd w:id="7"/>
    </w:p>
    <w:p w:rsidR="00C757B0" w:rsidRDefault="00C757B0" w:rsidP="00C757B0">
      <w:pPr>
        <w:pStyle w:val="ListParagraph"/>
        <w:numPr>
          <w:ilvl w:val="0"/>
          <w:numId w:val="4"/>
        </w:numPr>
      </w:pPr>
      <w:r>
        <w:t>http://arduino.cc/en/Main/Software Go to this site and download and install the software</w:t>
      </w:r>
      <w:r w:rsidR="007F7266">
        <w:t>.</w:t>
      </w:r>
      <w:r>
        <w:t xml:space="preserve"> Let us know if there are any problems with recognizing the Arduino</w:t>
      </w:r>
      <w:r w:rsidR="007F7266">
        <w:t>.</w:t>
      </w:r>
    </w:p>
    <w:p w:rsidR="007F7266" w:rsidRDefault="007F7266" w:rsidP="007F7266">
      <w:pPr>
        <w:pStyle w:val="ListParagraph"/>
        <w:numPr>
          <w:ilvl w:val="1"/>
          <w:numId w:val="4"/>
        </w:numPr>
      </w:pPr>
      <w:r>
        <w:t>Download</w:t>
      </w:r>
      <w:r w:rsidR="003A77C5">
        <w:t xml:space="preserve"> device</w:t>
      </w:r>
      <w:r>
        <w:t xml:space="preserve"> drivers</w:t>
      </w:r>
      <w:r w:rsidR="003A77C5">
        <w:t xml:space="preserve"> for your platform</w:t>
      </w:r>
      <w:r>
        <w:t xml:space="preserve"> at </w:t>
      </w:r>
      <w:hyperlink r:id="rId14" w:history="1">
        <w:r w:rsidRPr="002A399D">
          <w:rPr>
            <w:rStyle w:val="Hyperlink"/>
          </w:rPr>
          <w:t>http://www.ftdichip.com/Drivers/VCP.htm</w:t>
        </w:r>
      </w:hyperlink>
      <w:r w:rsidR="000C1C87">
        <w:br/>
      </w:r>
      <w:r w:rsidR="003A77C5">
        <w:t>Windows users: you may have to run the executable twice to get it to install.</w:t>
      </w:r>
      <w:r w:rsidR="000C1C87">
        <w:br/>
        <w:t>Mac users: you will need to restart your computer before continuing</w:t>
      </w:r>
      <w:bookmarkStart w:id="8" w:name="_GoBack"/>
      <w:bookmarkEnd w:id="8"/>
    </w:p>
    <w:p w:rsidR="00C757B0" w:rsidRDefault="00C757B0" w:rsidP="00C757B0">
      <w:pPr>
        <w:pStyle w:val="ListParagraph"/>
        <w:numPr>
          <w:ilvl w:val="0"/>
          <w:numId w:val="4"/>
        </w:numPr>
      </w:pPr>
      <w:r>
        <w:t>Couple notes about the Arduino software</w:t>
      </w:r>
    </w:p>
    <w:p w:rsidR="00C757B0" w:rsidRDefault="00C757B0" w:rsidP="00C757B0">
      <w:pPr>
        <w:pStyle w:val="ListParagraph"/>
        <w:numPr>
          <w:ilvl w:val="1"/>
          <w:numId w:val="4"/>
        </w:numPr>
      </w:pPr>
      <w:r>
        <w:t>Disable Bluetooth if your computer is making the Arduino environment be slow</w:t>
      </w:r>
    </w:p>
    <w:p w:rsidR="00C757B0" w:rsidRDefault="00C757B0" w:rsidP="00C757B0">
      <w:pPr>
        <w:pStyle w:val="ListParagraph"/>
        <w:numPr>
          <w:ilvl w:val="1"/>
          <w:numId w:val="4"/>
        </w:numPr>
      </w:pPr>
      <w:r>
        <w:t>Make sure to select the right board and right serial port</w:t>
      </w:r>
      <w:r w:rsidR="007F7266">
        <w:t>.</w:t>
      </w:r>
    </w:p>
    <w:p w:rsidR="00C757B0" w:rsidRDefault="00C757B0" w:rsidP="00C757B0">
      <w:pPr>
        <w:pStyle w:val="ListParagraph"/>
        <w:numPr>
          <w:ilvl w:val="1"/>
          <w:numId w:val="4"/>
        </w:numPr>
      </w:pPr>
      <w:r>
        <w:t xml:space="preserve">Quick tip to find the right serial port: </w:t>
      </w:r>
      <w:r w:rsidR="007F7266">
        <w:t>s</w:t>
      </w:r>
      <w:r>
        <w:t>ee what ports are there while Arduino unplugged</w:t>
      </w:r>
      <w:r w:rsidR="007F7266">
        <w:t>. Then,</w:t>
      </w:r>
      <w:r>
        <w:t xml:space="preserve"> plug it in, </w:t>
      </w:r>
      <w:r w:rsidR="007F7266">
        <w:t>and the new port on the list should be for the Arduino.</w:t>
      </w:r>
    </w:p>
    <w:p w:rsidR="00352571" w:rsidRDefault="00352571" w:rsidP="00352571">
      <w:pPr>
        <w:pStyle w:val="Heading2"/>
      </w:pPr>
      <w:bookmarkStart w:id="9" w:name="_Toc335864760"/>
      <w:r>
        <w:t>Editor’s Note</w:t>
      </w:r>
      <w:bookmarkEnd w:id="9"/>
    </w:p>
    <w:p w:rsidR="00C757B0" w:rsidRDefault="00352571" w:rsidP="00C60D15">
      <w:r>
        <w:t>This document was intended to be understandable to those who have never programmed before, and therefore contains detailed information about basic C language constructs like loops. The parts of this document were also written by 4 different people, without a great deal of coordination. So if you’re wondering why we explain for loops and while loops 4 different times… this is it – please bear with us…</w:t>
      </w:r>
    </w:p>
    <w:p w:rsidR="007F7266" w:rsidRDefault="007F7266" w:rsidP="007F7266">
      <w:pPr>
        <w:pStyle w:val="Heading2"/>
      </w:pPr>
      <w:r>
        <w:t>BRAIN Users:</w:t>
      </w:r>
    </w:p>
    <w:p w:rsidR="007F7266" w:rsidRDefault="007F7266" w:rsidP="007F7266">
      <w:r>
        <w:t>If you are using a BRAIN instead of an Arduino, see the BRAIN addendum document on the training site:</w:t>
      </w:r>
      <w:r w:rsidR="003A77C5">
        <w:t xml:space="preserve"> </w:t>
      </w:r>
      <w:hyperlink r:id="rId15" w:history="1">
        <w:r w:rsidRPr="002A399D">
          <w:rPr>
            <w:rStyle w:val="Hyperlink"/>
          </w:rPr>
          <w:t>http://calsol.berkeley.edu/training/fa12/ee2/</w:t>
        </w:r>
      </w:hyperlink>
    </w:p>
    <w:p w:rsidR="007F7266" w:rsidRDefault="007F7266" w:rsidP="007F7266"/>
    <w:p w:rsidR="007F7266" w:rsidRPr="001A33F7" w:rsidRDefault="007F7266" w:rsidP="001A33F7">
      <w:pPr>
        <w:rPr>
          <w:b/>
          <w:color w:val="FF0000"/>
        </w:rPr>
      </w:pPr>
      <w:r w:rsidRPr="007F7266">
        <w:rPr>
          <w:b/>
          <w:color w:val="FF0000"/>
        </w:rPr>
        <w:t>Also, note that the code here is Arduino-specific, so if you are using a BRA</w:t>
      </w:r>
      <w:r>
        <w:rPr>
          <w:b/>
          <w:color w:val="FF0000"/>
        </w:rPr>
        <w:t>I</w:t>
      </w:r>
      <w:r w:rsidRPr="007F7266">
        <w:rPr>
          <w:b/>
          <w:color w:val="FF0000"/>
        </w:rPr>
        <w:t>N, you must use the BRAIN code on the website.</w:t>
      </w:r>
      <w:bookmarkStart w:id="10" w:name="_Toc335864761"/>
    </w:p>
    <w:p w:rsidR="00C757B0" w:rsidRDefault="00C757B0" w:rsidP="00C757B0">
      <w:pPr>
        <w:pStyle w:val="Heading1"/>
      </w:pPr>
      <w:r>
        <w:lastRenderedPageBreak/>
        <w:t>Lab 1: Hello, World!</w:t>
      </w:r>
      <w:bookmarkEnd w:id="10"/>
    </w:p>
    <w:p w:rsidR="00CC0B2E" w:rsidRDefault="00CC0B2E" w:rsidP="00CC0B2E">
      <w:pPr>
        <w:pStyle w:val="Heading2"/>
      </w:pPr>
      <w:bookmarkStart w:id="11" w:name="_Toc335864762"/>
      <w:r>
        <w:t>Objectives</w:t>
      </w:r>
      <w:bookmarkEnd w:id="11"/>
    </w:p>
    <w:p w:rsidR="00CC0B2E" w:rsidRDefault="00C757B0" w:rsidP="00CC0B2E">
      <w:pPr>
        <w:pStyle w:val="ListParagraph"/>
        <w:numPr>
          <w:ilvl w:val="0"/>
          <w:numId w:val="20"/>
        </w:numPr>
      </w:pPr>
      <w:r w:rsidRPr="00C757B0">
        <w:t>Understand the basic structure of an Arduino program</w:t>
      </w:r>
    </w:p>
    <w:p w:rsidR="00C757B0" w:rsidRPr="00C757B0" w:rsidRDefault="00CC0B2E" w:rsidP="00CC0B2E">
      <w:pPr>
        <w:pStyle w:val="ListParagraph"/>
        <w:numPr>
          <w:ilvl w:val="0"/>
          <w:numId w:val="20"/>
        </w:numPr>
      </w:pPr>
      <w:r>
        <w:t>Introduce serial communication</w:t>
      </w:r>
    </w:p>
    <w:p w:rsidR="00CC0B2E" w:rsidRPr="00C757B0" w:rsidRDefault="00CC0B2E" w:rsidP="00CC0B2E">
      <w:pPr>
        <w:pStyle w:val="Heading2"/>
      </w:pPr>
      <w:bookmarkStart w:id="12" w:name="_Toc335864763"/>
      <w:r>
        <w:t>Lab Manual</w:t>
      </w:r>
      <w:bookmarkEnd w:id="12"/>
    </w:p>
    <w:p w:rsidR="00CC0B2E" w:rsidRDefault="00C757B0" w:rsidP="00C757B0">
      <w:r w:rsidRPr="00C757B0">
        <w:t xml:space="preserve">We will go through a very basic program line by line </w:t>
      </w:r>
      <w:r w:rsidR="00CC0B2E">
        <w:t>(</w:t>
      </w:r>
      <w:r w:rsidRPr="00C757B0">
        <w:t>so that you understand what is going on</w:t>
      </w:r>
      <w:r w:rsidR="00CC0B2E">
        <w:t xml:space="preserve">), </w:t>
      </w:r>
      <w:r w:rsidRPr="00C757B0">
        <w:t xml:space="preserve">then we will have your </w:t>
      </w:r>
      <w:r w:rsidR="00CC0B2E">
        <w:t>A</w:t>
      </w:r>
      <w:r w:rsidRPr="00C757B0">
        <w:t>rduino actually run it. Here is the code for this part of the lab</w:t>
      </w:r>
      <w:r w:rsidR="00CC0B2E">
        <w:t>:</w:t>
      </w:r>
    </w:p>
    <w:p w:rsidR="00C757B0" w:rsidRDefault="00C757B0" w:rsidP="00C757B0">
      <w:r w:rsidRPr="00C757B0">
        <w:t>(</w:t>
      </w:r>
      <w:r w:rsidR="00CC0B2E">
        <w:t>I</w:t>
      </w:r>
      <w:r w:rsidRPr="00C757B0">
        <w:t>f you have ever worked with C before it should look pretty familiar! And if you haven’t, don</w:t>
      </w:r>
      <w:r w:rsidR="00CC0B2E">
        <w:t>’t worry, it’s straight forward -</w:t>
      </w:r>
      <w:r w:rsidRPr="00C757B0">
        <w:t xml:space="preserve"> </w:t>
      </w:r>
      <w:r w:rsidR="00CC0B2E">
        <w:t>d</w:t>
      </w:r>
      <w:r w:rsidRPr="00C757B0">
        <w:t>on’t let the text scare you!</w:t>
      </w:r>
      <w:r w:rsidR="00CC0B2E">
        <w:t>)</w:t>
      </w:r>
    </w:p>
    <w:p w:rsidR="007675C3" w:rsidRDefault="007675C3" w:rsidP="00C757B0"/>
    <w:p w:rsidR="00C60D15" w:rsidRPr="007675C3" w:rsidRDefault="00CC0B2E" w:rsidP="007675C3">
      <w:pPr>
        <w:rPr>
          <w:b/>
        </w:rPr>
      </w:pPr>
      <w:r w:rsidRPr="007675C3">
        <w:rPr>
          <w:b/>
        </w:rPr>
        <w:t>Code: ee2_lab1.pde</w:t>
      </w:r>
    </w:p>
    <w:p w:rsidR="00C757B0" w:rsidRPr="00C757B0" w:rsidRDefault="00C757B0" w:rsidP="00C757B0">
      <w:r>
        <w:rPr>
          <w:noProof/>
        </w:rPr>
        <mc:AlternateContent>
          <mc:Choice Requires="wps">
            <w:drawing>
              <wp:inline distT="0" distB="0" distL="0" distR="0" wp14:anchorId="5AE1FDCD" wp14:editId="2AD29756">
                <wp:extent cx="68580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solidFill>
                          <a:srgbClr val="FFFFFF"/>
                        </a:solidFill>
                        <a:ln w="9525">
                          <a:solidFill>
                            <a:srgbClr val="000000"/>
                          </a:solidFill>
                          <a:miter lim="800000"/>
                          <a:headEnd/>
                          <a:tailEnd/>
                        </a:ln>
                      </wps:spPr>
                      <wps:txbx>
                        <w:txbxContent>
                          <w:p w:rsidR="009E2F93"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/*CalSol</w:t>
                            </w:r>
                          </w:p>
                          <w:p w:rsidR="009E2F93"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Introduction to Microcontrollers Lab</w:t>
                            </w:r>
                          </w:p>
                          <w:p w:rsidR="009E2F93"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Adam Resnick</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p w:rsidR="009E2F93"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">
                <v:textbox style="mso-fit-shape-to-text:t">
                  <w:txbxContent>
                    <w:p w:rsidR="006E4EE6"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CalSol</w:t>
                      </w:r>
                      <w:proofErr w:type="spellEnd"/>
                    </w:p>
                    <w:p w:rsidR="006E4EE6"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Introduction to Microcontrollers Lab</w:t>
                      </w:r>
                    </w:p>
                    <w:p w:rsidR="006E4EE6"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Adam </w:t>
                      </w:r>
                      <w:proofErr w:type="spellStart"/>
                      <w:r>
                        <w:rPr>
                          <w:rFonts w:ascii="Courier New" w:hAnsi="Courier New" w:cs="Courier New"/>
                          <w:color w:val="008000"/>
                          <w:sz w:val="20"/>
                          <w:szCs w:val="20"/>
                          <w:highlight w:val="white"/>
                        </w:rPr>
                        <w:t>Resnick</w:t>
                      </w:r>
                      <w:proofErr w:type="spellEnd"/>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p>
                    <w:p w:rsidR="006E4EE6"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4EE6" w:rsidRDefault="006E4EE6" w:rsidP="00C757B0">
                      <w:pPr>
                        <w:autoSpaceDE w:val="0"/>
                        <w:autoSpaceDN w:val="0"/>
                        <w:adjustRightInd w:val="0"/>
                        <w:rPr>
                          <w:rFonts w:ascii="Courier New" w:hAnsi="Courier New" w:cs="Courier New"/>
                          <w:color w:val="000000"/>
                          <w:sz w:val="20"/>
                          <w:szCs w:val="20"/>
                          <w:highlight w:val="white"/>
                        </w:rPr>
                      </w:pPr>
                    </w:p>
                    <w:p w:rsidR="006E4EE6"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p w:rsidR="006E4EE6"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 xml:space="preserve">The first block of text is bounded by a /* at the beginning and a */ at the end. This is a long comment. You can write whatever you want here, and your </w:t>
      </w:r>
      <w:r w:rsidR="00CC0B2E">
        <w:t>A</w:t>
      </w:r>
      <w:r w:rsidRPr="00C757B0">
        <w:t xml:space="preserve">rduino will ignore it. This is where you usually give a general description of what your code does. </w:t>
      </w:r>
    </w:p>
    <w:p w:rsidR="00C757B0" w:rsidRPr="00C757B0" w:rsidRDefault="00C757B0" w:rsidP="00C757B0">
      <w:r w:rsidRPr="00C757B0">
        <w:t xml:space="preserve">Below the comment block, there are two other blocks of code. The first block is just some initializing things that you will need. The second block is what is where the meat of the program will go. </w:t>
      </w:r>
    </w:p>
    <w:p w:rsidR="00C757B0" w:rsidRPr="00C757B0" w:rsidRDefault="00C757B0" w:rsidP="00C757B0"/>
    <w:p w:rsidR="00C757B0" w:rsidRDefault="00C757B0" w:rsidP="00C757B0">
      <w:r w:rsidRPr="00C757B0">
        <w:t>So, let’s start with the first line of the setup procedure:</w:t>
      </w:r>
    </w:p>
    <w:p w:rsidR="00C757B0" w:rsidRPr="00C757B0" w:rsidRDefault="00C757B0" w:rsidP="00C757B0">
      <w:r>
        <w:rPr>
          <w:noProof/>
        </w:rPr>
        <mc:AlternateContent>
          <mc:Choice Requires="wps">
            <w:drawing>
              <wp:inline distT="0" distB="0" distL="0" distR="0" wp14:anchorId="6C048D5D" wp14:editId="05B021CC">
                <wp:extent cx="6858000" cy="1970405"/>
                <wp:effectExtent l="0" t="0" r="19050"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This is the beginning of the setup procedure. Every Arduino sketch</w:t>
      </w:r>
      <w:r w:rsidR="00CC0B2E">
        <w:t xml:space="preserve"> (program)</w:t>
      </w:r>
      <w:r w:rsidRPr="00C757B0">
        <w:t xml:space="preserve"> that you write will have this line in it, even if nothing is going in the setup procedure. Don’t worry about why it says void for now. The syntax must read exactly like this (i</w:t>
      </w:r>
      <w:r w:rsidR="00CC0B2E">
        <w:t>.</w:t>
      </w:r>
      <w:r w:rsidRPr="00C757B0">
        <w:t>e</w:t>
      </w:r>
      <w:r w:rsidR="00CC0B2E">
        <w:t>.</w:t>
      </w:r>
      <w:r w:rsidRPr="00C757B0">
        <w:t xml:space="preserve"> you need that empty parenthesis there, etc</w:t>
      </w:r>
      <w:r w:rsidR="00CC0B2E">
        <w:t>.</w:t>
      </w:r>
      <w:r w:rsidRPr="00C757B0">
        <w:t>). A</w:t>
      </w:r>
      <w:r w:rsidR="00CC0B2E">
        <w:t>ny</w:t>
      </w:r>
      <w:r w:rsidRPr="00C757B0">
        <w:t xml:space="preserve"> code that will be executed during the setup procedure </w:t>
      </w:r>
      <w:r w:rsidR="00CC0B2E">
        <w:t>must go between the open and close</w:t>
      </w:r>
      <w:r w:rsidRPr="00C757B0">
        <w:t xml:space="preserve"> curly brackets</w:t>
      </w:r>
      <w:r w:rsidR="00CC0B2E">
        <w:t xml:space="preserve"> </w:t>
      </w:r>
      <w:r w:rsidR="00CC0B2E" w:rsidRPr="0099415E">
        <w:rPr>
          <w:rFonts w:ascii="Lucida Console" w:hAnsi="Lucida Console"/>
          <w:sz w:val="22"/>
        </w:rPr>
        <w:t>{}</w:t>
      </w:r>
      <w:r w:rsidR="00CC0B2E">
        <w:t>.</w:t>
      </w:r>
    </w:p>
    <w:p w:rsidR="00E4281B" w:rsidRDefault="00E4281B">
      <w:pPr>
        <w:spacing w:after="200" w:line="276" w:lineRule="auto"/>
      </w:pPr>
      <w:r>
        <w:br w:type="page"/>
      </w:r>
    </w:p>
    <w:p w:rsidR="00C757B0" w:rsidRDefault="00C757B0" w:rsidP="00C757B0">
      <w:r w:rsidRPr="00C757B0">
        <w:lastRenderedPageBreak/>
        <w:t xml:space="preserve">The next line reads: </w:t>
      </w:r>
    </w:p>
    <w:p w:rsidR="00C757B0" w:rsidRPr="00C757B0" w:rsidRDefault="00C757B0" w:rsidP="00C757B0">
      <w:r>
        <w:rPr>
          <w:noProof/>
        </w:rPr>
        <mc:AlternateContent>
          <mc:Choice Requires="wps">
            <w:drawing>
              <wp:inline distT="0" distB="0" distL="0" distR="0" wp14:anchorId="510D5012" wp14:editId="06C5AEE4">
                <wp:extent cx="6858000" cy="197040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txbxContent>
                      </wps:txbx>
                      <wps:bodyPr rot="0" vert="horz" wrap="square" lIns="91440" tIns="45720" rIns="91440" bIns="45720" anchor="t" anchorCtr="0">
                        <a:spAutoFit/>
                      </wps:bodyPr>
                    </wps:wsp>
                  </a:graphicData>
                </a:graphic>
              </wp:inline>
            </w:drawing>
          </mc:Choice>
          <mc:Fallback>
            <w:pict>
              <v:shape id="_x0000_s1028"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">
                <v:textbox style="mso-fit-shape-to-text:t">
                  <w:txbxContent>
                    <w:p w:rsidR="006E4EE6" w:rsidRPr="00C757B0"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//Initializes serial communication </w:t>
                      </w:r>
                    </w:p>
                  </w:txbxContent>
                </v:textbox>
                <w10:anchorlock/>
              </v:shape>
            </w:pict>
          </mc:Fallback>
        </mc:AlternateContent>
      </w:r>
    </w:p>
    <w:p w:rsidR="00C757B0" w:rsidRDefault="00C757B0" w:rsidP="00C757B0">
      <w:r w:rsidRPr="00C757B0">
        <w:t>The double slash</w:t>
      </w:r>
      <w:r w:rsidR="00E4281B">
        <w:t xml:space="preserve"> </w:t>
      </w:r>
      <w:r w:rsidR="00E4281B" w:rsidRPr="0099415E">
        <w:rPr>
          <w:rFonts w:ascii="Lucida Console" w:hAnsi="Lucida Console"/>
          <w:sz w:val="22"/>
        </w:rPr>
        <w:t>//</w:t>
      </w:r>
      <w:r w:rsidRPr="00C757B0">
        <w:t xml:space="preserve"> denotes a one-line comment. Everything that comes after the double slash in that line will be ignored when you actually run the code. Comments are used so that other people can read and understand your code. </w:t>
      </w:r>
    </w:p>
    <w:p w:rsidR="00A86276" w:rsidRPr="00C757B0" w:rsidRDefault="00A86276" w:rsidP="00C757B0"/>
    <w:p w:rsidR="00146561" w:rsidRDefault="00C757B0" w:rsidP="00C757B0">
      <w:r w:rsidRPr="00C757B0">
        <w:t xml:space="preserve">This line of code initializes what is known as serial communication. Serial communication is just a way of making two electrical devices talk to each other by transmitting bits. This initialization is done by making a call to a certain procedure in the </w:t>
      </w:r>
      <w:r w:rsidRPr="00A86276">
        <w:rPr>
          <w:rFonts w:ascii="Lucida Console" w:hAnsi="Lucida Console"/>
          <w:sz w:val="22"/>
        </w:rPr>
        <w:t>Serial</w:t>
      </w:r>
      <w:r w:rsidRPr="00C757B0">
        <w:t xml:space="preserve"> library. A library simply refers to a collection of functions that are all related</w:t>
      </w:r>
      <w:r w:rsidR="00A86276">
        <w:t xml:space="preserve"> -</w:t>
      </w:r>
      <w:r w:rsidRPr="00C757B0">
        <w:t xml:space="preserve"> </w:t>
      </w:r>
      <w:r w:rsidR="00A86276">
        <w:t>so</w:t>
      </w:r>
      <w:r w:rsidRPr="00C757B0">
        <w:t xml:space="preserve"> all the functions in the </w:t>
      </w:r>
      <w:r w:rsidRPr="00A86276">
        <w:rPr>
          <w:rFonts w:ascii="Lucida Console" w:hAnsi="Lucida Console"/>
          <w:sz w:val="22"/>
        </w:rPr>
        <w:t>Serial</w:t>
      </w:r>
      <w:r w:rsidRPr="00C757B0">
        <w:t xml:space="preserve"> library are somehow related to serial communication. In this case, we call the </w:t>
      </w:r>
      <w:r w:rsidRPr="00CE793A">
        <w:rPr>
          <w:rFonts w:ascii="Lucida Console" w:hAnsi="Lucida Console"/>
          <w:sz w:val="22"/>
        </w:rPr>
        <w:t>begin</w:t>
      </w:r>
      <w:r w:rsidRPr="00C757B0">
        <w:t xml:space="preserve"> function to start up serial communication. The format of </w:t>
      </w:r>
      <w:r w:rsidRPr="002C2710">
        <w:rPr>
          <w:rFonts w:ascii="Lucida Console" w:hAnsi="Lucida Console"/>
          <w:sz w:val="22"/>
        </w:rPr>
        <w:t>Library.procedure()</w:t>
      </w:r>
      <w:r w:rsidRPr="00C757B0">
        <w:t xml:space="preserve"> is the normal way of invoking functions, although some functions are so common that they aren’t in a library. The argument to </w:t>
      </w:r>
      <w:r w:rsidRPr="002C2710">
        <w:rPr>
          <w:rFonts w:ascii="Lucida Console" w:hAnsi="Lucida Console"/>
          <w:sz w:val="22"/>
        </w:rPr>
        <w:t>Serial.begin</w:t>
      </w:r>
      <w:r w:rsidRPr="00C757B0">
        <w:t xml:space="preserve"> is 9600. This may seem </w:t>
      </w:r>
      <w:r w:rsidR="00DB675B">
        <w:t xml:space="preserve">like a random number, but it actually indicates </w:t>
      </w:r>
      <w:r w:rsidRPr="00C757B0">
        <w:t>how fast bits will be sent and received. Before serial communication can be successfully implemented, both parties have to agree on a</w:t>
      </w:r>
      <w:r w:rsidR="00146561">
        <w:t xml:space="preserve"> </w:t>
      </w:r>
      <w:r w:rsidR="00146561">
        <w:rPr>
          <w:b/>
        </w:rPr>
        <w:t>baud rate</w:t>
      </w:r>
      <w:r w:rsidR="00146561">
        <w:t xml:space="preserve"> -</w:t>
      </w:r>
      <w:r w:rsidRPr="00C757B0">
        <w:t xml:space="preserve"> speed to talk and listen at to ensur</w:t>
      </w:r>
      <w:r w:rsidR="00146561">
        <w:t>e successful data transmission.</w:t>
      </w:r>
    </w:p>
    <w:p w:rsidR="00146561" w:rsidRDefault="00146561" w:rsidP="00146561"/>
    <w:p w:rsidR="00C757B0" w:rsidRPr="00C757B0" w:rsidRDefault="00C757B0" w:rsidP="00146561">
      <w:r w:rsidRPr="00C757B0">
        <w:t xml:space="preserve">The final thing on this line before the comment is a semicolon. Semicolons come at the end of every line to tell the Arduino that that is the end of that line of code. The curly bracket on the next line signifies the end of the setup procedure. </w:t>
      </w:r>
    </w:p>
    <w:p w:rsidR="00C757B0" w:rsidRPr="00C757B0" w:rsidRDefault="00C757B0" w:rsidP="00C757B0"/>
    <w:p w:rsidR="00C757B0" w:rsidRDefault="00C757B0" w:rsidP="00C757B0">
      <w:r w:rsidRPr="00C757B0">
        <w:t>We now move on to the main body of the program, which is in the loop. It is called the loop procedure for good reason – it runs the code inside of it over and over and over. The first line is:</w:t>
      </w:r>
    </w:p>
    <w:p w:rsidR="00C757B0" w:rsidRPr="00C757B0" w:rsidRDefault="00C757B0" w:rsidP="00C757B0">
      <w:r>
        <w:rPr>
          <w:noProof/>
        </w:rPr>
        <mc:AlternateContent>
          <mc:Choice Requires="wps">
            <w:drawing>
              <wp:inline distT="0" distB="0" distL="0" distR="0" wp14:anchorId="68D306F7" wp14:editId="02BF1D08">
                <wp:extent cx="6858000" cy="1970405"/>
                <wp:effectExtent l="0" t="0" r="19050" b="1079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9"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D4SA4GKwIAAEwEAAAOAAAAAAAAAAAAAAAAAC4CAABkcnMvZTJv&#10;RG9jLnhtbFBLAQItABQABgAIAAAAIQBgYanC2wAAAAYBAAAPAAAAAAAAAAAAAAAAAIUEAABkcnMv&#10;ZG93bnJldi54bWxQSwUGAAAAAAQABADzAAAAjQU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looks much like the first line of the setup procedure. This time though, instead of </w:t>
      </w:r>
      <w:r w:rsidR="00146561">
        <w:t xml:space="preserve">running setup code during device initialization, it will run code inside the </w:t>
      </w:r>
      <w:r w:rsidR="00146561" w:rsidRPr="00146561">
        <w:rPr>
          <w:rFonts w:ascii="Lucida Console" w:hAnsi="Lucida Console"/>
          <w:sz w:val="22"/>
        </w:rPr>
        <w:t>loop()</w:t>
      </w:r>
      <w:r w:rsidR="00146561">
        <w:t xml:space="preserve"> function over, and over, and over, and over.</w:t>
      </w:r>
    </w:p>
    <w:p w:rsidR="00C757B0" w:rsidRPr="00C757B0" w:rsidRDefault="00C757B0" w:rsidP="00C757B0"/>
    <w:p w:rsidR="00C757B0" w:rsidRPr="00C757B0" w:rsidRDefault="00C757B0" w:rsidP="00C757B0">
      <w:r w:rsidRPr="00C757B0">
        <w:t xml:space="preserve">The next line: </w:t>
      </w:r>
    </w:p>
    <w:p w:rsidR="00C757B0" w:rsidRPr="00C757B0" w:rsidRDefault="00C757B0" w:rsidP="00C757B0">
      <w:r>
        <w:rPr>
          <w:noProof/>
        </w:rPr>
        <mc:AlternateContent>
          <mc:Choice Requires="wps">
            <w:drawing>
              <wp:inline distT="0" distB="0" distL="0" distR="0" wp14:anchorId="78C97393" wp14:editId="6363CD08">
                <wp:extent cx="6858000" cy="1970405"/>
                <wp:effectExtent l="0" t="0" r="19050" b="1079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txbxContent>
                      </wps:txbx>
                      <wps:bodyPr rot="0" vert="horz" wrap="square" lIns="91440" tIns="45720" rIns="91440" bIns="45720" anchor="t" anchorCtr="0">
                        <a:spAutoFit/>
                      </wps:bodyPr>
                    </wps:wsp>
                  </a:graphicData>
                </a:graphic>
              </wp:inline>
            </w:drawing>
          </mc:Choice>
          <mc:Fallback>
            <w:pict>
              <v:shape id="_x0000_s1030"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">
                <v:textbox style="mso-fit-shape-to-text:t">
                  <w:txbxContent>
                    <w:p w:rsidR="006E4EE6" w:rsidRPr="00C757B0"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//Print Hello World</w:t>
                      </w:r>
                    </w:p>
                  </w:txbxContent>
                </v:textbox>
                <w10:anchorlock/>
              </v:shape>
            </w:pict>
          </mc:Fallback>
        </mc:AlternateContent>
      </w:r>
    </w:p>
    <w:p w:rsidR="00C757B0" w:rsidRPr="00C757B0" w:rsidRDefault="00C757B0" w:rsidP="00C757B0">
      <w:r w:rsidRPr="00C757B0">
        <w:t xml:space="preserve">This is another call to a function in the </w:t>
      </w:r>
      <w:r w:rsidRPr="00146561">
        <w:rPr>
          <w:rFonts w:ascii="Lucida Console" w:hAnsi="Lucida Console"/>
          <w:sz w:val="22"/>
        </w:rPr>
        <w:t>Serial</w:t>
      </w:r>
      <w:r w:rsidRPr="00C757B0">
        <w:t xml:space="preserve"> library. This time, it is a call to a function called </w:t>
      </w:r>
      <w:r w:rsidRPr="00146561">
        <w:rPr>
          <w:rFonts w:ascii="Lucida Console" w:hAnsi="Lucida Console"/>
          <w:sz w:val="22"/>
        </w:rPr>
        <w:t>println</w:t>
      </w:r>
      <w:r w:rsidRPr="00C757B0">
        <w:t>, which prints its argument</w:t>
      </w:r>
      <w:r w:rsidR="004835F1">
        <w:t xml:space="preserve"> (the</w:t>
      </w:r>
      <w:r w:rsidR="007E3AF6">
        <w:t xml:space="preserve"> data passed </w:t>
      </w:r>
      <w:r w:rsidR="004835F1">
        <w:t>to the function inside the parentheses)</w:t>
      </w:r>
      <w:r w:rsidRPr="00C757B0">
        <w:t xml:space="preserve"> on a new line (hence the ln in the name). The text is enclosed in quotes because it is a string. A </w:t>
      </w:r>
      <w:r w:rsidRPr="007E3AF6">
        <w:rPr>
          <w:b/>
        </w:rPr>
        <w:t>string</w:t>
      </w:r>
      <w:r w:rsidRPr="00C757B0">
        <w:t xml:space="preserve"> is just a bunch of </w:t>
      </w:r>
      <w:r w:rsidR="007E3AF6">
        <w:t>characters (letters, numbers, and more)</w:t>
      </w:r>
      <w:r w:rsidRPr="00C757B0">
        <w:t xml:space="preserve"> grouped together. Without those quotes, </w:t>
      </w:r>
      <w:r w:rsidR="007E3AF6">
        <w:t xml:space="preserve">the text will be interpreted as executable code, and </w:t>
      </w:r>
      <w:r w:rsidR="00F309F1">
        <w:t>probably</w:t>
      </w:r>
      <w:r w:rsidR="007E3AF6">
        <w:t xml:space="preserve"> seriously confuse the Arduino.</w:t>
      </w:r>
    </w:p>
    <w:p w:rsidR="00C757B0" w:rsidRPr="00C757B0" w:rsidRDefault="00C757B0" w:rsidP="00C757B0"/>
    <w:p w:rsidR="00F309F1" w:rsidRDefault="00F309F1">
      <w:pPr>
        <w:spacing w:after="200" w:line="276" w:lineRule="auto"/>
      </w:pPr>
      <w:r>
        <w:br w:type="page"/>
      </w:r>
    </w:p>
    <w:p w:rsidR="00C757B0" w:rsidRPr="00C757B0" w:rsidRDefault="00C757B0" w:rsidP="00C757B0">
      <w:r w:rsidRPr="00C757B0">
        <w:lastRenderedPageBreak/>
        <w:t xml:space="preserve">The final line of the loop is: </w:t>
      </w:r>
    </w:p>
    <w:p w:rsidR="00C757B0" w:rsidRDefault="00C757B0" w:rsidP="00C757B0">
      <w:r>
        <w:rPr>
          <w:noProof/>
        </w:rPr>
        <mc:AlternateContent>
          <mc:Choice Requires="wps">
            <w:drawing>
              <wp:inline distT="0" distB="0" distL="0" distR="0" wp14:anchorId="06BD9BC7" wp14:editId="330DDC0A">
                <wp:extent cx="6858000" cy="1970405"/>
                <wp:effectExtent l="0" t="0" r="19050" b="1079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7040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txbxContent>
                      </wps:txbx>
                      <wps:bodyPr rot="0" vert="horz" wrap="square" lIns="91440" tIns="45720" rIns="91440" bIns="45720" anchor="t" anchorCtr="0">
                        <a:spAutoFit/>
                      </wps:bodyPr>
                    </wps:wsp>
                  </a:graphicData>
                </a:graphic>
              </wp:inline>
            </w:drawing>
          </mc:Choice>
          <mc:Fallback>
            <w:pict>
              <v:shape id="_x0000_s1031" type="#_x0000_t202" style="width:540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">
                <v:textbox style="mso-fit-shape-to-text:t">
                  <w:txbxContent>
                    <w:p w:rsidR="006E4EE6" w:rsidRPr="00C757B0" w:rsidRDefault="006E4EE6" w:rsidP="00C757B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//Wait 1 second</w:t>
                      </w:r>
                    </w:p>
                  </w:txbxContent>
                </v:textbox>
                <w10:anchorlock/>
              </v:shape>
            </w:pict>
          </mc:Fallback>
        </mc:AlternateContent>
      </w:r>
      <w:r w:rsidRPr="00C757B0">
        <w:t>This line is pretty self</w:t>
      </w:r>
      <w:r w:rsidR="00F309F1">
        <w:t>-</w:t>
      </w:r>
      <w:r w:rsidRPr="00C757B0">
        <w:t>explanatory. It makes the program wait for 1000ms</w:t>
      </w:r>
      <w:r w:rsidR="00082D6A">
        <w:t xml:space="preserve"> (</w:t>
      </w:r>
      <w:r w:rsidRPr="00C757B0">
        <w:t>1 second</w:t>
      </w:r>
      <w:r w:rsidR="00082D6A">
        <w:t>)</w:t>
      </w:r>
      <w:r w:rsidRPr="00C757B0">
        <w:t xml:space="preserve">. The </w:t>
      </w:r>
      <w:r w:rsidRPr="00B86CBD">
        <w:rPr>
          <w:rFonts w:ascii="Lucida Console" w:hAnsi="Lucida Console" w:cstheme="majorHAnsi"/>
          <w:sz w:val="22"/>
        </w:rPr>
        <w:t>delay</w:t>
      </w:r>
      <w:r w:rsidRPr="00C757B0">
        <w:t xml:space="preserve"> function is so common that it isn’t in a library. The curly bracket after this ends the loop. </w:t>
      </w:r>
    </w:p>
    <w:p w:rsidR="00B86CBD" w:rsidRPr="00C757B0" w:rsidRDefault="00B86CBD" w:rsidP="00C757B0"/>
    <w:p w:rsidR="00C757B0" w:rsidRPr="00C757B0" w:rsidRDefault="00C757B0" w:rsidP="00C757B0">
      <w:r w:rsidRPr="00C757B0">
        <w:t xml:space="preserve">So, overall, this loop prints out some text, waits for a second and then repeats until you either reset your Arduino, cut the Arduino’s power or the world ends. To see this in action, do the following: </w:t>
      </w:r>
    </w:p>
    <w:p w:rsidR="00C757B0" w:rsidRPr="00C757B0" w:rsidRDefault="00C757B0" w:rsidP="00C757B0">
      <w:pPr>
        <w:numPr>
          <w:ilvl w:val="0"/>
          <w:numId w:val="5"/>
        </w:numPr>
      </w:pPr>
      <w:r w:rsidRPr="00C757B0">
        <w:t xml:space="preserve">Open the Arduino environment and copy/paste the code into the editor. Some of the text will change colors. This is to help you read code easier. </w:t>
      </w:r>
    </w:p>
    <w:p w:rsidR="007A5F42" w:rsidRDefault="00C757B0" w:rsidP="00C757B0">
      <w:pPr>
        <w:numPr>
          <w:ilvl w:val="0"/>
          <w:numId w:val="5"/>
        </w:numPr>
      </w:pPr>
      <w:r w:rsidRPr="00C757B0">
        <w:t>To check to make sure that you copied everything correctly, hit the play button (or pre</w:t>
      </w:r>
      <w:r w:rsidR="007A5F42">
        <w:t>ss ctrl+r) to compile the code.</w:t>
      </w:r>
    </w:p>
    <w:p w:rsidR="00C757B0" w:rsidRPr="00C757B0" w:rsidRDefault="00C757B0" w:rsidP="007A5F42">
      <w:pPr>
        <w:numPr>
          <w:ilvl w:val="1"/>
          <w:numId w:val="5"/>
        </w:numPr>
      </w:pPr>
      <w:r w:rsidRPr="00C757B0">
        <w:t xml:space="preserve">If there are errors, a bunch of angry red text will pop up, otherwise when it is done, it will just say “Done Compiling” at the bottom. </w:t>
      </w:r>
    </w:p>
    <w:p w:rsidR="007A5F42" w:rsidRDefault="00C757B0" w:rsidP="00C757B0">
      <w:pPr>
        <w:numPr>
          <w:ilvl w:val="0"/>
          <w:numId w:val="5"/>
        </w:numPr>
      </w:pPr>
      <w:r w:rsidRPr="00C757B0">
        <w:t>Make sure your Arduin</w:t>
      </w:r>
      <w:r w:rsidR="007A5F42">
        <w:t>o is connected to your computer</w:t>
      </w:r>
      <w:r w:rsidRPr="00C757B0">
        <w:t xml:space="preserve"> and the </w:t>
      </w:r>
      <w:r w:rsidR="007A5F42">
        <w:t xml:space="preserve">Arduino’s </w:t>
      </w:r>
      <w:r w:rsidRPr="00C757B0">
        <w:t>green power LED</w:t>
      </w:r>
      <w:r w:rsidR="007A5F42">
        <w:t xml:space="preserve"> is on.</w:t>
      </w:r>
    </w:p>
    <w:p w:rsidR="007A5F42" w:rsidRDefault="007A5F42" w:rsidP="00C757B0">
      <w:pPr>
        <w:numPr>
          <w:ilvl w:val="0"/>
          <w:numId w:val="5"/>
        </w:numPr>
      </w:pPr>
      <w:r>
        <w:t>M</w:t>
      </w:r>
      <w:r w:rsidRPr="00C757B0">
        <w:t>ake sure that the right Arduino board is selected under Board (also in the Tools drop-down menu).</w:t>
      </w:r>
    </w:p>
    <w:p w:rsidR="00C757B0" w:rsidRPr="00C757B0" w:rsidRDefault="00C757B0" w:rsidP="00C757B0">
      <w:pPr>
        <w:numPr>
          <w:ilvl w:val="0"/>
          <w:numId w:val="5"/>
        </w:numPr>
      </w:pPr>
      <w:r w:rsidRPr="00C757B0">
        <w:t xml:space="preserve">Go to the Tools drop-down menu, and select the COM port that the Arduino </w:t>
      </w:r>
      <w:r w:rsidR="007A5F42">
        <w:t>is on.</w:t>
      </w:r>
    </w:p>
    <w:p w:rsidR="00C757B0" w:rsidRPr="00C757B0" w:rsidRDefault="00C757B0" w:rsidP="00C757B0">
      <w:pPr>
        <w:numPr>
          <w:ilvl w:val="0"/>
          <w:numId w:val="5"/>
        </w:numPr>
      </w:pPr>
      <w:r w:rsidRPr="00C757B0">
        <w:t>Hit the upload button (or Ctrl-U) to upload the code to the board. During the upload, you will see the R</w:t>
      </w:r>
      <w:r w:rsidR="006574D0">
        <w:t>X</w:t>
      </w:r>
      <w:r w:rsidRPr="00C757B0">
        <w:t xml:space="preserve"> and T</w:t>
      </w:r>
      <w:r w:rsidR="006574D0">
        <w:t>X</w:t>
      </w:r>
      <w:r w:rsidRPr="00C757B0">
        <w:t xml:space="preserve"> LEDs on the board flashing quickly. It will tell you “Done uploading” at the bottom of the Arduino environment when it is done. </w:t>
      </w:r>
    </w:p>
    <w:p w:rsidR="00C757B0" w:rsidRPr="00C757B0" w:rsidRDefault="00C757B0" w:rsidP="00C757B0">
      <w:pPr>
        <w:numPr>
          <w:ilvl w:val="0"/>
          <w:numId w:val="5"/>
        </w:numPr>
      </w:pPr>
      <w:r w:rsidRPr="00C757B0">
        <w:t xml:space="preserve">The code is now running on the board, but to see what the board is sending back to the computer, go to Tools -&gt; Serial Monitor (or Ctrl+Shift+M) to open the </w:t>
      </w:r>
      <w:r w:rsidR="006574D0">
        <w:t>S</w:t>
      </w:r>
      <w:r w:rsidRPr="00C757B0">
        <w:t xml:space="preserve">erial </w:t>
      </w:r>
      <w:r w:rsidR="006574D0">
        <w:t>M</w:t>
      </w:r>
      <w:r w:rsidRPr="00C757B0">
        <w:t xml:space="preserve">onitor. This is where all serial messages will be displayed. </w:t>
      </w:r>
    </w:p>
    <w:p w:rsidR="00C757B0" w:rsidRPr="00C757B0" w:rsidRDefault="00C757B0" w:rsidP="00C757B0">
      <w:pPr>
        <w:numPr>
          <w:ilvl w:val="0"/>
          <w:numId w:val="5"/>
        </w:numPr>
      </w:pPr>
      <w:r w:rsidRPr="00C757B0">
        <w:t xml:space="preserve">At the bottom right of the </w:t>
      </w:r>
      <w:r w:rsidR="006574D0">
        <w:t>S</w:t>
      </w:r>
      <w:r w:rsidRPr="00C757B0">
        <w:t xml:space="preserve">erial </w:t>
      </w:r>
      <w:r w:rsidR="006574D0">
        <w:t>M</w:t>
      </w:r>
      <w:r w:rsidRPr="00C757B0">
        <w:t xml:space="preserve">onitor, make sure that you have a baud rate of 9600 selected. </w:t>
      </w:r>
    </w:p>
    <w:p w:rsidR="00C757B0" w:rsidRPr="00C757B0" w:rsidRDefault="00C757B0" w:rsidP="00C757B0">
      <w:pPr>
        <w:numPr>
          <w:ilvl w:val="0"/>
          <w:numId w:val="5"/>
        </w:numPr>
      </w:pPr>
      <w:r w:rsidRPr="00C757B0">
        <w:t>You should see the text “</w:t>
      </w:r>
      <w:r w:rsidRPr="006574D0">
        <w:rPr>
          <w:rFonts w:ascii="Lucida Console" w:hAnsi="Lucida Console"/>
          <w:sz w:val="22"/>
        </w:rPr>
        <w:t>Hello World!</w:t>
      </w:r>
      <w:r w:rsidRPr="00C757B0">
        <w:t xml:space="preserve">” (without the quotes) appear every second. </w:t>
      </w:r>
    </w:p>
    <w:p w:rsidR="004E37C0" w:rsidRDefault="004E37C0" w:rsidP="00C757B0"/>
    <w:p w:rsidR="00C757B0" w:rsidRPr="00C757B0" w:rsidRDefault="00C757B0" w:rsidP="00C757B0">
      <w:r w:rsidRPr="00C757B0">
        <w:t xml:space="preserve">Congratulations! You just made your first Arduino program. </w:t>
      </w:r>
    </w:p>
    <w:p w:rsidR="00C757B0" w:rsidRDefault="00C757B0">
      <w:pPr>
        <w:spacing w:after="200" w:line="276" w:lineRule="auto"/>
      </w:pPr>
      <w:r>
        <w:br w:type="page"/>
      </w:r>
    </w:p>
    <w:p w:rsidR="00C757B0" w:rsidRDefault="00C757B0" w:rsidP="00C757B0">
      <w:pPr>
        <w:pStyle w:val="Heading1"/>
      </w:pPr>
      <w:bookmarkStart w:id="13" w:name="_Toc335864764"/>
      <w:r>
        <w:lastRenderedPageBreak/>
        <w:t>Lab 2: Blinky</w:t>
      </w:r>
      <w:bookmarkEnd w:id="13"/>
    </w:p>
    <w:p w:rsidR="00001637" w:rsidRDefault="00001637" w:rsidP="00001637">
      <w:pPr>
        <w:pStyle w:val="Heading2"/>
      </w:pPr>
      <w:bookmarkStart w:id="14" w:name="_Toc335864765"/>
      <w:r>
        <w:t>Objectives</w:t>
      </w:r>
      <w:bookmarkEnd w:id="14"/>
    </w:p>
    <w:p w:rsidR="00001637" w:rsidRDefault="00001637" w:rsidP="00001637">
      <w:pPr>
        <w:pStyle w:val="ListParagraph"/>
        <w:numPr>
          <w:ilvl w:val="0"/>
          <w:numId w:val="20"/>
        </w:numPr>
      </w:pPr>
      <w:r w:rsidRPr="00C757B0">
        <w:t xml:space="preserve">Understand </w:t>
      </w:r>
      <w:r>
        <w:t>digital inputs / outputs</w:t>
      </w:r>
    </w:p>
    <w:p w:rsidR="00001637" w:rsidRPr="00C757B0" w:rsidRDefault="00001637" w:rsidP="00001637">
      <w:pPr>
        <w:pStyle w:val="ListParagraph"/>
        <w:numPr>
          <w:ilvl w:val="0"/>
          <w:numId w:val="20"/>
        </w:numPr>
      </w:pPr>
      <w:r>
        <w:t>Understand C if-statements</w:t>
      </w:r>
    </w:p>
    <w:p w:rsidR="008D2D93" w:rsidRPr="008D2D93" w:rsidRDefault="008D2D93" w:rsidP="008D2D93">
      <w:pPr>
        <w:pStyle w:val="Heading2"/>
      </w:pPr>
      <w:bookmarkStart w:id="15" w:name="_Toc335864766"/>
      <w:r>
        <w:t>Blinking the LED</w:t>
      </w:r>
      <w:bookmarkEnd w:id="15"/>
    </w:p>
    <w:p w:rsidR="00C757B0" w:rsidRDefault="00C757B0" w:rsidP="00C757B0">
      <w:r w:rsidRPr="00C757B0">
        <w:t xml:space="preserve">We are going to now use an Arduino to make an LED blink. Here is the code: </w:t>
      </w:r>
    </w:p>
    <w:p w:rsidR="007675C3" w:rsidRDefault="007675C3" w:rsidP="00C757B0"/>
    <w:p w:rsidR="007675C3" w:rsidRPr="007675C3" w:rsidRDefault="007675C3" w:rsidP="00C757B0">
      <w:pPr>
        <w:rPr>
          <w:b/>
        </w:rPr>
      </w:pPr>
      <w:r w:rsidRPr="007675C3">
        <w:rPr>
          <w:b/>
        </w:rPr>
        <w:t>Code: ee2_lab</w:t>
      </w:r>
      <w:r>
        <w:rPr>
          <w:b/>
        </w:rPr>
        <w:t>2</w:t>
      </w:r>
      <w:r w:rsidRPr="007675C3">
        <w:rPr>
          <w:b/>
        </w:rPr>
        <w:t>.pde</w:t>
      </w:r>
    </w:p>
    <w:p w:rsidR="00C757B0" w:rsidRPr="00C757B0" w:rsidRDefault="00C757B0" w:rsidP="00C757B0">
      <w:r>
        <w:rPr>
          <w:noProof/>
        </w:rPr>
        <mc:AlternateContent>
          <mc:Choice Requires="wps">
            <w:drawing>
              <wp:inline distT="0" distB="0" distL="0" distR="0" wp14:anchorId="35BF2EB2" wp14:editId="026F2BF3">
                <wp:extent cx="6858000" cy="244475"/>
                <wp:effectExtent l="0" t="0" r="1905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4475"/>
                        </a:xfrm>
                        <a:prstGeom prst="rect">
                          <a:avLst/>
                        </a:prstGeom>
                        <a:solidFill>
                          <a:srgbClr val="FFFFFF"/>
                        </a:solidFill>
                        <a:ln w="9525">
                          <a:solidFill>
                            <a:srgbClr val="000000"/>
                          </a:solidFill>
                          <a:miter lim="800000"/>
                          <a:headEnd/>
                          <a:tailEnd/>
                        </a:ln>
                      </wps:spPr>
                      <wps:txbx>
                        <w:txbxContent>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2" type="#_x0000_t202" style="width:540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">
                <v:textbox style="mso-fit-shape-to-text:t">
                  <w:txbxContent>
                    <w:p w:rsidR="006E4EE6" w:rsidRDefault="006E4EE6" w:rsidP="00C757B0">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ledPin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p>
                    <w:p w:rsidR="006E4EE6"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p>
                    <w:p w:rsidR="006E4EE6"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Arduinos have a whole bunch of digital input/output (I/O) pins (on a</w:t>
      </w:r>
      <w:r w:rsidR="004E37C0">
        <w:t>n Arduino</w:t>
      </w:r>
      <w:r w:rsidRPr="00C757B0">
        <w:t xml:space="preserve"> Duemilanove, thes</w:t>
      </w:r>
      <w:r w:rsidR="004E37C0">
        <w:t>e are digital pins 0-13). These</w:t>
      </w:r>
      <w:r w:rsidRPr="00C757B0">
        <w:t xml:space="preserve"> can be configured </w:t>
      </w:r>
      <w:r w:rsidR="004E37C0">
        <w:t>so</w:t>
      </w:r>
      <w:r w:rsidRPr="00C757B0">
        <w:t xml:space="preserve"> that the Arduino sees them as inputs (</w:t>
      </w:r>
      <w:r w:rsidR="004E37C0">
        <w:t>“</w:t>
      </w:r>
      <w:r w:rsidRPr="00C757B0">
        <w:t>listens</w:t>
      </w:r>
      <w:r w:rsidR="004E37C0">
        <w:t>”</w:t>
      </w:r>
      <w:r w:rsidRPr="00C757B0">
        <w:t xml:space="preserve"> on them) or sees them as outputs (</w:t>
      </w:r>
      <w:r w:rsidR="004E37C0">
        <w:t>“</w:t>
      </w:r>
      <w:r w:rsidRPr="00C757B0">
        <w:t>talks</w:t>
      </w:r>
      <w:r w:rsidR="004E37C0">
        <w:t>”</w:t>
      </w:r>
      <w:r w:rsidRPr="00C757B0">
        <w:t xml:space="preserve"> on them). Since they are digital pins,</w:t>
      </w:r>
      <w:r w:rsidR="004E37C0">
        <w:t xml:space="preserve"> they have two possible input/outputs states:</w:t>
      </w:r>
      <w:r w:rsidRPr="00C757B0">
        <w:t xml:space="preserve"> </w:t>
      </w:r>
      <w:r w:rsidR="004E37C0">
        <w:t>high voltage or</w:t>
      </w:r>
      <w:r w:rsidRPr="00C757B0">
        <w:t xml:space="preserve"> low voltage.</w:t>
      </w:r>
    </w:p>
    <w:p w:rsidR="00C757B0" w:rsidRPr="00C757B0" w:rsidRDefault="00C757B0" w:rsidP="00C757B0"/>
    <w:p w:rsidR="005B5398" w:rsidRDefault="00C757B0" w:rsidP="00C757B0">
      <w:r w:rsidRPr="00C757B0">
        <w:t xml:space="preserve">Another useful thing to know </w:t>
      </w:r>
      <w:r w:rsidR="005B5398">
        <w:t xml:space="preserve">is </w:t>
      </w:r>
      <w:r w:rsidRPr="00C757B0">
        <w:t xml:space="preserve">a bit about is how numbers are represented in software. In </w:t>
      </w:r>
      <w:r w:rsidR="005B5398">
        <w:t>the C language</w:t>
      </w:r>
      <w:r w:rsidRPr="00C757B0">
        <w:t xml:space="preserve">, you must declare the type of a variable when you define it. There are many types of numbers, but the simplest </w:t>
      </w:r>
      <w:r w:rsidR="005B5398">
        <w:t>one</w:t>
      </w:r>
      <w:r w:rsidRPr="00C757B0">
        <w:t xml:space="preserve"> is just an integer</w:t>
      </w:r>
      <w:r w:rsidR="005B5398">
        <w:t xml:space="preserve">, or </w:t>
      </w:r>
      <w:r w:rsidR="005B5398" w:rsidRPr="005B5398">
        <w:rPr>
          <w:rFonts w:ascii="Lucida Console" w:hAnsi="Lucida Console"/>
          <w:sz w:val="22"/>
        </w:rPr>
        <w:t>int</w:t>
      </w:r>
      <w:r w:rsidRPr="00C757B0">
        <w:t>.</w:t>
      </w:r>
    </w:p>
    <w:p w:rsidR="00C757B0" w:rsidRPr="00C757B0" w:rsidRDefault="005B5398" w:rsidP="00C757B0">
      <w:r w:rsidRPr="00C757B0">
        <w:t xml:space="preserve"> </w:t>
      </w:r>
    </w:p>
    <w:p w:rsidR="00C757B0" w:rsidRPr="00C757B0" w:rsidRDefault="00C757B0" w:rsidP="00C757B0">
      <w:r w:rsidRPr="00C757B0">
        <w:t>Let’s take a look at the first line:</w:t>
      </w:r>
    </w:p>
    <w:p w:rsidR="00C757B0" w:rsidRPr="00C757B0" w:rsidRDefault="00C757B0" w:rsidP="00C757B0">
      <w:r>
        <w:rPr>
          <w:noProof/>
        </w:rPr>
        <mc:AlternateContent>
          <mc:Choice Requires="wps">
            <w:drawing>
              <wp:inline distT="0" distB="0" distL="0" distR="0" wp14:anchorId="7DF5AF1D" wp14:editId="554BE153">
                <wp:extent cx="6858000" cy="1826895"/>
                <wp:effectExtent l="0" t="0" r="19050" b="2095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3"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A1XR+UKgIAAE0EAAAOAAAAAAAAAAAAAAAAAC4CAABkcnMvZTJv&#10;RG9jLnhtbFBLAQItABQABgAIAAAAIQA5JIVn3AAAAAYBAAAPAAAAAAAAAAAAAAAAAIQEAABkcnMv&#10;ZG93bnJldi54bWxQSwUGAAAAAAQABADzAAAAjQU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ledPin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line declares (brings into existence) an integer variable named </w:t>
      </w:r>
      <w:r w:rsidRPr="005B5398">
        <w:rPr>
          <w:rFonts w:ascii="Lucida Console" w:hAnsi="Lucida Console"/>
          <w:sz w:val="22"/>
        </w:rPr>
        <w:t>ledPin</w:t>
      </w:r>
      <w:r w:rsidRPr="00C757B0">
        <w:t xml:space="preserve"> and associates the number 13 with that variable. Programming variables aren’t like algebra variables which are unknowns. Programming variables are more like a box with a value stored inside. Instead of constantly writing the stored value, you can just write the name of the box. </w:t>
      </w:r>
    </w:p>
    <w:p w:rsidR="00C757B0" w:rsidRPr="00C757B0" w:rsidRDefault="00C757B0" w:rsidP="00C757B0"/>
    <w:p w:rsidR="00C757B0" w:rsidRPr="00C56442" w:rsidRDefault="00C757B0" w:rsidP="00C757B0">
      <w:r w:rsidRPr="00C757B0">
        <w:t xml:space="preserve">Note that this takes place outside of the setup loop. This is because I want to use the variable </w:t>
      </w:r>
      <w:r w:rsidRPr="00C56442">
        <w:rPr>
          <w:rFonts w:ascii="Lucida Console" w:hAnsi="Lucida Console"/>
          <w:sz w:val="22"/>
        </w:rPr>
        <w:t>ledPin</w:t>
      </w:r>
      <w:r w:rsidRPr="00C757B0">
        <w:t xml:space="preserve"> everywhere in my code, not just in the setup or the loop part of the code. </w:t>
      </w:r>
      <w:r w:rsidR="00C56442">
        <w:t xml:space="preserve">This makes the variable visible everywhere in that file, and it is said to be a </w:t>
      </w:r>
      <w:r w:rsidR="00C56442">
        <w:rPr>
          <w:b/>
        </w:rPr>
        <w:t>global variable</w:t>
      </w:r>
      <w:r w:rsidR="00C56442">
        <w:t xml:space="preserve">, since it has global </w:t>
      </w:r>
      <w:r w:rsidR="00C56442">
        <w:rPr>
          <w:b/>
        </w:rPr>
        <w:t>scope</w:t>
      </w:r>
      <w:r w:rsidR="00C56442">
        <w:t xml:space="preserve"> (visibility).</w:t>
      </w:r>
    </w:p>
    <w:p w:rsidR="00C757B0" w:rsidRPr="00C757B0" w:rsidRDefault="00796BA2" w:rsidP="00C757B0">
      <w:r>
        <w:lastRenderedPageBreak/>
        <w:t>Additionally, i</w:t>
      </w:r>
      <w:r w:rsidR="00C757B0" w:rsidRPr="00C757B0">
        <w:t xml:space="preserve">nstead of the </w:t>
      </w:r>
      <w:r w:rsidR="00C757B0" w:rsidRPr="00796BA2">
        <w:rPr>
          <w:rFonts w:ascii="Lucida Console" w:hAnsi="Lucida Console"/>
          <w:sz w:val="22"/>
        </w:rPr>
        <w:t>Serial.begin</w:t>
      </w:r>
      <w:r w:rsidR="00C757B0" w:rsidRPr="00C757B0">
        <w:t xml:space="preserve"> call from the previous section, we now see: </w:t>
      </w:r>
    </w:p>
    <w:p w:rsidR="00C757B0" w:rsidRPr="00C757B0" w:rsidRDefault="00C757B0" w:rsidP="00C757B0">
      <w:r>
        <w:rPr>
          <w:noProof/>
        </w:rPr>
        <mc:AlternateContent>
          <mc:Choice Requires="wps">
            <w:drawing>
              <wp:inline distT="0" distB="0" distL="0" distR="0" wp14:anchorId="5B100C63" wp14:editId="11B806A3">
                <wp:extent cx="6858000" cy="1826895"/>
                <wp:effectExtent l="0" t="0" r="19050" b="2095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4"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is setting the </w:t>
      </w:r>
      <w:r w:rsidRPr="00796BA2">
        <w:rPr>
          <w:rFonts w:ascii="Lucida Console" w:hAnsi="Lucida Console"/>
          <w:sz w:val="22"/>
        </w:rPr>
        <w:t>ledPin</w:t>
      </w:r>
      <w:r w:rsidRPr="00C757B0">
        <w:t xml:space="preserve"> to output mode. So, whatever pin I previously chose as my </w:t>
      </w:r>
      <w:r w:rsidRPr="00796BA2">
        <w:rPr>
          <w:rFonts w:ascii="Lucida Console" w:hAnsi="Lucida Console"/>
          <w:sz w:val="22"/>
        </w:rPr>
        <w:t>ledPin</w:t>
      </w:r>
      <w:r w:rsidRPr="00C757B0">
        <w:t xml:space="preserve"> will become capable of outputting either a high or a low voltage.</w:t>
      </w:r>
    </w:p>
    <w:p w:rsidR="00CA7576" w:rsidRDefault="00CA7576" w:rsidP="00C757B0"/>
    <w:p w:rsidR="00C757B0" w:rsidRPr="00C757B0" w:rsidRDefault="00C757B0" w:rsidP="00C757B0">
      <w:r w:rsidRPr="00C757B0">
        <w:t xml:space="preserve">Moving on to the loop, we see: </w:t>
      </w:r>
    </w:p>
    <w:p w:rsidR="00C757B0" w:rsidRPr="00C757B0" w:rsidRDefault="00C757B0" w:rsidP="00C757B0">
      <w:r>
        <w:rPr>
          <w:noProof/>
        </w:rPr>
        <mc:AlternateContent>
          <mc:Choice Requires="wps">
            <w:drawing>
              <wp:inline distT="0" distB="0" distL="0" distR="0" wp14:anchorId="5BE3586E" wp14:editId="3BC45D29">
                <wp:extent cx="6858000" cy="1826895"/>
                <wp:effectExtent l="0" t="0" r="19050" b="2095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5"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sets the </w:t>
      </w:r>
      <w:r w:rsidRPr="00796BA2">
        <w:rPr>
          <w:rFonts w:ascii="Lucida Console" w:hAnsi="Lucida Console"/>
          <w:sz w:val="22"/>
        </w:rPr>
        <w:t>ledPin</w:t>
      </w:r>
      <w:r w:rsidRPr="00C757B0">
        <w:t xml:space="preserve"> to the high voltage value. Because we are working with a digital pin, </w:t>
      </w:r>
      <w:r w:rsidR="00796BA2">
        <w:t xml:space="preserve">remember that </w:t>
      </w:r>
      <w:r w:rsidRPr="00C757B0">
        <w:t xml:space="preserve">there are only two possible values – high and low. This will turn your LED on because </w:t>
      </w:r>
      <w:r w:rsidR="00796BA2">
        <w:t>the anode (positive) terminal of</w:t>
      </w:r>
      <w:r w:rsidRPr="00C757B0">
        <w:t xml:space="preserve"> LED is now higher than the </w:t>
      </w:r>
      <w:r w:rsidR="00BA1E99">
        <w:t>cathode (negative) terminal, and current begins to flow.</w:t>
      </w:r>
    </w:p>
    <w:p w:rsidR="00C757B0" w:rsidRPr="00C757B0" w:rsidRDefault="00C757B0" w:rsidP="00C757B0"/>
    <w:p w:rsidR="00C757B0" w:rsidRPr="00C757B0" w:rsidRDefault="00C757B0" w:rsidP="00C757B0">
      <w:r w:rsidRPr="00C757B0">
        <w:t xml:space="preserve">This line is followed by a </w:t>
      </w:r>
      <w:r w:rsidRPr="00BA1E99">
        <w:rPr>
          <w:rFonts w:ascii="Lucida Console" w:hAnsi="Lucida Console"/>
          <w:sz w:val="22"/>
        </w:rPr>
        <w:t>delay</w:t>
      </w:r>
      <w:r w:rsidRPr="00C757B0">
        <w:t>, which you should already be familiar with. The line after the delay is:</w:t>
      </w:r>
    </w:p>
    <w:p w:rsidR="00C757B0" w:rsidRPr="00C757B0" w:rsidRDefault="00C757B0" w:rsidP="00C757B0">
      <w:r>
        <w:rPr>
          <w:noProof/>
        </w:rPr>
        <mc:AlternateContent>
          <mc:Choice Requires="wps">
            <w:drawing>
              <wp:inline distT="0" distB="0" distL="0" distR="0" wp14:anchorId="7736C8A1" wp14:editId="0BBBC76C">
                <wp:extent cx="6858000" cy="1826895"/>
                <wp:effectExtent l="0" t="0" r="19050" b="2095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6"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A6uUrJKgIAAE4EAAAOAAAAAAAAAAAAAAAAAC4CAABkcnMvZTJv&#10;RG9jLnhtbFBLAQItABQABgAIAAAAIQA5JIVn3AAAAAYBAAAPAAAAAAAAAAAAAAAAAIQEAABkcnMv&#10;ZG93bnJldi54bWxQSwUGAAAAAAQABADzAAAAjQU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txbxContent>
                </v:textbox>
                <w10:anchorlock/>
              </v:shape>
            </w:pict>
          </mc:Fallback>
        </mc:AlternateContent>
      </w:r>
      <w:r w:rsidRPr="00C757B0">
        <w:t xml:space="preserve">This does the same as the other </w:t>
      </w:r>
      <w:r w:rsidRPr="00BA1E99">
        <w:rPr>
          <w:rFonts w:ascii="Lucida Console" w:hAnsi="Lucida Console"/>
          <w:sz w:val="22"/>
        </w:rPr>
        <w:t>digitalWrite</w:t>
      </w:r>
      <w:r w:rsidRPr="00C757B0">
        <w:t xml:space="preserve"> line, except that it now sets the pi</w:t>
      </w:r>
      <w:r w:rsidR="00BA1E99">
        <w:t>n to the low, or ground, voltage</w:t>
      </w:r>
      <w:r w:rsidRPr="00C757B0">
        <w:t xml:space="preserve">. This turns off the LED since there is no voltage difference across it, and thus, no current flowing through it. This is followed by another </w:t>
      </w:r>
      <w:r w:rsidRPr="00BA1E99">
        <w:rPr>
          <w:rFonts w:ascii="Lucida Console" w:hAnsi="Lucida Console"/>
          <w:sz w:val="22"/>
        </w:rPr>
        <w:t>delay</w:t>
      </w:r>
      <w:r w:rsidRPr="00C757B0">
        <w:t xml:space="preserve"> before the loop is repeated. </w:t>
      </w:r>
    </w:p>
    <w:p w:rsidR="00C757B0" w:rsidRPr="00C757B0" w:rsidRDefault="00C757B0" w:rsidP="00C757B0"/>
    <w:p w:rsidR="00C757B0" w:rsidRPr="00C757B0" w:rsidRDefault="00C757B0" w:rsidP="00C757B0">
      <w:r w:rsidRPr="00C757B0">
        <w:t>To run this code, follow the same steps as before, but make sure that whatever digital pin you choose (it doesn’t have to be pin 13) is hooked up to one end of an a basic LED-resistor circuit. You should know how to do this from EE1, but if you forgot</w:t>
      </w:r>
      <w:r w:rsidR="00D0242A">
        <w:t xml:space="preserve"> (or weren’t here for EE1), a circuit diagram is included:</w:t>
      </w:r>
      <w:r w:rsidRPr="00C757B0">
        <w:t xml:space="preserve"> </w:t>
      </w:r>
    </w:p>
    <w:p w:rsidR="00BA1E99" w:rsidRDefault="00743F8E" w:rsidP="00C757B0">
      <w:r>
        <w:rPr>
          <w:noProof/>
        </w:rPr>
        <w:drawing>
          <wp:inline distT="0" distB="0" distL="0" distR="0">
            <wp:extent cx="3611880" cy="1801368"/>
            <wp:effectExtent l="0" t="0" r="7620" b="8890"/>
            <wp:docPr id="25" name="Picture 25" descr="C:\Users\Ducky\Desktop\calsol-training\ee2\images\circuit-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ky\Desktop\calsol-training\ee2\images\circuit-lab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1880" cy="1801368"/>
                    </a:xfrm>
                    <a:prstGeom prst="rect">
                      <a:avLst/>
                    </a:prstGeom>
                    <a:noFill/>
                    <a:ln>
                      <a:noFill/>
                    </a:ln>
                  </pic:spPr>
                </pic:pic>
              </a:graphicData>
            </a:graphic>
          </wp:inline>
        </w:drawing>
      </w:r>
    </w:p>
    <w:p w:rsidR="00D0242A" w:rsidRPr="00C757B0" w:rsidRDefault="00D0242A" w:rsidP="00C757B0"/>
    <w:p w:rsidR="00C757B0" w:rsidRPr="00C757B0" w:rsidRDefault="00C757B0" w:rsidP="00C757B0">
      <w:r w:rsidRPr="00C757B0">
        <w:t xml:space="preserve">Run the code, and make sure that your LED flashes and that you understand why it is flashing. </w:t>
      </w:r>
    </w:p>
    <w:p w:rsidR="00C757B0" w:rsidRPr="00C757B0" w:rsidRDefault="00C757B0" w:rsidP="00C757B0"/>
    <w:p w:rsidR="005D52C0" w:rsidRDefault="005D52C0">
      <w:pPr>
        <w:spacing w:after="200" w:line="276" w:lineRule="auto"/>
      </w:pPr>
      <w:r>
        <w:br w:type="page"/>
      </w:r>
    </w:p>
    <w:p w:rsidR="008D2D93" w:rsidRDefault="008D2D93" w:rsidP="008D2D93">
      <w:pPr>
        <w:pStyle w:val="Heading2"/>
      </w:pPr>
      <w:bookmarkStart w:id="16" w:name="_Toc335864767"/>
      <w:r>
        <w:lastRenderedPageBreak/>
        <w:t>A Slightly Different Implementation</w:t>
      </w:r>
      <w:bookmarkEnd w:id="16"/>
    </w:p>
    <w:p w:rsidR="00C757B0" w:rsidRDefault="00C757B0" w:rsidP="00C757B0">
      <w:r w:rsidRPr="00C757B0">
        <w:t xml:space="preserve">The following code does the exact same thing as the previous program: </w:t>
      </w:r>
    </w:p>
    <w:p w:rsidR="00B02BCA" w:rsidRDefault="00B02BCA" w:rsidP="00C757B0"/>
    <w:p w:rsidR="00B02BCA" w:rsidRPr="00B02BCA" w:rsidRDefault="00B02BCA" w:rsidP="00C757B0">
      <w:pPr>
        <w:rPr>
          <w:b/>
        </w:rPr>
      </w:pPr>
      <w:r w:rsidRPr="007675C3">
        <w:rPr>
          <w:b/>
        </w:rPr>
        <w:t>Code: ee2_lab</w:t>
      </w:r>
      <w:r>
        <w:rPr>
          <w:b/>
        </w:rPr>
        <w:t>2a</w:t>
      </w:r>
      <w:r w:rsidRPr="007675C3">
        <w:rPr>
          <w:b/>
        </w:rPr>
        <w:t>.pde</w:t>
      </w:r>
    </w:p>
    <w:p w:rsidR="00C757B0" w:rsidRPr="00C757B0" w:rsidRDefault="00C757B0" w:rsidP="00C757B0">
      <w:r>
        <w:rPr>
          <w:noProof/>
        </w:rPr>
        <mc:AlternateContent>
          <mc:Choice Requires="wps">
            <w:drawing>
              <wp:inline distT="0" distB="0" distL="0" distR="0" wp14:anchorId="3DDE2252" wp14:editId="0DD78473">
                <wp:extent cx="6858000" cy="1826895"/>
                <wp:effectExtent l="0" t="0" r="19050" b="2095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26895"/>
                        </a:xfrm>
                        <a:prstGeom prst="rect">
                          <a:avLst/>
                        </a:prstGeom>
                        <a:solidFill>
                          <a:srgbClr val="FFFFFF"/>
                        </a:solidFill>
                        <a:ln w="9525">
                          <a:solidFill>
                            <a:srgbClr val="000000"/>
                          </a:solidFill>
                          <a:miter lim="800000"/>
                          <a:headEnd/>
                          <a:tailEnd/>
                        </a:ln>
                      </wps:spPr>
                      <wps:txbx>
                        <w:txbxContent>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7" type="#_x0000_t202" style="width:540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">
                <v:textbox style="mso-fit-shape-to-text:t">
                  <w:txbxContent>
                    <w:p w:rsidR="006E4EE6" w:rsidRDefault="006E4EE6" w:rsidP="00C757B0">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ledPin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ledOn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p>
                    <w:p w:rsidR="006E4EE6"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p>
                    <w:p w:rsidR="006E4EE6" w:rsidRDefault="006E4EE6"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ledOn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ledOn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ledOn</w:t>
                      </w:r>
                      <w:proofErr w:type="spellEnd"/>
                      <w:r>
                        <w:rPr>
                          <w:rFonts w:ascii="Courier New" w:hAnsi="Courier New" w:cs="Courier New"/>
                          <w:b/>
                          <w:bCs/>
                          <w:color w:val="000080"/>
                          <w:sz w:val="20"/>
                          <w:szCs w:val="20"/>
                          <w:highlight w:val="white"/>
                        </w:rPr>
                        <w:t>;</w:t>
                      </w:r>
                    </w:p>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 w:rsidR="00C757B0" w:rsidRPr="00C757B0" w:rsidRDefault="00C757B0" w:rsidP="00C757B0">
      <w:r w:rsidRPr="00C757B0">
        <w:t xml:space="preserve">Now at the beginning, I am initializing another variable called </w:t>
      </w:r>
      <w:r w:rsidRPr="005D52C0">
        <w:rPr>
          <w:rFonts w:ascii="Lucida Console" w:hAnsi="Lucida Console"/>
          <w:sz w:val="22"/>
        </w:rPr>
        <w:t>ledOn</w:t>
      </w:r>
      <w:r w:rsidRPr="00C757B0">
        <w:t xml:space="preserve"> to have a value of 1. However, as you will soon see, this </w:t>
      </w:r>
      <w:r w:rsidR="005D52C0" w:rsidRPr="005D52C0">
        <w:rPr>
          <w:rFonts w:ascii="Lucida Console" w:hAnsi="Lucida Console"/>
          <w:sz w:val="22"/>
        </w:rPr>
        <w:t>int</w:t>
      </w:r>
      <w:r w:rsidR="005D52C0">
        <w:t xml:space="preserve"> </w:t>
      </w:r>
      <w:r w:rsidRPr="00C757B0">
        <w:t xml:space="preserve">is really being used as a Boolean variable, meaning that it only has two values (1 and 0, aka true and false). </w:t>
      </w:r>
      <w:r w:rsidR="005D52C0">
        <w:t>The C language does not natively support true Booleans.</w:t>
      </w:r>
    </w:p>
    <w:p w:rsidR="00C757B0" w:rsidRPr="00C757B0" w:rsidRDefault="00C757B0" w:rsidP="00C757B0">
      <w:r w:rsidRPr="00C757B0">
        <w:t xml:space="preserve">In </w:t>
      </w:r>
      <w:r w:rsidR="003B0DA5">
        <w:t>C</w:t>
      </w:r>
      <w:r w:rsidRPr="00C757B0">
        <w:t>, a variabl</w:t>
      </w:r>
      <w:r w:rsidR="003B0DA5">
        <w:t>e with value 0 is considered</w:t>
      </w:r>
      <w:r w:rsidRPr="00C757B0">
        <w:t xml:space="preserve"> false</w:t>
      </w:r>
      <w:r w:rsidR="003B0DA5">
        <w:t>, while</w:t>
      </w:r>
      <w:r w:rsidRPr="00C757B0">
        <w:t xml:space="preserve"> </w:t>
      </w:r>
      <w:r w:rsidR="003B0DA5">
        <w:t>a</w:t>
      </w:r>
      <w:r w:rsidRPr="00C757B0">
        <w:t xml:space="preserve">ny non-zero number is considered true. However, we usually just think about it as 0 being false, and 1 being true. Thus, when the </w:t>
      </w:r>
      <w:r w:rsidRPr="003B0DA5">
        <w:rPr>
          <w:rFonts w:ascii="Lucida Console" w:hAnsi="Lucida Console"/>
          <w:sz w:val="22"/>
        </w:rPr>
        <w:t>ledOn</w:t>
      </w:r>
      <w:r w:rsidRPr="00C757B0">
        <w:t xml:space="preserve"> variable was initialized to 1, it was also being initialized to a Boolean value of true. </w:t>
      </w:r>
    </w:p>
    <w:p w:rsidR="00C757B0" w:rsidRPr="00C757B0" w:rsidRDefault="00C757B0" w:rsidP="00C757B0">
      <w:r w:rsidRPr="00C757B0">
        <w:t xml:space="preserve"> </w:t>
      </w:r>
    </w:p>
    <w:p w:rsidR="00C757B0" w:rsidRPr="00C757B0" w:rsidRDefault="00C757B0" w:rsidP="00C757B0">
      <w:r w:rsidRPr="00C757B0">
        <w:t xml:space="preserve">The new part of the code </w:t>
      </w:r>
      <w:r w:rsidR="003E15E5">
        <w:t>is</w:t>
      </w:r>
      <w:r w:rsidRPr="00C757B0">
        <w:t xml:space="preserve"> in the loop: </w:t>
      </w:r>
    </w:p>
    <w:p w:rsidR="00C757B0" w:rsidRPr="00C757B0" w:rsidRDefault="00C757B0" w:rsidP="00C757B0">
      <w:r>
        <w:rPr>
          <w:noProof/>
        </w:rPr>
        <mc:AlternateContent>
          <mc:Choice Requires="wps">
            <w:drawing>
              <wp:inline distT="0" distB="0" distL="0" distR="0" wp14:anchorId="2000EF65" wp14:editId="5EECB155">
                <wp:extent cx="6858000" cy="2689860"/>
                <wp:effectExtent l="0" t="0" r="1905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8"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">
                <v:textbox style="mso-fit-shape-to-text:t">
                  <w:txbxContent>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ledOn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ledPin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is what is known as an </w:t>
      </w:r>
      <w:r w:rsidRPr="00001637">
        <w:rPr>
          <w:rFonts w:ascii="Lucida Console" w:hAnsi="Lucida Console"/>
          <w:sz w:val="22"/>
        </w:rPr>
        <w:t>if</w:t>
      </w:r>
      <w:r w:rsidRPr="00C757B0">
        <w:t xml:space="preserve">-statement. Let’s go through this line by line. The first line is: </w:t>
      </w:r>
    </w:p>
    <w:p w:rsidR="00C757B0" w:rsidRPr="00C757B0" w:rsidRDefault="00C757B0" w:rsidP="00C757B0">
      <w:r>
        <w:rPr>
          <w:noProof/>
        </w:rPr>
        <mc:AlternateContent>
          <mc:Choice Requires="wps">
            <w:drawing>
              <wp:inline distT="0" distB="0" distL="0" distR="0" wp14:anchorId="395BFA32" wp14:editId="189A34B8">
                <wp:extent cx="6858000" cy="2689860"/>
                <wp:effectExtent l="0" t="0" r="19050"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9"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ledOn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The part in the parenthesis after </w:t>
      </w:r>
      <w:r w:rsidR="00001637">
        <w:t xml:space="preserve">the </w:t>
      </w:r>
      <w:r w:rsidR="00001637" w:rsidRPr="00001637">
        <w:rPr>
          <w:rFonts w:ascii="Lucida Console" w:hAnsi="Lucida Console"/>
          <w:sz w:val="22"/>
        </w:rPr>
        <w:t>if</w:t>
      </w:r>
      <w:r w:rsidR="00001637">
        <w:t xml:space="preserve"> </w:t>
      </w:r>
      <w:r w:rsidRPr="00C757B0">
        <w:t xml:space="preserve">is known as the </w:t>
      </w:r>
      <w:r w:rsidRPr="00001637">
        <w:rPr>
          <w:b/>
        </w:rPr>
        <w:t>condition</w:t>
      </w:r>
      <w:r w:rsidRPr="00C757B0">
        <w:t xml:space="preserve">. The condition will either evaluate to a Boolean value of true or false. If the condition is true, the code </w:t>
      </w:r>
      <w:r w:rsidR="00001637">
        <w:t xml:space="preserve">in the block (inside the curly braces </w:t>
      </w:r>
      <w:r w:rsidR="00001637" w:rsidRPr="00001637">
        <w:rPr>
          <w:rFonts w:ascii="Lucida Console" w:hAnsi="Lucida Console"/>
          <w:sz w:val="22"/>
        </w:rPr>
        <w:t>{}</w:t>
      </w:r>
      <w:r w:rsidR="00001637">
        <w:t>) after</w:t>
      </w:r>
      <w:r w:rsidRPr="00C757B0">
        <w:t xml:space="preserve"> the </w:t>
      </w:r>
      <w:r w:rsidRPr="00001637">
        <w:rPr>
          <w:rFonts w:ascii="Lucida Console" w:hAnsi="Lucida Console"/>
          <w:sz w:val="22"/>
        </w:rPr>
        <w:t>if</w:t>
      </w:r>
      <w:r w:rsidRPr="00C757B0">
        <w:t xml:space="preserve"> is executed. If the condition is false, the program skips to the block of code after the </w:t>
      </w:r>
      <w:r w:rsidRPr="00001637">
        <w:rPr>
          <w:rFonts w:ascii="Lucida Console" w:hAnsi="Lucida Console"/>
          <w:sz w:val="22"/>
        </w:rPr>
        <w:t>else</w:t>
      </w:r>
      <w:r w:rsidR="00001637" w:rsidRPr="00001637">
        <w:rPr>
          <w:rFonts w:asciiTheme="majorHAnsi" w:hAnsiTheme="majorHAnsi" w:cstheme="majorHAnsi"/>
          <w:szCs w:val="26"/>
        </w:rPr>
        <w:t xml:space="preserve"> (if there is one</w:t>
      </w:r>
      <w:r w:rsidR="00001637">
        <w:rPr>
          <w:rFonts w:asciiTheme="majorHAnsi" w:hAnsiTheme="majorHAnsi" w:cstheme="majorHAnsi"/>
          <w:szCs w:val="26"/>
        </w:rPr>
        <w:t xml:space="preserve"> – generally it is not necessary to have an else block</w:t>
      </w:r>
      <w:r w:rsidR="00001637" w:rsidRPr="00001637">
        <w:rPr>
          <w:rFonts w:asciiTheme="majorHAnsi" w:hAnsiTheme="majorHAnsi" w:cstheme="majorHAnsi"/>
          <w:szCs w:val="26"/>
        </w:rPr>
        <w:t>)</w:t>
      </w:r>
      <w:r w:rsidRPr="00C757B0">
        <w:t>.</w:t>
      </w:r>
    </w:p>
    <w:p w:rsidR="00C757B0" w:rsidRPr="00C757B0" w:rsidRDefault="00C757B0" w:rsidP="00C757B0"/>
    <w:p w:rsidR="00C757B0" w:rsidRPr="00C757B0" w:rsidRDefault="00C757B0" w:rsidP="00C757B0">
      <w:r w:rsidRPr="00C757B0">
        <w:t xml:space="preserve">Thus, the first time this loop is run, </w:t>
      </w:r>
      <w:r w:rsidRPr="00001637">
        <w:rPr>
          <w:rFonts w:ascii="Lucida Console" w:hAnsi="Lucida Console"/>
          <w:sz w:val="22"/>
        </w:rPr>
        <w:t>ledOn</w:t>
      </w:r>
      <w:r w:rsidRPr="00C757B0">
        <w:t xml:space="preserve"> has a value of true (since its 1). This means that the condition is true, and the code </w:t>
      </w:r>
      <w:r w:rsidR="00001637">
        <w:t>that writes</w:t>
      </w:r>
      <w:r w:rsidRPr="00C757B0">
        <w:t xml:space="preserve"> </w:t>
      </w:r>
      <w:r w:rsidRPr="00001637">
        <w:rPr>
          <w:rFonts w:ascii="Lucida Console" w:hAnsi="Lucida Console"/>
          <w:sz w:val="22"/>
        </w:rPr>
        <w:t>ledPin</w:t>
      </w:r>
      <w:r w:rsidRPr="00C757B0">
        <w:t xml:space="preserve"> high for a second is run. After doing this, the program then exits the </w:t>
      </w:r>
      <w:r w:rsidRPr="00001637">
        <w:rPr>
          <w:rFonts w:ascii="Lucida Console" w:hAnsi="Lucida Console"/>
          <w:sz w:val="22"/>
        </w:rPr>
        <w:t>if</w:t>
      </w:r>
      <w:r w:rsidRPr="00C757B0">
        <w:t xml:space="preserve">-statement and moves on to the next line of code in the loop, which is the following: </w:t>
      </w:r>
    </w:p>
    <w:p w:rsidR="00C757B0" w:rsidRPr="00C757B0" w:rsidRDefault="00C757B0" w:rsidP="00C757B0">
      <w:r>
        <w:rPr>
          <w:noProof/>
        </w:rPr>
        <mc:AlternateContent>
          <mc:Choice Requires="wps">
            <w:drawing>
              <wp:inline distT="0" distB="0" distL="0" distR="0" wp14:anchorId="6EE5478A" wp14:editId="6CF66B05">
                <wp:extent cx="6858000" cy="2689860"/>
                <wp:effectExtent l="0" t="0" r="19050" b="1524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89860"/>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ledOn</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0" type="#_x0000_t202" style="width:540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">
                <v:textbox style="mso-fit-shape-to-text:t">
                  <w:txbxContent>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ledOn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ledOn</w:t>
                      </w:r>
                      <w:proofErr w:type="spellEnd"/>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This line is read as “</w:t>
      </w:r>
      <w:r w:rsidRPr="00001637">
        <w:rPr>
          <w:rFonts w:ascii="Lucida Console" w:hAnsi="Lucida Console"/>
          <w:sz w:val="22"/>
        </w:rPr>
        <w:t>ledOn</w:t>
      </w:r>
      <w:r w:rsidRPr="00C757B0">
        <w:t xml:space="preserve"> equals not </w:t>
      </w:r>
      <w:r w:rsidRPr="00001637">
        <w:rPr>
          <w:rFonts w:ascii="Lucida Console" w:hAnsi="Lucida Console"/>
          <w:sz w:val="22"/>
        </w:rPr>
        <w:t>ledOn</w:t>
      </w:r>
      <w:r w:rsidRPr="00C757B0">
        <w:t xml:space="preserve">.” The exclamation mark </w:t>
      </w:r>
      <w:r w:rsidR="00001637" w:rsidRPr="00001637">
        <w:rPr>
          <w:rFonts w:ascii="Lucida Console" w:hAnsi="Lucida Console"/>
          <w:sz w:val="22"/>
        </w:rPr>
        <w:t>!</w:t>
      </w:r>
      <w:r w:rsidR="00001637">
        <w:t xml:space="preserve"> </w:t>
      </w:r>
      <w:r w:rsidRPr="00C757B0">
        <w:t xml:space="preserve">is the logical NOT operator. So, what this does is take whatever value </w:t>
      </w:r>
      <w:r w:rsidRPr="00001637">
        <w:rPr>
          <w:rFonts w:ascii="Lucida Console" w:hAnsi="Lucida Console"/>
          <w:sz w:val="22"/>
        </w:rPr>
        <w:t>ledOn</w:t>
      </w:r>
      <w:r w:rsidRPr="00C757B0">
        <w:t xml:space="preserve"> has and assign it to be the opposite value. </w:t>
      </w:r>
    </w:p>
    <w:p w:rsidR="00C757B0" w:rsidRPr="00C757B0" w:rsidRDefault="00C757B0" w:rsidP="00C757B0"/>
    <w:p w:rsidR="00C757B0" w:rsidRPr="00C757B0" w:rsidRDefault="00C757B0" w:rsidP="00C757B0">
      <w:r w:rsidRPr="00C757B0">
        <w:t xml:space="preserve">In the first iteration of the loop when we reach this last line, </w:t>
      </w:r>
      <w:r w:rsidRPr="00001637">
        <w:rPr>
          <w:rFonts w:ascii="Lucida Console" w:hAnsi="Lucida Console"/>
          <w:sz w:val="22"/>
        </w:rPr>
        <w:t>ledOn</w:t>
      </w:r>
      <w:r w:rsidRPr="00C757B0">
        <w:t xml:space="preserve"> has a value of 1, or true. This last line then switches the value of </w:t>
      </w:r>
      <w:r w:rsidRPr="00001637">
        <w:rPr>
          <w:rFonts w:ascii="Lucida Console" w:hAnsi="Lucida Console"/>
          <w:sz w:val="22"/>
        </w:rPr>
        <w:t>ledOn</w:t>
      </w:r>
      <w:r w:rsidRPr="00C757B0">
        <w:t xml:space="preserve"> to false, or 0. The loop then executes again.  This time though, when it gets to the </w:t>
      </w:r>
      <w:r w:rsidRPr="00001637">
        <w:rPr>
          <w:rFonts w:ascii="Lucida Console" w:hAnsi="Lucida Console"/>
          <w:sz w:val="22"/>
        </w:rPr>
        <w:t>if</w:t>
      </w:r>
      <w:r w:rsidRPr="00C757B0">
        <w:t xml:space="preserve">-statement, the block of code after the else is run, </w:t>
      </w:r>
      <w:r w:rsidR="00001637">
        <w:t>turning</w:t>
      </w:r>
      <w:r w:rsidRPr="00C757B0">
        <w:t xml:space="preserve"> your LED off. </w:t>
      </w:r>
    </w:p>
    <w:p w:rsidR="00C757B0" w:rsidRPr="00C757B0" w:rsidRDefault="00C757B0" w:rsidP="00C757B0"/>
    <w:p w:rsidR="00C757B0" w:rsidRPr="00C757B0" w:rsidRDefault="00C757B0" w:rsidP="00C757B0">
      <w:r w:rsidRPr="00C757B0">
        <w:t xml:space="preserve">Run this code to verify that your LED blinks on and off just like with the previous code. </w:t>
      </w:r>
    </w:p>
    <w:p w:rsidR="00C757B0" w:rsidRDefault="00C757B0">
      <w:pPr>
        <w:spacing w:after="200" w:line="276" w:lineRule="auto"/>
      </w:pPr>
      <w:r>
        <w:br w:type="page"/>
      </w:r>
    </w:p>
    <w:p w:rsidR="00C757B0" w:rsidRDefault="00C757B0" w:rsidP="00C757B0">
      <w:pPr>
        <w:pStyle w:val="Heading1"/>
      </w:pPr>
      <w:bookmarkStart w:id="17" w:name="_Toc335864768"/>
      <w:r>
        <w:lastRenderedPageBreak/>
        <w:t>Lab 3: Controlling LEDs with Buttons</w:t>
      </w:r>
      <w:bookmarkEnd w:id="17"/>
    </w:p>
    <w:p w:rsidR="00C757B0" w:rsidRPr="00C757B0" w:rsidRDefault="00C757B0" w:rsidP="00D245E2">
      <w:pPr>
        <w:pStyle w:val="Heading2"/>
      </w:pPr>
      <w:bookmarkStart w:id="18" w:name="_Toc335864769"/>
      <w:r w:rsidRPr="00C757B0">
        <w:t>Objectives</w:t>
      </w:r>
      <w:bookmarkEnd w:id="18"/>
    </w:p>
    <w:p w:rsidR="00C757B0" w:rsidRPr="00C757B0" w:rsidRDefault="00C757B0" w:rsidP="00C757B0">
      <w:pPr>
        <w:numPr>
          <w:ilvl w:val="0"/>
          <w:numId w:val="6"/>
        </w:numPr>
      </w:pPr>
      <w:r w:rsidRPr="00C757B0">
        <w:t xml:space="preserve">Learn how to read digital pins </w:t>
      </w:r>
    </w:p>
    <w:p w:rsidR="00C757B0" w:rsidRDefault="00023AF3" w:rsidP="00C757B0">
      <w:pPr>
        <w:numPr>
          <w:ilvl w:val="0"/>
          <w:numId w:val="6"/>
        </w:numPr>
      </w:pPr>
      <w:r>
        <w:t xml:space="preserve">More </w:t>
      </w:r>
      <w:r w:rsidRPr="00023AF3">
        <w:rPr>
          <w:rFonts w:ascii="Lucida Console" w:hAnsi="Lucida Console"/>
          <w:sz w:val="22"/>
        </w:rPr>
        <w:t>i</w:t>
      </w:r>
      <w:r w:rsidR="00C757B0" w:rsidRPr="00023AF3">
        <w:rPr>
          <w:rFonts w:ascii="Lucida Console" w:hAnsi="Lucida Console"/>
          <w:sz w:val="22"/>
        </w:rPr>
        <w:t>f</w:t>
      </w:r>
      <w:r w:rsidR="00C757B0" w:rsidRPr="00C757B0">
        <w:t xml:space="preserve"> statements</w:t>
      </w:r>
    </w:p>
    <w:p w:rsidR="00D245E2" w:rsidRPr="00C757B0" w:rsidRDefault="00D245E2" w:rsidP="00D245E2">
      <w:pPr>
        <w:pStyle w:val="Heading2"/>
      </w:pPr>
      <w:bookmarkStart w:id="19" w:name="_Toc335864770"/>
      <w:r>
        <w:t>Lab Manual</w:t>
      </w:r>
      <w:bookmarkEnd w:id="19"/>
    </w:p>
    <w:p w:rsidR="00C757B0" w:rsidRDefault="00C757B0" w:rsidP="00C757B0">
      <w:r w:rsidRPr="00C757B0">
        <w:t>Here is the code</w:t>
      </w:r>
      <w:r w:rsidR="00023AF3">
        <w:t>:</w:t>
      </w:r>
    </w:p>
    <w:p w:rsidR="00B02BCA" w:rsidRDefault="00B02BCA" w:rsidP="00C757B0"/>
    <w:p w:rsidR="00B02BCA" w:rsidRPr="00B02BCA" w:rsidRDefault="00B02BCA" w:rsidP="00C757B0">
      <w:pPr>
        <w:rPr>
          <w:b/>
        </w:rPr>
      </w:pPr>
      <w:r w:rsidRPr="007675C3">
        <w:rPr>
          <w:b/>
        </w:rPr>
        <w:t>Code: ee2_lab</w:t>
      </w:r>
      <w:r>
        <w:rPr>
          <w:b/>
        </w:rPr>
        <w:t>3</w:t>
      </w:r>
      <w:r w:rsidRPr="007675C3">
        <w:rPr>
          <w:b/>
        </w:rPr>
        <w:t>.pde</w:t>
      </w:r>
    </w:p>
    <w:p w:rsidR="00C757B0" w:rsidRPr="00C757B0" w:rsidRDefault="00C757B0" w:rsidP="00C757B0">
      <w:r>
        <w:rPr>
          <w:noProof/>
        </w:rPr>
        <mc:AlternateContent>
          <mc:Choice Requires="wps">
            <w:drawing>
              <wp:inline distT="0" distB="0" distL="0" distR="0" wp14:anchorId="4474A29E" wp14:editId="498F4E5B">
                <wp:extent cx="6858000" cy="244475"/>
                <wp:effectExtent l="0" t="0" r="19050" b="2222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44475"/>
                        </a:xfrm>
                        <a:prstGeom prst="rect">
                          <a:avLst/>
                        </a:prstGeom>
                        <a:solidFill>
                          <a:srgbClr val="FFFFFF"/>
                        </a:solidFill>
                        <a:ln w="9525">
                          <a:solidFill>
                            <a:srgbClr val="000000"/>
                          </a:solidFill>
                          <a:miter lim="800000"/>
                          <a:headEnd/>
                          <a:tailEnd/>
                        </a:ln>
                      </wps:spPr>
                      <wps:txbx>
                        <w:txbxContent>
                          <w:p w:rsidR="009E2F93" w:rsidRDefault="009E2F9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LED 13</w:t>
                            </w:r>
                          </w:p>
                          <w:p w:rsidR="009E2F93" w:rsidRDefault="009E2F93"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BUTTON 2</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p w:rsidR="009E2F93"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2" type="#_x0000_t202" style="width:540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">
                <v:textbox style="mso-fit-shape-to-text:t">
                  <w:txbxContent>
                    <w:p w:rsidR="00E3190D" w:rsidRDefault="00E3190D"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LED 13</w:t>
                      </w:r>
                    </w:p>
                    <w:p w:rsidR="00E3190D" w:rsidRDefault="00A03C4B" w:rsidP="00C757B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BUTTON</w:t>
                      </w:r>
                      <w:r w:rsidR="00E3190D">
                        <w:rPr>
                          <w:rFonts w:ascii="Courier New" w:hAnsi="Courier New" w:cs="Courier New"/>
                          <w:color w:val="804000"/>
                          <w:sz w:val="20"/>
                          <w:szCs w:val="20"/>
                          <w:highlight w:val="white"/>
                        </w:rPr>
                        <w:t xml:space="preserve"> 2</w:t>
                      </w:r>
                    </w:p>
                    <w:p w:rsidR="00E3190D" w:rsidRDefault="00E3190D" w:rsidP="00C757B0">
                      <w:pPr>
                        <w:autoSpaceDE w:val="0"/>
                        <w:autoSpaceDN w:val="0"/>
                        <w:adjustRightInd w:val="0"/>
                        <w:rPr>
                          <w:rFonts w:ascii="Courier New" w:hAnsi="Courier New" w:cs="Courier New"/>
                          <w:color w:val="000000"/>
                          <w:sz w:val="20"/>
                          <w:szCs w:val="20"/>
                          <w:highlight w:val="white"/>
                        </w:rPr>
                      </w:pPr>
                    </w:p>
                    <w:p w:rsidR="00E3190D" w:rsidRDefault="00E3190D"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gramEnd"/>
                      <w:r w:rsidR="00A03C4B">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sidR="00A03C4B">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p>
                    <w:p w:rsidR="00E3190D" w:rsidRDefault="00E3190D" w:rsidP="00C757B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sidR="00A03C4B">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p w:rsidR="00E3190D"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3190D" w:rsidRPr="00C757B0"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t xml:space="preserve">This code will work only if you hook up the switch we give you as </w:t>
      </w:r>
      <w:r w:rsidR="00041600">
        <w:t>indicated by the schematic below</w:t>
      </w:r>
      <w:r w:rsidRPr="00C757B0">
        <w:t xml:space="preserve">: </w:t>
      </w:r>
      <w:r w:rsidR="00023AF3">
        <w:t>o</w:t>
      </w:r>
      <w:r w:rsidRPr="00C757B0">
        <w:t>ne side to the board and one side to the digital pin labeled 2.</w:t>
      </w:r>
    </w:p>
    <w:p w:rsidR="00023AF3" w:rsidRDefault="00041600" w:rsidP="00C757B0">
      <w:r>
        <w:rPr>
          <w:noProof/>
        </w:rPr>
        <w:drawing>
          <wp:inline distT="0" distB="0" distL="0" distR="0">
            <wp:extent cx="3602736" cy="1801368"/>
            <wp:effectExtent l="0" t="0" r="0" b="8890"/>
            <wp:docPr id="46" name="Picture 46" descr="C:\Users\Ducky\Desktop\calsol-training\ee2\images\circuit-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ky\Desktop\calsol-training\ee2\images\circuit-lab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p>
    <w:p w:rsidR="00EC1737" w:rsidRDefault="00EC1737" w:rsidP="00C757B0"/>
    <w:p w:rsidR="00EC1737" w:rsidRDefault="00EC1737" w:rsidP="00C757B0">
      <w:r>
        <w:t>The switch pinout is:</w:t>
      </w:r>
    </w:p>
    <w:p w:rsidR="00EC1737" w:rsidRDefault="00EC1737" w:rsidP="00C757B0">
      <w:r>
        <w:rPr>
          <w:noProof/>
        </w:rPr>
        <w:drawing>
          <wp:inline distT="0" distB="0" distL="0" distR="0" wp14:anchorId="2FC8D3E2" wp14:editId="467551C1">
            <wp:extent cx="1261872" cy="1078992"/>
            <wp:effectExtent l="0" t="0" r="0" b="6985"/>
            <wp:docPr id="22" name="Picture 22" descr="C:\Users\Ducky\Desktop\calsol-training\ee1\images\com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comp_swit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1872" cy="1078992"/>
                    </a:xfrm>
                    <a:prstGeom prst="rect">
                      <a:avLst/>
                    </a:prstGeom>
                    <a:noFill/>
                    <a:ln>
                      <a:noFill/>
                    </a:ln>
                  </pic:spPr>
                </pic:pic>
              </a:graphicData>
            </a:graphic>
          </wp:inline>
        </w:drawing>
      </w:r>
    </w:p>
    <w:p w:rsidR="00C757B0" w:rsidRPr="00D245E2" w:rsidRDefault="00C757B0" w:rsidP="00C757B0">
      <w:pPr>
        <w:rPr>
          <w:b/>
        </w:rPr>
      </w:pPr>
      <w:r w:rsidRPr="00D245E2">
        <w:rPr>
          <w:b/>
        </w:rPr>
        <w:lastRenderedPageBreak/>
        <w:t xml:space="preserve">What </w:t>
      </w:r>
      <w:r w:rsidR="00335B25" w:rsidRPr="00D245E2">
        <w:rPr>
          <w:b/>
        </w:rPr>
        <w:t>should</w:t>
      </w:r>
      <w:r w:rsidRPr="00D245E2">
        <w:rPr>
          <w:b/>
        </w:rPr>
        <w:t xml:space="preserve"> it do?</w:t>
      </w:r>
    </w:p>
    <w:p w:rsidR="00C757B0" w:rsidRPr="00C757B0" w:rsidRDefault="00C757B0" w:rsidP="00C757B0">
      <w:r w:rsidRPr="00C757B0">
        <w:t>When you hit the button, the LED turns on</w:t>
      </w:r>
      <w:r w:rsidR="00335B25">
        <w:t>,</w:t>
      </w:r>
      <w:r w:rsidRPr="00C757B0">
        <w:t xml:space="preserve"> and when you let go</w:t>
      </w:r>
      <w:r w:rsidR="00335B25">
        <w:t>,</w:t>
      </w:r>
      <w:r w:rsidRPr="00C757B0">
        <w:t xml:space="preserve"> the LED turns off.</w:t>
      </w:r>
    </w:p>
    <w:p w:rsidR="00C757B0" w:rsidRPr="00C757B0" w:rsidRDefault="00C757B0" w:rsidP="00C757B0"/>
    <w:p w:rsidR="00C757B0" w:rsidRPr="00D245E2" w:rsidRDefault="00C757B0" w:rsidP="00C757B0">
      <w:pPr>
        <w:rPr>
          <w:b/>
        </w:rPr>
      </w:pPr>
      <w:r w:rsidRPr="00D245E2">
        <w:rPr>
          <w:b/>
        </w:rPr>
        <w:t>How does the code work to do this?</w:t>
      </w:r>
    </w:p>
    <w:p w:rsidR="00D245E2" w:rsidRDefault="00C757B0" w:rsidP="00C757B0">
      <w:r w:rsidRPr="00C757B0">
        <w:t>Well, let</w:t>
      </w:r>
      <w:r w:rsidR="001A52DC">
        <w:t>’</w:t>
      </w:r>
      <w:r w:rsidRPr="00C757B0">
        <w:t>s first talk about some constructs that some of you</w:t>
      </w:r>
      <w:r w:rsidR="00D245E2">
        <w:t xml:space="preserve"> probably have not seen before.</w:t>
      </w:r>
    </w:p>
    <w:p w:rsidR="00D245E2" w:rsidRDefault="00D245E2" w:rsidP="00C757B0"/>
    <w:p w:rsidR="00C757B0" w:rsidRPr="0026575F" w:rsidRDefault="00D245E2" w:rsidP="0026575F">
      <w:pPr>
        <w:rPr>
          <w:b/>
        </w:rPr>
      </w:pPr>
      <w:r w:rsidRPr="0026575F">
        <w:rPr>
          <w:b/>
        </w:rPr>
        <w:t xml:space="preserve">The </w:t>
      </w:r>
      <w:r w:rsidR="00C757B0" w:rsidRPr="0026575F">
        <w:rPr>
          <w:rFonts w:ascii="Lucida Console" w:hAnsi="Lucida Console"/>
          <w:b/>
          <w:sz w:val="22"/>
        </w:rPr>
        <w:t>#define</w:t>
      </w:r>
      <w:r w:rsidRPr="0026575F">
        <w:rPr>
          <w:b/>
        </w:rPr>
        <w:t xml:space="preserve"> construct</w:t>
      </w:r>
    </w:p>
    <w:p w:rsidR="00D245E2" w:rsidRDefault="00C757B0" w:rsidP="00C757B0">
      <w:r w:rsidRPr="00C757B0">
        <w:tab/>
      </w:r>
      <w:r w:rsidRPr="00D245E2">
        <w:rPr>
          <w:rFonts w:ascii="Lucida Console" w:hAnsi="Lucida Console"/>
          <w:sz w:val="22"/>
        </w:rPr>
        <w:t>#define</w:t>
      </w:r>
      <w:r w:rsidRPr="00C757B0">
        <w:t xml:space="preserve"> is a </w:t>
      </w:r>
      <w:r w:rsidR="00D245E2">
        <w:t>C</w:t>
      </w:r>
      <w:r w:rsidRPr="00C757B0">
        <w:t>/</w:t>
      </w:r>
      <w:r w:rsidR="00D245E2">
        <w:t>C</w:t>
      </w:r>
      <w:r w:rsidRPr="00C757B0">
        <w:t>++ construct that allows us to define c</w:t>
      </w:r>
      <w:r w:rsidR="00D245E2">
        <w:t>onstants that will never change</w:t>
      </w:r>
      <w:r w:rsidRPr="00C757B0">
        <w:t>. This is the complete opposite of variables which are designed to change. The format is as follows:</w:t>
      </w:r>
    </w:p>
    <w:p w:rsidR="00D245E2" w:rsidRDefault="00C757B0" w:rsidP="00C757B0">
      <w:r w:rsidRPr="00D245E2">
        <w:rPr>
          <w:rFonts w:ascii="Lucida Console" w:hAnsi="Lucida Console"/>
          <w:sz w:val="22"/>
        </w:rPr>
        <w:t>#define</w:t>
      </w:r>
      <w:r w:rsidRPr="00C757B0">
        <w:t xml:space="preserve"> &lt;name of constant&gt; </w:t>
      </w:r>
      <w:r w:rsidR="00D245E2">
        <w:t>&lt;</w:t>
      </w:r>
      <w:r w:rsidRPr="00C757B0">
        <w:t>definition of constant</w:t>
      </w:r>
      <w:r w:rsidR="00D245E2">
        <w:t>&gt;</w:t>
      </w:r>
    </w:p>
    <w:p w:rsidR="00C757B0" w:rsidRPr="00C757B0" w:rsidRDefault="00C757B0" w:rsidP="00C757B0">
      <w:r w:rsidRPr="00C757B0">
        <w:t xml:space="preserve">Something quirky is that no matter what you put as the definition of the constant, the compiler will automatically replace any occurrence of the name of the constant with the exact definition </w:t>
      </w:r>
      <w:r w:rsidRPr="0026575F">
        <w:rPr>
          <w:i/>
        </w:rPr>
        <w:t>without interpreting the definition</w:t>
      </w:r>
      <w:r w:rsidRPr="00C757B0">
        <w:t xml:space="preserve">. </w:t>
      </w:r>
      <w:r w:rsidR="0026575F">
        <w:t xml:space="preserve">Sloppy use of </w:t>
      </w:r>
      <w:r w:rsidR="0026575F" w:rsidRPr="0026575F">
        <w:rPr>
          <w:rFonts w:ascii="Lucida Console" w:hAnsi="Lucida Console"/>
          <w:sz w:val="22"/>
        </w:rPr>
        <w:t>#define</w:t>
      </w:r>
      <w:r w:rsidR="0026575F">
        <w:t xml:space="preserve">s can lead to subtle bugs involving order of operations, and it is recommended that more complex </w:t>
      </w:r>
      <w:r w:rsidR="0026575F" w:rsidRPr="0026575F">
        <w:rPr>
          <w:rFonts w:ascii="Lucida Console" w:hAnsi="Lucida Console"/>
          <w:sz w:val="22"/>
        </w:rPr>
        <w:t>#define</w:t>
      </w:r>
      <w:r w:rsidR="0026575F">
        <w:t>s have their definitions enclosed in parentheses.</w:t>
      </w:r>
    </w:p>
    <w:p w:rsidR="00C757B0" w:rsidRPr="00CC6FCA" w:rsidRDefault="00C757B0" w:rsidP="00C757B0">
      <w:r w:rsidRPr="00C757B0">
        <w:t>Notice now that the pinMode is now for an input since we are using a switch to control the LED. Funny odd unpredictable behavior will occur if you do not initialize this pinMode correctly</w:t>
      </w:r>
      <w:r w:rsidR="00CC6FCA">
        <w:t>,</w:t>
      </w:r>
      <w:r w:rsidRPr="00C757B0">
        <w:t xml:space="preserve"> so </w:t>
      </w:r>
      <w:r w:rsidR="00CC6FCA">
        <w:t xml:space="preserve">ensure you initialize </w:t>
      </w:r>
      <w:r w:rsidR="00CC6FCA">
        <w:rPr>
          <w:i/>
        </w:rPr>
        <w:t>all</w:t>
      </w:r>
      <w:r w:rsidR="00CC6FCA">
        <w:t xml:space="preserve"> your inputs and outputs.</w:t>
      </w:r>
    </w:p>
    <w:p w:rsidR="00C757B0" w:rsidRPr="00C757B0" w:rsidRDefault="00C757B0" w:rsidP="00C757B0"/>
    <w:p w:rsidR="00C757B0" w:rsidRPr="00C757B0" w:rsidRDefault="00C757B0" w:rsidP="00C757B0">
      <w:r w:rsidRPr="00C757B0">
        <w:tab/>
        <w:t xml:space="preserve">Most of you have probably never seen a </w:t>
      </w:r>
      <w:r w:rsidRPr="007910F0">
        <w:rPr>
          <w:rFonts w:ascii="Lucida Console" w:hAnsi="Lucida Console"/>
          <w:sz w:val="22"/>
        </w:rPr>
        <w:t>while</w:t>
      </w:r>
      <w:r w:rsidRPr="00C757B0">
        <w:t xml:space="preserve"> loop before. First of all, the curly braces after the while denote </w:t>
      </w:r>
      <w:r w:rsidR="002A3B12">
        <w:t xml:space="preserve">the block of code </w:t>
      </w:r>
      <w:r w:rsidRPr="00C757B0">
        <w:t xml:space="preserve">inside the statement. The parentheses right after the while loop </w:t>
      </w:r>
      <w:r w:rsidR="009D42AF">
        <w:t>contain</w:t>
      </w:r>
      <w:r w:rsidR="002204A6">
        <w:t xml:space="preserve"> the condition</w:t>
      </w:r>
      <w:r w:rsidRPr="00C757B0">
        <w:t xml:space="preserve">, </w:t>
      </w:r>
      <w:r w:rsidR="002204A6">
        <w:t xml:space="preserve">and </w:t>
      </w:r>
      <w:r w:rsidRPr="00C757B0">
        <w:t xml:space="preserve">while </w:t>
      </w:r>
      <w:r w:rsidR="00BD30C6">
        <w:t>this condition</w:t>
      </w:r>
      <w:r w:rsidRPr="00C757B0">
        <w:t xml:space="preserve"> is true, then we will </w:t>
      </w:r>
      <w:r w:rsidR="002204A6">
        <w:t>repeatedly</w:t>
      </w:r>
      <w:r w:rsidR="00EF33AC">
        <w:t xml:space="preserve"> run</w:t>
      </w:r>
      <w:r w:rsidRPr="00C757B0">
        <w:t xml:space="preserve"> the </w:t>
      </w:r>
      <w:r w:rsidR="00EF33AC">
        <w:t>block</w:t>
      </w:r>
      <w:r w:rsidRPr="00C757B0">
        <w:t xml:space="preserve"> in</w:t>
      </w:r>
      <w:r w:rsidR="00EF33AC">
        <w:t>side</w:t>
      </w:r>
      <w:r w:rsidR="00BD30C6">
        <w:t xml:space="preserve"> the curly braces </w:t>
      </w:r>
      <w:r w:rsidR="00244DC0">
        <w:t xml:space="preserve">(remember that in C/C++, 0 evaluates to false, and any other number evaluates to true). </w:t>
      </w:r>
      <w:r w:rsidRPr="00C757B0">
        <w:t xml:space="preserve">So in this case, we are telling the program to keep checking the LED and the switch over and over. </w:t>
      </w:r>
      <w:r w:rsidR="00244DC0">
        <w:t>Note that</w:t>
      </w:r>
      <w:r w:rsidRPr="00C757B0">
        <w:t xml:space="preserve"> </w:t>
      </w:r>
      <w:r w:rsidRPr="00244DC0">
        <w:rPr>
          <w:rFonts w:ascii="Lucida Console" w:hAnsi="Lucida Console"/>
          <w:sz w:val="22"/>
        </w:rPr>
        <w:t>while</w:t>
      </w:r>
      <w:r w:rsidRPr="00C757B0">
        <w:t xml:space="preserve"> statements do not automatically break in the middle if your statement becomes false in the middle. The statement is only checked at the </w:t>
      </w:r>
      <w:r w:rsidR="00244DC0">
        <w:t>beginning of each loop</w:t>
      </w:r>
      <w:r w:rsidRPr="00C757B0">
        <w:t xml:space="preserve">. </w:t>
      </w:r>
      <w:r w:rsidR="00244DC0">
        <w:t xml:space="preserve"> It is possible for the loop to not execute at all if the condition is initially false.</w:t>
      </w:r>
    </w:p>
    <w:p w:rsidR="00C757B0" w:rsidRPr="00C757B0" w:rsidRDefault="00C757B0" w:rsidP="00C757B0"/>
    <w:p w:rsidR="00C757B0" w:rsidRPr="00C757B0" w:rsidRDefault="00C757B0" w:rsidP="00C757B0">
      <w:r>
        <w:rPr>
          <w:noProof/>
        </w:rPr>
        <mc:AlternateContent>
          <mc:Choice Requires="wps">
            <w:drawing>
              <wp:inline distT="0" distB="0" distL="0" distR="0" wp14:anchorId="19BDD36D" wp14:editId="2264B253">
                <wp:extent cx="6858000" cy="2114550"/>
                <wp:effectExtent l="0" t="0" r="19050"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14550"/>
                        </a:xfrm>
                        <a:prstGeom prst="rect">
                          <a:avLst/>
                        </a:prstGeom>
                        <a:solidFill>
                          <a:srgbClr val="FFFFFF"/>
                        </a:solidFill>
                        <a:ln w="9525">
                          <a:solidFill>
                            <a:srgbClr val="000000"/>
                          </a:solidFill>
                          <a:miter lim="800000"/>
                          <a:headEnd/>
                          <a:tailEnd/>
                        </a:ln>
                      </wps:spPr>
                      <wps:txbx>
                        <w:txbxContent>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3" type="#_x0000_t202" style="width:540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">
                <v:textbox style="mso-fit-shape-to-text:t">
                  <w:txbxContent>
                    <w:p w:rsidR="00E3190D" w:rsidRPr="00C757B0" w:rsidRDefault="00E3190D"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sidR="003D1985">
                        <w:rPr>
                          <w:rFonts w:ascii="Courier New" w:hAnsi="Courier New" w:cs="Courier New"/>
                          <w:color w:val="000000"/>
                          <w:sz w:val="20"/>
                          <w:szCs w:val="20"/>
                          <w:highlight w:val="white"/>
                        </w:rPr>
                        <w:t>BUTTON</w:t>
                      </w:r>
                      <w:r>
                        <w:rPr>
                          <w:rFonts w:ascii="Courier New" w:hAnsi="Courier New" w:cs="Courier New"/>
                          <w:b/>
                          <w:bCs/>
                          <w:color w:val="000080"/>
                          <w:sz w:val="20"/>
                          <w:szCs w:val="20"/>
                          <w:highlight w:val="white"/>
                        </w:rPr>
                        <w:t>));</w:t>
                      </w:r>
                    </w:p>
                  </w:txbxContent>
                </v:textbox>
                <w10:anchorlock/>
              </v:shape>
            </w:pict>
          </mc:Fallback>
        </mc:AlternateContent>
      </w:r>
      <w:r w:rsidRPr="00C757B0">
        <w:t>This line is a little bit unique. First of all, it introduces a concept</w:t>
      </w:r>
      <w:r>
        <w:t xml:space="preserve"> </w:t>
      </w:r>
      <w:r w:rsidRPr="00C757B0">
        <w:t xml:space="preserve">you have probably never thought of: </w:t>
      </w:r>
      <w:r w:rsidR="00F564C2">
        <w:t>n</w:t>
      </w:r>
      <w:r w:rsidRPr="00C757B0">
        <w:t>ested function calls.</w:t>
      </w:r>
      <w:r>
        <w:t xml:space="preserve"> </w:t>
      </w:r>
      <w:r w:rsidRPr="00C757B0">
        <w:t xml:space="preserve">I can call </w:t>
      </w:r>
      <w:r w:rsidRPr="00F564C2">
        <w:rPr>
          <w:rFonts w:ascii="Lucida Console" w:hAnsi="Lucida Console"/>
          <w:sz w:val="22"/>
        </w:rPr>
        <w:t>digitalRead</w:t>
      </w:r>
      <w:r w:rsidRPr="00C757B0">
        <w:t xml:space="preserve"> in the middle where I would usually put</w:t>
      </w:r>
      <w:r>
        <w:t xml:space="preserve"> </w:t>
      </w:r>
      <w:r w:rsidRPr="00C757B0">
        <w:t xml:space="preserve">a number. </w:t>
      </w:r>
      <w:r w:rsidR="00F564C2" w:rsidRPr="00F564C2">
        <w:rPr>
          <w:rFonts w:ascii="Lucida Console" w:hAnsi="Lucida Console"/>
          <w:sz w:val="22"/>
        </w:rPr>
        <w:t>d</w:t>
      </w:r>
      <w:r w:rsidRPr="00F564C2">
        <w:rPr>
          <w:rFonts w:ascii="Lucida Console" w:hAnsi="Lucida Console"/>
          <w:sz w:val="22"/>
        </w:rPr>
        <w:t>igitalRead</w:t>
      </w:r>
      <w:r w:rsidRPr="00C757B0">
        <w:t xml:space="preserve"> will execute and return a number that</w:t>
      </w:r>
      <w:r>
        <w:t xml:space="preserve"> </w:t>
      </w:r>
      <w:r w:rsidRPr="00F564C2">
        <w:rPr>
          <w:rFonts w:ascii="Lucida Console" w:hAnsi="Lucida Console"/>
          <w:sz w:val="22"/>
        </w:rPr>
        <w:t>digitalWrite</w:t>
      </w:r>
      <w:r w:rsidRPr="00C757B0">
        <w:t xml:space="preserve"> then uses. </w:t>
      </w:r>
      <w:r w:rsidR="00F564C2" w:rsidRPr="00F564C2">
        <w:rPr>
          <w:rFonts w:ascii="Lucida Console" w:hAnsi="Lucida Console"/>
          <w:sz w:val="22"/>
        </w:rPr>
        <w:t>d</w:t>
      </w:r>
      <w:r w:rsidRPr="00F564C2">
        <w:rPr>
          <w:rFonts w:ascii="Lucida Console" w:hAnsi="Lucida Console"/>
          <w:sz w:val="22"/>
        </w:rPr>
        <w:t>igitalRead</w:t>
      </w:r>
      <w:r w:rsidRPr="00C757B0">
        <w:t xml:space="preserve"> </w:t>
      </w:r>
      <w:r w:rsidR="00F564C2">
        <w:t>does</w:t>
      </w:r>
      <w:r w:rsidRPr="00C757B0">
        <w:t xml:space="preserve"> exactly </w:t>
      </w:r>
      <w:r w:rsidR="00F564C2">
        <w:t>what you think it should</w:t>
      </w:r>
      <w:r w:rsidRPr="00C757B0">
        <w:t>: it</w:t>
      </w:r>
      <w:r>
        <w:t xml:space="preserve"> </w:t>
      </w:r>
      <w:r w:rsidRPr="00C757B0">
        <w:t>reads</w:t>
      </w:r>
      <w:r w:rsidR="00590185">
        <w:t xml:space="preserve"> a</w:t>
      </w:r>
      <w:r w:rsidRPr="00C757B0">
        <w:t xml:space="preserve"> digital </w:t>
      </w:r>
      <w:r w:rsidR="00590185">
        <w:t xml:space="preserve">I/O </w:t>
      </w:r>
      <w:r w:rsidRPr="00C757B0">
        <w:t>pin and returns either a 1 or 0 depending on</w:t>
      </w:r>
      <w:r>
        <w:t xml:space="preserve"> </w:t>
      </w:r>
      <w:r w:rsidRPr="00C757B0">
        <w:t xml:space="preserve">if the pin </w:t>
      </w:r>
      <w:r w:rsidR="00307263">
        <w:t>senses a high or low voltage, respectively</w:t>
      </w:r>
      <w:r w:rsidRPr="00C757B0">
        <w:t xml:space="preserve">. </w:t>
      </w:r>
      <w:r w:rsidR="008D18AF">
        <w:t>The high and low voltages thresholds for a particular chip can be found in the device’s datasheet</w:t>
      </w:r>
      <w:r w:rsidR="00F443F3">
        <w:t xml:space="preserve"> under Electrical Characteristics</w:t>
      </w:r>
      <w:r w:rsidR="008D18AF">
        <w:t>.</w:t>
      </w:r>
      <w:r w:rsidR="00F443F3">
        <w:t xml:space="preserve"> For the Arduino, the maximum low voltage is </w:t>
      </w:r>
      <m:oMath>
        <m:r>
          <w:rPr>
            <w:rFonts w:ascii="Cambria Math" w:hAnsi="Cambria Math"/>
          </w:rPr>
          <m:t>0.2×</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F443F3">
        <w:rPr>
          <w:rFonts w:eastAsiaTheme="minorEastAsia"/>
        </w:rPr>
        <w:t xml:space="preserve"> and the minimum high voltage is </w:t>
      </w:r>
      <m:oMath>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F443F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F443F3">
        <w:rPr>
          <w:rFonts w:eastAsiaTheme="minorEastAsia"/>
        </w:rPr>
        <w:t xml:space="preserve"> is the supply voltage to the chip, 5 V in this case).</w:t>
      </w:r>
    </w:p>
    <w:p w:rsidR="00540B5F" w:rsidRDefault="00540B5F">
      <w:pPr>
        <w:spacing w:after="200" w:line="276" w:lineRule="auto"/>
        <w:rPr>
          <w:rFonts w:eastAsiaTheme="majorEastAsia" w:cstheme="majorBidi"/>
          <w:b/>
          <w:bCs/>
          <w:sz w:val="38"/>
          <w:szCs w:val="28"/>
        </w:rPr>
      </w:pPr>
      <w:r>
        <w:br w:type="page"/>
      </w:r>
    </w:p>
    <w:p w:rsidR="00C757B0" w:rsidRDefault="00C757B0" w:rsidP="00C757B0">
      <w:pPr>
        <w:pStyle w:val="Heading1"/>
      </w:pPr>
      <w:bookmarkStart w:id="20" w:name="_Toc335864771"/>
      <w:r>
        <w:lastRenderedPageBreak/>
        <w:t>Lab 4: Reading from an Analog Pin</w:t>
      </w:r>
      <w:bookmarkEnd w:id="20"/>
    </w:p>
    <w:p w:rsidR="00C757B0" w:rsidRPr="00C757B0" w:rsidRDefault="00C757B0" w:rsidP="00C757B0">
      <w:r w:rsidRPr="00C757B0">
        <w:t>This lab is going to be a bit more freeform. I'm not going to give you the exact code</w:t>
      </w:r>
      <w:r w:rsidR="00F443F3">
        <w:t>, but will</w:t>
      </w:r>
      <w:r w:rsidRPr="00C757B0">
        <w:t xml:space="preserve"> instead </w:t>
      </w:r>
      <w:r w:rsidR="00F443F3">
        <w:t>give the tools for you to figure it out yourself, based on all that you have learned</w:t>
      </w:r>
      <w:r w:rsidRPr="00C757B0">
        <w:t>.</w:t>
      </w:r>
    </w:p>
    <w:p w:rsidR="00C757B0" w:rsidRPr="00C757B0" w:rsidRDefault="00C757B0" w:rsidP="00C757B0"/>
    <w:p w:rsidR="00C757B0" w:rsidRDefault="00C757B0" w:rsidP="00C757B0">
      <w:r w:rsidRPr="00C757B0">
        <w:t xml:space="preserve">First off, you're going to need a potentiometer. Hook one </w:t>
      </w:r>
      <w:r w:rsidR="00F443F3">
        <w:t>end</w:t>
      </w:r>
      <w:r>
        <w:t xml:space="preserve"> </w:t>
      </w:r>
      <w:r w:rsidRPr="00C757B0">
        <w:t xml:space="preserve">to ground, one </w:t>
      </w:r>
      <w:r w:rsidR="00F443F3">
        <w:t>end</w:t>
      </w:r>
      <w:r w:rsidRPr="00C757B0">
        <w:t xml:space="preserve"> to 5v</w:t>
      </w:r>
      <w:r w:rsidR="00F443F3">
        <w:t>, and</w:t>
      </w:r>
      <w:r w:rsidRPr="00C757B0">
        <w:t xml:space="preserve"> the middle pin</w:t>
      </w:r>
      <w:r>
        <w:t xml:space="preserve"> </w:t>
      </w:r>
      <w:r w:rsidRPr="00C757B0">
        <w:t xml:space="preserve">to </w:t>
      </w:r>
      <w:r w:rsidR="00F443F3">
        <w:t>A</w:t>
      </w:r>
      <w:r w:rsidRPr="00C757B0">
        <w:t xml:space="preserve">nalog </w:t>
      </w:r>
      <w:r w:rsidR="00540B5F">
        <w:t>In</w:t>
      </w:r>
      <w:r w:rsidRPr="00C757B0">
        <w:t xml:space="preserve"> 0</w:t>
      </w:r>
      <w:r w:rsidR="00F443F3">
        <w:t xml:space="preserve"> </w:t>
      </w:r>
      <w:r w:rsidRPr="00C757B0">
        <w:t>(</w:t>
      </w:r>
      <w:r w:rsidR="00F443F3">
        <w:t>which should be labeled on the Arduino</w:t>
      </w:r>
      <w:r w:rsidR="001A52DC">
        <w:t>):</w:t>
      </w:r>
    </w:p>
    <w:p w:rsidR="001A52DC" w:rsidRDefault="001A52DC" w:rsidP="00C757B0">
      <w:pPr>
        <w:rPr>
          <w:noProof/>
        </w:rPr>
      </w:pPr>
      <w:r>
        <w:rPr>
          <w:noProof/>
        </w:rPr>
        <w:drawing>
          <wp:inline distT="0" distB="0" distL="0" distR="0">
            <wp:extent cx="3602736" cy="1801368"/>
            <wp:effectExtent l="0" t="0" r="0" b="8890"/>
            <wp:docPr id="47" name="Picture 47" descr="C:\Users\Ducky\Desktop\calsol-training\ee2\images\circuit-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ky\Desktop\calsol-training\ee2\images\circuit-lab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r w:rsidR="00EC1737" w:rsidRPr="00EC1737">
        <w:rPr>
          <w:noProof/>
        </w:rPr>
        <w:t xml:space="preserve"> </w:t>
      </w:r>
    </w:p>
    <w:p w:rsidR="00EC1737" w:rsidRPr="00EC1737" w:rsidRDefault="00EC1737" w:rsidP="00C757B0">
      <w:pPr>
        <w:rPr>
          <w:b/>
        </w:rPr>
      </w:pPr>
    </w:p>
    <w:p w:rsidR="00F443F3" w:rsidRDefault="00EC1737" w:rsidP="00C757B0">
      <w:r>
        <w:t>The potentiometer pinout is:</w:t>
      </w:r>
    </w:p>
    <w:p w:rsidR="00EC1737" w:rsidRDefault="00EC1737" w:rsidP="00C757B0">
      <w:r>
        <w:rPr>
          <w:noProof/>
        </w:rPr>
        <w:drawing>
          <wp:inline distT="0" distB="0" distL="0" distR="0" wp14:anchorId="0B74EB0E" wp14:editId="1F6A21E6">
            <wp:extent cx="722376" cy="722376"/>
            <wp:effectExtent l="0" t="0" r="1905" b="1905"/>
            <wp:docPr id="23" name="Picture 23" descr="C:\Users\Ducky\Desktop\calsol-training\ee1\images\comp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1\images\comp_po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inline>
        </w:drawing>
      </w:r>
    </w:p>
    <w:p w:rsidR="00EC1737" w:rsidRPr="00C757B0" w:rsidRDefault="00EC1737" w:rsidP="00C757B0"/>
    <w:p w:rsidR="00540B5F" w:rsidRDefault="00F443F3" w:rsidP="00C757B0">
      <w:r>
        <w:t>W</w:t>
      </w:r>
      <w:r w:rsidR="00C757B0" w:rsidRPr="00C757B0">
        <w:t xml:space="preserve">hen using Analog pins, you need to initialize them </w:t>
      </w:r>
      <w:r w:rsidR="00540B5F">
        <w:t>using</w:t>
      </w:r>
    </w:p>
    <w:p w:rsidR="00540B5F" w:rsidRPr="00540B5F" w:rsidRDefault="00C757B0" w:rsidP="00C757B0">
      <w:pPr>
        <w:rPr>
          <w:rFonts w:ascii="Lucida Console" w:hAnsi="Lucida Console"/>
          <w:sz w:val="22"/>
        </w:rPr>
      </w:pPr>
      <w:r w:rsidRPr="00540B5F">
        <w:rPr>
          <w:rFonts w:ascii="Lucida Console" w:hAnsi="Lucida Console"/>
          <w:sz w:val="22"/>
        </w:rPr>
        <w:t>pinMode(</w:t>
      </w:r>
      <w:r w:rsidRPr="00540B5F">
        <w:rPr>
          <w:rFonts w:asciiTheme="majorHAnsi" w:hAnsiTheme="majorHAnsi" w:cstheme="majorHAnsi"/>
          <w:szCs w:val="26"/>
        </w:rPr>
        <w:t>&lt;analogPin&gt;</w:t>
      </w:r>
      <w:r w:rsidRPr="00540B5F">
        <w:rPr>
          <w:rFonts w:ascii="Lucida Console" w:hAnsi="Lucida Console"/>
          <w:sz w:val="22"/>
        </w:rPr>
        <w:t>, INPUT);</w:t>
      </w:r>
    </w:p>
    <w:p w:rsidR="00540B5F" w:rsidRDefault="00540B5F" w:rsidP="00C757B0"/>
    <w:p w:rsidR="00540B5F" w:rsidRDefault="00C757B0" w:rsidP="00C757B0">
      <w:r w:rsidRPr="00C757B0">
        <w:t>Then all you need to do to read the pin is to call</w:t>
      </w:r>
    </w:p>
    <w:p w:rsidR="00C757B0" w:rsidRPr="00540B5F" w:rsidRDefault="00C757B0" w:rsidP="00C757B0">
      <w:pPr>
        <w:rPr>
          <w:rFonts w:ascii="Lucida Console" w:hAnsi="Lucida Console"/>
          <w:sz w:val="22"/>
        </w:rPr>
      </w:pPr>
      <w:r w:rsidRPr="00540B5F">
        <w:rPr>
          <w:rFonts w:ascii="Lucida Console" w:hAnsi="Lucida Console"/>
          <w:sz w:val="22"/>
        </w:rPr>
        <w:t>analogRead(</w:t>
      </w:r>
      <w:r w:rsidRPr="00540B5F">
        <w:rPr>
          <w:rFonts w:asciiTheme="majorHAnsi" w:hAnsiTheme="majorHAnsi" w:cstheme="majorHAnsi"/>
          <w:szCs w:val="26"/>
        </w:rPr>
        <w:t>&lt;analogPin&gt;</w:t>
      </w:r>
      <w:r w:rsidRPr="00540B5F">
        <w:rPr>
          <w:rFonts w:ascii="Lucida Console" w:hAnsi="Lucida Console"/>
          <w:sz w:val="22"/>
        </w:rPr>
        <w:t>)</w:t>
      </w:r>
      <w:r w:rsidR="00540B5F" w:rsidRPr="00540B5F">
        <w:rPr>
          <w:rFonts w:ascii="Lucida Console" w:hAnsi="Lucida Console"/>
          <w:sz w:val="22"/>
        </w:rPr>
        <w:t>;</w:t>
      </w:r>
    </w:p>
    <w:p w:rsidR="00540B5F" w:rsidRDefault="00C757B0" w:rsidP="00C757B0">
      <w:r w:rsidRPr="00C757B0">
        <w:t xml:space="preserve">This function will read the voltage at the </w:t>
      </w:r>
      <w:r w:rsidR="00540B5F">
        <w:t>&lt;</w:t>
      </w:r>
      <w:r w:rsidRPr="00C757B0">
        <w:t>analogPin</w:t>
      </w:r>
      <w:r w:rsidR="00540B5F">
        <w:t>&gt;</w:t>
      </w:r>
      <w:r w:rsidRPr="00C757B0">
        <w:t xml:space="preserve">, </w:t>
      </w:r>
      <w:r w:rsidR="00540B5F">
        <w:t xml:space="preserve">and return it as a number from 0 to 1023, with 0 corresponding to 0 V and 1023 corresponding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00540B5F">
        <w:rPr>
          <w:rFonts w:eastAsiaTheme="minorEastAsia"/>
        </w:rPr>
        <w:t xml:space="preserve"> (supply voltage). In the current setup, the Arduino’s supply is 5v, so it would give </w:t>
      </w:r>
      <m:oMath>
        <m:r>
          <m:rPr>
            <m:sty m:val="p"/>
          </m:rPr>
          <w:rPr>
            <w:rFonts w:ascii="Cambria Math" w:eastAsiaTheme="minorEastAsia" w:hAnsi="Cambria Math"/>
          </w:rPr>
          <m:t>analogRead</m:t>
        </m:r>
        <m:r>
          <w:rPr>
            <w:rFonts w:ascii="Cambria Math" w:eastAsiaTheme="minorEastAsia" w:hAnsi="Cambria Math"/>
          </w:rPr>
          <m:t>=1023×</m:t>
        </m:r>
        <m:f>
          <m:fPr>
            <m:ctrlPr>
              <w:rPr>
                <w:rFonts w:ascii="Cambria Math" w:eastAsiaTheme="minorEastAsia" w:hAnsi="Cambria Math"/>
                <w:i/>
              </w:rPr>
            </m:ctrlPr>
          </m:fPr>
          <m:num>
            <m:r>
              <m:rPr>
                <m:sty m:val="p"/>
              </m:rPr>
              <w:rPr>
                <w:rFonts w:ascii="Cambria Math" w:eastAsiaTheme="minorEastAsia" w:hAnsi="Cambria Math"/>
              </w:rPr>
              <m:t>inputVoltage</m:t>
            </m:r>
          </m:num>
          <m:den>
            <m:r>
              <w:rPr>
                <w:rFonts w:ascii="Cambria Math" w:eastAsiaTheme="minorEastAsia" w:hAnsi="Cambria Math"/>
              </w:rPr>
              <m:t>5 V</m:t>
            </m:r>
          </m:den>
        </m:f>
      </m:oMath>
      <w:r w:rsidR="00540B5F">
        <w:rPr>
          <w:rFonts w:eastAsiaTheme="minorEastAsia"/>
        </w:rPr>
        <w:t>.</w:t>
      </w:r>
    </w:p>
    <w:p w:rsidR="00C757B0" w:rsidRPr="00C757B0" w:rsidRDefault="00C757B0" w:rsidP="00C757B0"/>
    <w:p w:rsidR="00412E39" w:rsidRDefault="00C757B0" w:rsidP="00C757B0">
      <w:r w:rsidRPr="00C757B0">
        <w:t xml:space="preserve">Now, here is </w:t>
      </w:r>
      <w:r w:rsidR="00412E39">
        <w:t>your</w:t>
      </w:r>
      <w:r w:rsidRPr="00C757B0">
        <w:t xml:space="preserve"> goal: </w:t>
      </w:r>
      <w:r w:rsidR="00412E39">
        <w:t>s</w:t>
      </w:r>
      <w:r w:rsidRPr="00C757B0">
        <w:t>etup a</w:t>
      </w:r>
      <w:r w:rsidR="00412E39">
        <w:t>n</w:t>
      </w:r>
      <w:r w:rsidRPr="00C757B0">
        <w:t xml:space="preserve"> analog pin to read the potentiometer</w:t>
      </w:r>
      <w:r>
        <w:t xml:space="preserve"> </w:t>
      </w:r>
      <w:r w:rsidRPr="00C757B0">
        <w:t>voltage value</w:t>
      </w:r>
      <w:r w:rsidR="00E3190D">
        <w:t xml:space="preserve"> (in millivolts)</w:t>
      </w:r>
      <w:r w:rsidR="00412E39">
        <w:t>, t</w:t>
      </w:r>
      <w:r w:rsidRPr="00C757B0">
        <w:t>hen print it via Serial to your computer</w:t>
      </w:r>
      <w:r w:rsidR="00E3190D">
        <w:t xml:space="preserve">. You will have to do some math to convert the raw analogRead value into volts. You may consider the use of a </w:t>
      </w:r>
      <w:r w:rsidR="00E3190D" w:rsidRPr="00E3190D">
        <w:rPr>
          <w:rFonts w:ascii="Lucida Console" w:hAnsi="Lucida Console"/>
          <w:sz w:val="22"/>
        </w:rPr>
        <w:t>float</w:t>
      </w:r>
      <w:r w:rsidR="00E3190D">
        <w:t xml:space="preserve"> (floating-point number, can represent decimals) instead of an </w:t>
      </w:r>
      <w:r w:rsidR="00E3190D" w:rsidRPr="00E3190D">
        <w:rPr>
          <w:rFonts w:ascii="Lucida Console" w:hAnsi="Lucida Console"/>
          <w:sz w:val="22"/>
        </w:rPr>
        <w:t>int</w:t>
      </w:r>
      <w:r w:rsidR="00E3190D">
        <w:t>. Because of the intricacies of C’s variable typing system, it is recommended that you only do one arithmetic operation per line.</w:t>
      </w:r>
    </w:p>
    <w:p w:rsidR="00412E39" w:rsidRDefault="00412E39" w:rsidP="00C757B0"/>
    <w:p w:rsidR="00C757B0" w:rsidRDefault="00412E39" w:rsidP="00EC1737">
      <w:pPr>
        <w:rPr>
          <w:rFonts w:eastAsiaTheme="majorEastAsia" w:cstheme="majorBidi"/>
          <w:b/>
          <w:bCs/>
          <w:sz w:val="38"/>
          <w:szCs w:val="28"/>
        </w:rPr>
      </w:pPr>
      <w:r>
        <w:t>H</w:t>
      </w:r>
      <w:r w:rsidR="00C757B0" w:rsidRPr="00C757B0">
        <w:t xml:space="preserve">int: you can do </w:t>
      </w:r>
      <w:r w:rsidR="00C757B0" w:rsidRPr="00412E39">
        <w:rPr>
          <w:rFonts w:ascii="Lucida Console" w:hAnsi="Lucida Console"/>
          <w:sz w:val="22"/>
        </w:rPr>
        <w:t>Serial.print</w:t>
      </w:r>
      <w:r w:rsidR="00E3190D">
        <w:rPr>
          <w:rFonts w:ascii="Lucida Console" w:hAnsi="Lucida Console"/>
          <w:sz w:val="22"/>
        </w:rPr>
        <w:t>ln</w:t>
      </w:r>
      <w:r w:rsidR="00C757B0" w:rsidRPr="00412E39">
        <w:rPr>
          <w:rFonts w:ascii="Lucida Console" w:hAnsi="Lucida Console"/>
          <w:sz w:val="22"/>
        </w:rPr>
        <w:t>(value)</w:t>
      </w:r>
      <w:r w:rsidR="00C757B0" w:rsidRPr="00C757B0">
        <w:t xml:space="preserve"> where </w:t>
      </w:r>
      <w:r w:rsidR="00C757B0" w:rsidRPr="00412E39">
        <w:rPr>
          <w:rFonts w:ascii="Lucida Console" w:hAnsi="Lucida Console"/>
          <w:sz w:val="22"/>
        </w:rPr>
        <w:t>value</w:t>
      </w:r>
      <w:r w:rsidR="00C757B0" w:rsidRPr="00C757B0">
        <w:t xml:space="preserve"> is an </w:t>
      </w:r>
      <w:r w:rsidR="00C757B0" w:rsidRPr="00412E39">
        <w:rPr>
          <w:rFonts w:ascii="Lucida Console" w:hAnsi="Lucida Console"/>
          <w:sz w:val="22"/>
        </w:rPr>
        <w:t>int</w:t>
      </w:r>
      <w:r w:rsidR="00E3190D" w:rsidRPr="00E3190D">
        <w:rPr>
          <w:rFonts w:asciiTheme="majorHAnsi" w:hAnsiTheme="majorHAnsi" w:cstheme="majorHAnsi"/>
          <w:szCs w:val="26"/>
        </w:rPr>
        <w:t xml:space="preserve"> or </w:t>
      </w:r>
      <w:r w:rsidR="00E3190D">
        <w:rPr>
          <w:rFonts w:ascii="Lucida Console" w:hAnsi="Lucida Console"/>
          <w:sz w:val="22"/>
        </w:rPr>
        <w:t>float</w:t>
      </w:r>
      <w:r w:rsidR="00E3190D" w:rsidRPr="00E3190D">
        <w:rPr>
          <w:rFonts w:asciiTheme="majorHAnsi" w:hAnsiTheme="majorHAnsi" w:cstheme="majorHAnsi"/>
          <w:szCs w:val="26"/>
        </w:rPr>
        <w:t>.</w:t>
      </w:r>
    </w:p>
    <w:p w:rsidR="00B02BCA" w:rsidRDefault="00B02BCA" w:rsidP="00C757B0">
      <w:pPr>
        <w:pStyle w:val="Heading1"/>
        <w:sectPr w:rsidR="00B02BCA" w:rsidSect="00B02BCA">
          <w:headerReference w:type="default" r:id="rId21"/>
          <w:footerReference w:type="default" r:id="rId22"/>
          <w:pgSz w:w="12240" w:h="15840"/>
          <w:pgMar w:top="1440" w:right="720" w:bottom="1440" w:left="720" w:header="360" w:footer="720" w:gutter="0"/>
          <w:cols w:space="720"/>
          <w:docGrid w:linePitch="360"/>
        </w:sectPr>
      </w:pPr>
    </w:p>
    <w:p w:rsidR="00C757B0" w:rsidRPr="00C757B0" w:rsidRDefault="00C757B0" w:rsidP="00C757B0">
      <w:pPr>
        <w:pStyle w:val="Heading1"/>
      </w:pPr>
      <w:bookmarkStart w:id="21" w:name="_Toc335864772"/>
      <w:r>
        <w:lastRenderedPageBreak/>
        <w:t>Lab 5: Cycling Colors on an RGB LED</w:t>
      </w:r>
      <w:bookmarkEnd w:id="21"/>
    </w:p>
    <w:p w:rsidR="00C757B0" w:rsidRPr="00C757B0" w:rsidRDefault="003C6729" w:rsidP="003C6729">
      <w:pPr>
        <w:pStyle w:val="Heading2"/>
      </w:pPr>
      <w:bookmarkStart w:id="22" w:name="_Toc335864773"/>
      <w:r>
        <w:t>Objectives</w:t>
      </w:r>
      <w:bookmarkEnd w:id="22"/>
    </w:p>
    <w:p w:rsidR="00C757B0" w:rsidRPr="00C757B0" w:rsidRDefault="00C757B0" w:rsidP="00C757B0">
      <w:pPr>
        <w:numPr>
          <w:ilvl w:val="0"/>
          <w:numId w:val="7"/>
        </w:numPr>
      </w:pPr>
      <w:r w:rsidRPr="00C757B0">
        <w:rPr>
          <w:noProof/>
        </w:rPr>
        <w:drawing>
          <wp:anchor distT="0" distB="0" distL="114300" distR="114300" simplePos="0" relativeHeight="251660288" behindDoc="0" locked="0" layoutInCell="1" allowOverlap="1" wp14:anchorId="52F8B5D5" wp14:editId="2A6491E9">
            <wp:simplePos x="0" y="0"/>
            <wp:positionH relativeFrom="column">
              <wp:posOffset>5324475</wp:posOffset>
            </wp:positionH>
            <wp:positionV relativeFrom="paragraph">
              <wp:posOffset>46990</wp:posOffset>
            </wp:positionV>
            <wp:extent cx="1828800" cy="3657600"/>
            <wp:effectExtent l="0" t="0" r="0" b="0"/>
            <wp:wrapSquare wrapText="bothSides"/>
            <wp:docPr id="30" name="Picture 1" descr="RGB-LED-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LED-internal.png"/>
                    <pic:cNvPicPr/>
                  </pic:nvPicPr>
                  <pic:blipFill>
                    <a:blip r:embed="rId23"/>
                    <a:stretch>
                      <a:fillRect/>
                    </a:stretch>
                  </pic:blipFill>
                  <pic:spPr>
                    <a:xfrm>
                      <a:off x="0" y="0"/>
                      <a:ext cx="1828800" cy="3657600"/>
                    </a:xfrm>
                    <a:prstGeom prst="rect">
                      <a:avLst/>
                    </a:prstGeom>
                  </pic:spPr>
                </pic:pic>
              </a:graphicData>
            </a:graphic>
          </wp:anchor>
        </w:drawing>
      </w:r>
      <w:r w:rsidRPr="00C757B0">
        <w:t>To learn about the basic idea of pulse-width modulation (PWM)</w:t>
      </w:r>
    </w:p>
    <w:p w:rsidR="00C757B0" w:rsidRPr="00C757B0" w:rsidRDefault="00C757B0" w:rsidP="00C757B0">
      <w:pPr>
        <w:numPr>
          <w:ilvl w:val="0"/>
          <w:numId w:val="7"/>
        </w:numPr>
      </w:pPr>
      <w:r w:rsidRPr="00C757B0">
        <w:t>To make pretty colors in the RGB color space</w:t>
      </w:r>
    </w:p>
    <w:p w:rsidR="00C757B0" w:rsidRPr="00C757B0" w:rsidRDefault="00C757B0" w:rsidP="00C757B0">
      <w:pPr>
        <w:numPr>
          <w:ilvl w:val="0"/>
          <w:numId w:val="7"/>
        </w:numPr>
      </w:pPr>
      <w:r w:rsidRPr="00C757B0">
        <w:t>To understand how to use while and for loops</w:t>
      </w:r>
    </w:p>
    <w:p w:rsidR="00C757B0" w:rsidRPr="00C757B0" w:rsidRDefault="00C757B0" w:rsidP="003C6729">
      <w:pPr>
        <w:pStyle w:val="Heading2"/>
      </w:pPr>
      <w:bookmarkStart w:id="23" w:name="_Toc335864774"/>
      <w:r w:rsidRPr="00C757B0">
        <w:t>A Little Bit of Physics</w:t>
      </w:r>
      <w:bookmarkEnd w:id="23"/>
    </w:p>
    <w:p w:rsidR="00C757B0" w:rsidRPr="00C757B0" w:rsidRDefault="00C757B0" w:rsidP="00C757B0">
      <w:pPr>
        <w:numPr>
          <w:ilvl w:val="0"/>
          <w:numId w:val="8"/>
        </w:numPr>
      </w:pPr>
      <w:r w:rsidRPr="00C757B0">
        <w:t>Pulse-width modulation is a way of encoding some signal in time using only binary (high and low) values.</w:t>
      </w:r>
    </w:p>
    <w:p w:rsidR="00C757B0" w:rsidRPr="00C757B0" w:rsidRDefault="00C757B0" w:rsidP="00C757B0">
      <w:pPr>
        <w:numPr>
          <w:ilvl w:val="0"/>
          <w:numId w:val="8"/>
        </w:numPr>
      </w:pPr>
      <w:r w:rsidRPr="00C757B0">
        <w:t>In our case, we want to vary brightness over time, but the Arduino can only output 0V or 5V.</w:t>
      </w:r>
    </w:p>
    <w:p w:rsidR="00C757B0" w:rsidRPr="00C757B0" w:rsidRDefault="00C757B0" w:rsidP="00C757B0">
      <w:pPr>
        <w:numPr>
          <w:ilvl w:val="0"/>
          <w:numId w:val="8"/>
        </w:numPr>
      </w:pPr>
      <w:r w:rsidRPr="00C757B0">
        <w:t>Solution: turn the LED on/off in short bursts so that the average power is something that we can vary continuously. The less time the LED is on, the less bright it appears.</w:t>
      </w:r>
    </w:p>
    <w:p w:rsidR="00C757B0" w:rsidRPr="00C757B0" w:rsidRDefault="00C757B0" w:rsidP="00C757B0">
      <w:pPr>
        <w:numPr>
          <w:ilvl w:val="0"/>
          <w:numId w:val="8"/>
        </w:numPr>
      </w:pPr>
      <w:r w:rsidRPr="00C757B0">
        <w:t>RGB LEDs are LEDs with a red, green, and blue LED in a single package.</w:t>
      </w:r>
    </w:p>
    <w:p w:rsidR="00C757B0" w:rsidRPr="00C757B0" w:rsidRDefault="00C757B0" w:rsidP="00C757B0">
      <w:pPr>
        <w:numPr>
          <w:ilvl w:val="0"/>
          <w:numId w:val="8"/>
        </w:numPr>
      </w:pPr>
      <w:r w:rsidRPr="00C757B0">
        <w:t>We’ll be using RGB LEDs with a common anode; they all have the same anode, but different cathodes</w:t>
      </w:r>
    </w:p>
    <w:p w:rsidR="00C757B0" w:rsidRPr="00C757B0" w:rsidRDefault="00C757B0" w:rsidP="003C6729">
      <w:pPr>
        <w:pStyle w:val="Heading2"/>
      </w:pPr>
      <w:bookmarkStart w:id="24" w:name="_Toc335864775"/>
      <w:r w:rsidRPr="00C757B0">
        <w:t xml:space="preserve">“while” and “for” </w:t>
      </w:r>
      <w:r w:rsidR="007B7192">
        <w:t>L</w:t>
      </w:r>
      <w:r w:rsidRPr="00C757B0">
        <w:t>oops</w:t>
      </w:r>
      <w:r w:rsidR="007B7192">
        <w:t xml:space="preserve"> Refresher</w:t>
      </w:r>
      <w:bookmarkEnd w:id="24"/>
    </w:p>
    <w:p w:rsidR="003C6729" w:rsidRDefault="00020835" w:rsidP="003C6729">
      <w:r w:rsidRPr="00C757B0">
        <w:rPr>
          <w:noProof/>
        </w:rPr>
        <mc:AlternateContent>
          <mc:Choice Requires="wps">
            <w:drawing>
              <wp:anchor distT="0" distB="0" distL="114300" distR="114300" simplePos="0" relativeHeight="251661312" behindDoc="0" locked="0" layoutInCell="1" allowOverlap="1" wp14:anchorId="6F3E4FD7" wp14:editId="4489CDC9">
                <wp:simplePos x="0" y="0"/>
                <wp:positionH relativeFrom="column">
                  <wp:posOffset>5372100</wp:posOffset>
                </wp:positionH>
                <wp:positionV relativeFrom="paragraph">
                  <wp:posOffset>192405</wp:posOffset>
                </wp:positionV>
                <wp:extent cx="1828800" cy="521335"/>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2F93" w:rsidRPr="00645220" w:rsidRDefault="009E2F93" w:rsidP="00C757B0">
                            <w:pPr>
                              <w:pStyle w:val="Caption"/>
                              <w:rPr>
                                <w:rFonts w:asciiTheme="majorHAnsi" w:hAnsiTheme="majorHAnsi"/>
                                <w:noProof/>
                                <w:color w:val="365F91" w:themeColor="accent1" w:themeShade="BF"/>
                                <w:sz w:val="28"/>
                                <w:szCs w:val="28"/>
                              </w:rPr>
                            </w:pPr>
                            <w:r>
                              <w:t xml:space="preserve">Figure </w:t>
                            </w:r>
                            <w:fldSimple w:instr=" SEQ Figure \* ARABIC ">
                              <w:r w:rsidR="00743F8E">
                                <w:rPr>
                                  <w:noProof/>
                                </w:rPr>
                                <w:t>1</w:t>
                              </w:r>
                            </w:fldSimple>
                            <w:r>
                              <w:t>:A common-anode LED viewed from the side and its equivalent circuit.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4" type="#_x0000_t202" style="position:absolute;margin-left:423pt;margin-top:15.15pt;width:2in;height:4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" stroked="f">
                <v:textbox style="mso-fit-shape-to-text:t" inset="0,0,0,0">
                  <w:txbxContent>
                    <w:p w:rsidR="009E2F93" w:rsidRPr="00645220" w:rsidRDefault="009E2F93" w:rsidP="00C757B0">
                      <w:pPr>
                        <w:pStyle w:val="Caption"/>
                        <w:rPr>
                          <w:rFonts w:asciiTheme="majorHAnsi" w:hAnsiTheme="majorHAnsi"/>
                          <w:noProof/>
                          <w:color w:val="365F91" w:themeColor="accent1" w:themeShade="BF"/>
                          <w:sz w:val="28"/>
                          <w:szCs w:val="28"/>
                        </w:rPr>
                      </w:pPr>
                      <w:r>
                        <w:t xml:space="preserve">Figure </w:t>
                      </w:r>
                      <w:fldSimple w:instr=" SEQ Figure \* ARABIC ">
                        <w:r w:rsidR="00743F8E">
                          <w:rPr>
                            <w:noProof/>
                          </w:rPr>
                          <w:t>1</w:t>
                        </w:r>
                      </w:fldSimple>
                      <w:r>
                        <w:t>:A common-anode LED viewed from the side and its equivalent circuit.</w:t>
                      </w:r>
                    </w:p>
                  </w:txbxContent>
                </v:textbox>
                <w10:wrap type="square"/>
              </v:shape>
            </w:pict>
          </mc:Fallback>
        </mc:AlternateContent>
      </w:r>
      <w:r w:rsidR="003C6729">
        <w:t xml:space="preserve">If you need </w:t>
      </w:r>
      <w:r w:rsidR="00E35CF2">
        <w:t>a</w:t>
      </w:r>
      <w:r w:rsidR="003C6729">
        <w:t xml:space="preserve"> refresher on </w:t>
      </w:r>
      <w:r w:rsidR="003C6729" w:rsidRPr="003C6729">
        <w:rPr>
          <w:rFonts w:ascii="Lucida Console" w:hAnsi="Lucida Console"/>
          <w:sz w:val="22"/>
        </w:rPr>
        <w:t>while</w:t>
      </w:r>
      <w:r w:rsidR="003C6729">
        <w:t xml:space="preserve"> and </w:t>
      </w:r>
      <w:r w:rsidR="003C6729" w:rsidRPr="003C6729">
        <w:rPr>
          <w:rFonts w:ascii="Lucida Console" w:hAnsi="Lucida Console"/>
          <w:sz w:val="22"/>
        </w:rPr>
        <w:t>for</w:t>
      </w:r>
      <w:r w:rsidR="003C6729">
        <w:t xml:space="preserve"> loops:</w:t>
      </w:r>
    </w:p>
    <w:p w:rsidR="00C757B0" w:rsidRPr="00C757B0" w:rsidRDefault="00C757B0" w:rsidP="00C757B0">
      <w:pPr>
        <w:numPr>
          <w:ilvl w:val="0"/>
          <w:numId w:val="9"/>
        </w:numPr>
      </w:pPr>
      <w:r w:rsidRPr="00C757B0">
        <w:t>Often we’ll want to do something multiple times, or do something for every item in a list, or do something until some condition is met</w:t>
      </w:r>
    </w:p>
    <w:p w:rsidR="00C757B0" w:rsidRPr="00C757B0" w:rsidRDefault="00C757B0" w:rsidP="00C757B0">
      <w:pPr>
        <w:numPr>
          <w:ilvl w:val="0"/>
          <w:numId w:val="9"/>
        </w:numPr>
      </w:pPr>
      <w:r w:rsidRPr="00C757B0">
        <w:t>In those cases, you want some code that loops back and repeats itself until there’s nothing left to do.</w:t>
      </w:r>
    </w:p>
    <w:p w:rsidR="00C757B0" w:rsidRDefault="00C757B0" w:rsidP="00FD37D0">
      <w:pPr>
        <w:pStyle w:val="Heading3"/>
      </w:pPr>
      <w:bookmarkStart w:id="25" w:name="_Toc335864776"/>
      <w:r w:rsidRPr="00C757B0">
        <w:t xml:space="preserve">A </w:t>
      </w:r>
      <w:r w:rsidR="00E15782">
        <w:t>S</w:t>
      </w:r>
      <w:r w:rsidRPr="00C757B0">
        <w:t xml:space="preserve">hort </w:t>
      </w:r>
      <w:r w:rsidR="00E15782">
        <w:t>Example</w:t>
      </w:r>
      <w:bookmarkEnd w:id="25"/>
    </w:p>
    <w:p w:rsidR="0028173E" w:rsidRDefault="00C757B0" w:rsidP="00C757B0">
      <w:r>
        <w:rPr>
          <w:noProof/>
        </w:rPr>
        <mc:AlternateContent>
          <mc:Choice Requires="wps">
            <w:drawing>
              <wp:inline distT="0" distB="0" distL="0" distR="0" wp14:anchorId="75A87A66" wp14:editId="5B6C87D9">
                <wp:extent cx="5029200" cy="244475"/>
                <wp:effectExtent l="0" t="0" r="19050" b="2095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44475"/>
                        </a:xfrm>
                        <a:prstGeom prst="rect">
                          <a:avLst/>
                        </a:prstGeom>
                        <a:solidFill>
                          <a:srgbClr val="FFFFFF"/>
                        </a:solidFill>
                        <a:ln w="9525">
                          <a:solidFill>
                            <a:srgbClr val="000000"/>
                          </a:solidFill>
                          <a:miter lim="800000"/>
                          <a:headEnd/>
                          <a:tailEnd/>
                        </a:ln>
                      </wps:spPr>
                      <wps:txbx>
                        <w:txbxContent>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9E2F93" w:rsidRPr="00C757B0" w:rsidRDefault="009E2F93"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4" type="#_x0000_t202" style="width:396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">
                <v:textbox style="mso-fit-shape-to-text:t">
                  <w:txbxContent>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/Don’t do anything here yet</w:t>
                      </w:r>
                    </w:p>
                    <w:p w:rsidR="006E4EE6" w:rsidRPr="00C757B0" w:rsidRDefault="006E4EE6" w:rsidP="00C757B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r w:rsidRPr="00C757B0">
        <w:br/>
      </w:r>
    </w:p>
    <w:p w:rsidR="00C757B0" w:rsidRPr="00C757B0" w:rsidRDefault="00C757B0" w:rsidP="00C757B0">
      <w:r w:rsidRPr="00C757B0">
        <w:lastRenderedPageBreak/>
        <w:t>The snippet above should print the numbers 1 through 9 and then stop.</w:t>
      </w:r>
    </w:p>
    <w:p w:rsidR="00C757B0" w:rsidRPr="00C757B0" w:rsidRDefault="00277C97" w:rsidP="00C757B0">
      <w:pPr>
        <w:numPr>
          <w:ilvl w:val="0"/>
          <w:numId w:val="10"/>
        </w:numPr>
      </w:pPr>
      <w:r>
        <w:rPr>
          <w:noProof/>
        </w:rPr>
        <w:drawing>
          <wp:anchor distT="0" distB="0" distL="114300" distR="114300" simplePos="0" relativeHeight="251665408" behindDoc="0" locked="0" layoutInCell="1" allowOverlap="1" wp14:anchorId="3CD9BECD" wp14:editId="0879923F">
            <wp:simplePos x="0" y="0"/>
            <wp:positionH relativeFrom="column">
              <wp:posOffset>5324475</wp:posOffset>
            </wp:positionH>
            <wp:positionV relativeFrom="paragraph">
              <wp:posOffset>238760</wp:posOffset>
            </wp:positionV>
            <wp:extent cx="1682115" cy="1572260"/>
            <wp:effectExtent l="0" t="0" r="0" b="8890"/>
            <wp:wrapSquare wrapText="bothSides"/>
            <wp:docPr id="40" name="Picture 40" descr="C:\Users\Ducky\Desktop\calsol-training\ee2\images\whil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2\images\while-flow-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2115"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rsidRPr="00C757B0">
        <w:rPr>
          <w:noProof/>
        </w:rPr>
        <mc:AlternateContent>
          <mc:Choice Requires="wps">
            <w:drawing>
              <wp:anchor distT="0" distB="0" distL="114300" distR="114300" simplePos="0" relativeHeight="251659264" behindDoc="0" locked="0" layoutInCell="1" allowOverlap="1" wp14:anchorId="5553F932" wp14:editId="118BD792">
                <wp:simplePos x="0" y="0"/>
                <wp:positionH relativeFrom="column">
                  <wp:posOffset>5324475</wp:posOffset>
                </wp:positionH>
                <wp:positionV relativeFrom="paragraph">
                  <wp:posOffset>1874520</wp:posOffset>
                </wp:positionV>
                <wp:extent cx="1828800" cy="258445"/>
                <wp:effectExtent l="0" t="0" r="0" b="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2F93" w:rsidRPr="006E2860" w:rsidRDefault="009E2F93" w:rsidP="00C757B0">
                            <w:pPr>
                              <w:pStyle w:val="Caption"/>
                              <w:rPr>
                                <w:rFonts w:asciiTheme="majorHAnsi" w:hAnsiTheme="majorHAnsi"/>
                                <w:noProof/>
                                <w:color w:val="365F91" w:themeColor="accent1" w:themeShade="BF"/>
                                <w:sz w:val="28"/>
                                <w:szCs w:val="28"/>
                              </w:rPr>
                            </w:pPr>
                            <w:r>
                              <w:t xml:space="preserve">Figure </w:t>
                            </w:r>
                            <w:fldSimple w:instr=" SEQ Figure \* ARABIC ">
                              <w:r w:rsidR="00743F8E">
                                <w:rPr>
                                  <w:noProof/>
                                </w:rPr>
                                <w:t>2</w:t>
                              </w:r>
                            </w:fldSimple>
                            <w:r>
                              <w:t>: The flow of a while loop.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6" type="#_x0000_t202" style="position:absolute;left:0;text-align:left;margin-left:419.25pt;margin-top:147.6pt;width:2in;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" stroked="f">
                <v:textbox style="mso-fit-shape-to-text:t" inset="0,0,0,0">
                  <w:txbxContent>
                    <w:p w:rsidR="009E2F93" w:rsidRPr="006E2860" w:rsidRDefault="009E2F93" w:rsidP="00C757B0">
                      <w:pPr>
                        <w:pStyle w:val="Caption"/>
                        <w:rPr>
                          <w:rFonts w:asciiTheme="majorHAnsi" w:hAnsiTheme="majorHAnsi"/>
                          <w:noProof/>
                          <w:color w:val="365F91" w:themeColor="accent1" w:themeShade="BF"/>
                          <w:sz w:val="28"/>
                          <w:szCs w:val="28"/>
                        </w:rPr>
                      </w:pPr>
                      <w:r>
                        <w:t xml:space="preserve">Figure </w:t>
                      </w:r>
                      <w:fldSimple w:instr=" SEQ Figure \* ARABIC ">
                        <w:r w:rsidR="00743F8E">
                          <w:rPr>
                            <w:noProof/>
                          </w:rPr>
                          <w:t>2</w:t>
                        </w:r>
                      </w:fldSimple>
                      <w:r>
                        <w:t>: The flow of a while loop.</w:t>
                      </w:r>
                    </w:p>
                  </w:txbxContent>
                </v:textbox>
                <w10:wrap type="square"/>
              </v:shape>
            </w:pict>
          </mc:Fallback>
        </mc:AlternateContent>
      </w:r>
      <w:r w:rsidR="00C757B0" w:rsidRPr="00C757B0">
        <w:t xml:space="preserve">The </w:t>
      </w:r>
      <w:r w:rsidR="00C757B0" w:rsidRPr="00223898">
        <w:rPr>
          <w:rFonts w:ascii="Lucida Console" w:hAnsi="Lucida Console"/>
          <w:sz w:val="22"/>
        </w:rPr>
        <w:t xml:space="preserve">(i &lt; 10) </w:t>
      </w:r>
      <w:r w:rsidR="00C757B0" w:rsidRPr="00C757B0">
        <w:t xml:space="preserve">is the execution condition for this loop. When it no longer holds (i </w:t>
      </w:r>
      <w:r w:rsidR="00223898">
        <w:t>greater than or equal to</w:t>
      </w:r>
      <w:r w:rsidR="00C757B0" w:rsidRPr="00C757B0">
        <w:t xml:space="preserve"> 10), the loop will stop repeating</w:t>
      </w:r>
      <w:r w:rsidR="007B7192">
        <w:t>.</w:t>
      </w:r>
    </w:p>
    <w:p w:rsidR="00C757B0" w:rsidRPr="00C757B0" w:rsidRDefault="00C757B0" w:rsidP="00C757B0">
      <w:pPr>
        <w:numPr>
          <w:ilvl w:val="0"/>
          <w:numId w:val="10"/>
        </w:numPr>
      </w:pPr>
      <w:r w:rsidRPr="00C757B0">
        <w:t xml:space="preserve">Everything in the curly braces </w:t>
      </w:r>
      <w:r w:rsidRPr="007B7192">
        <w:rPr>
          <w:rFonts w:ascii="Lucida Console" w:hAnsi="Lucida Console"/>
          <w:sz w:val="22"/>
        </w:rPr>
        <w:t>{}</w:t>
      </w:r>
      <w:r w:rsidRPr="00C757B0">
        <w:t xml:space="preserve"> after the condition is the body of the loop. This is executed if the condition still hold true, then it goes back and repeats. See the diagram on the right.</w:t>
      </w:r>
    </w:p>
    <w:p w:rsidR="00C757B0" w:rsidRPr="00C757B0" w:rsidRDefault="00C757B0" w:rsidP="00C757B0">
      <w:pPr>
        <w:numPr>
          <w:ilvl w:val="0"/>
          <w:numId w:val="10"/>
        </w:numPr>
      </w:pPr>
      <w:r w:rsidRPr="00C757B0">
        <w:t>Note that if the condition never be</w:t>
      </w:r>
      <w:r w:rsidR="00641C44">
        <w:t>comes</w:t>
      </w:r>
      <w:r w:rsidRPr="00C757B0">
        <w:t xml:space="preserve"> false, the while loop will never stop running!</w:t>
      </w:r>
    </w:p>
    <w:p w:rsidR="00FD37D0" w:rsidRPr="00C757B0" w:rsidRDefault="00C757B0" w:rsidP="00FD37D0">
      <w:pPr>
        <w:numPr>
          <w:ilvl w:val="0"/>
          <w:numId w:val="10"/>
        </w:numPr>
      </w:pPr>
      <w:r w:rsidRPr="00C757B0">
        <w:t>A similar structure is the “for” loop, which is a more compact way to write certain loops.</w:t>
      </w:r>
    </w:p>
    <w:p w:rsidR="00C757B0" w:rsidRDefault="00FD37D0" w:rsidP="00FD37D0">
      <w:pPr>
        <w:pStyle w:val="Heading3"/>
      </w:pPr>
      <w:bookmarkStart w:id="26" w:name="_Toc335864777"/>
      <w:r>
        <w:t>A Shorter Example</w:t>
      </w:r>
      <w:bookmarkEnd w:id="26"/>
    </w:p>
    <w:p w:rsidR="000C2D3D" w:rsidRPr="00C757B0" w:rsidRDefault="000C2D3D" w:rsidP="00C757B0">
      <w:r>
        <w:rPr>
          <w:noProof/>
        </w:rPr>
        <mc:AlternateContent>
          <mc:Choice Requires="wps">
            <w:drawing>
              <wp:inline distT="0" distB="0" distL="0" distR="0" wp14:anchorId="28DF4C1F" wp14:editId="19780A2B">
                <wp:extent cx="5029200" cy="1826895"/>
                <wp:effectExtent l="0" t="0" r="19050" b="1270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26895"/>
                        </a:xfrm>
                        <a:prstGeom prst="rect">
                          <a:avLst/>
                        </a:prstGeom>
                        <a:solidFill>
                          <a:srgbClr val="FFFFFF"/>
                        </a:solidFill>
                        <a:ln w="9525">
                          <a:solidFill>
                            <a:srgbClr val="000000"/>
                          </a:solidFill>
                          <a:miter lim="800000"/>
                          <a:headEnd/>
                          <a:tailEnd/>
                        </a:ln>
                      </wps:spPr>
                      <wps:txbx>
                        <w:txbxContent>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//Don’t do anything here yet</w:t>
                            </w:r>
                          </w:p>
                          <w:p w:rsidR="009E2F93" w:rsidRPr="00C757B0"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6" type="#_x0000_t202" style="width:396pt;height:1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">
                <v:textbox style="mso-fit-shape-to-text:t">
                  <w:txbxContent>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/Don’t do anything here yet</w:t>
                      </w:r>
                    </w:p>
                    <w:p w:rsidR="006E4EE6" w:rsidRPr="00C757B0"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r w:rsidRPr="00C757B0">
        <w:rPr>
          <w:noProof/>
        </w:rPr>
        <mc:AlternateContent>
          <mc:Choice Requires="wps">
            <w:drawing>
              <wp:anchor distT="0" distB="0" distL="114300" distR="114300" simplePos="0" relativeHeight="251664384" behindDoc="0" locked="0" layoutInCell="1" allowOverlap="1" wp14:anchorId="2D2AE359" wp14:editId="61608AFF">
                <wp:simplePos x="0" y="0"/>
                <wp:positionH relativeFrom="column">
                  <wp:posOffset>5324475</wp:posOffset>
                </wp:positionH>
                <wp:positionV relativeFrom="paragraph">
                  <wp:posOffset>3308985</wp:posOffset>
                </wp:positionV>
                <wp:extent cx="1828800" cy="389890"/>
                <wp:effectExtent l="0" t="0" r="0" b="63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2F93" w:rsidRPr="00240D2C" w:rsidRDefault="009E2F93" w:rsidP="00C757B0">
                            <w:pPr>
                              <w:pStyle w:val="Caption"/>
                              <w:rPr>
                                <w:rFonts w:ascii="Lucida Console" w:hAnsi="Lucida Console"/>
                                <w:noProof/>
                                <w:color w:val="365F91" w:themeColor="accent1" w:themeShade="BF"/>
                                <w:sz w:val="24"/>
                                <w:szCs w:val="24"/>
                              </w:rPr>
                            </w:pPr>
                            <w:r>
                              <w:t xml:space="preserve">Figure </w:t>
                            </w:r>
                            <w:fldSimple w:instr=" SEQ Figure \* ARABIC ">
                              <w:r w:rsidR="00743F8E">
                                <w:rPr>
                                  <w:noProof/>
                                </w:rPr>
                                <w:t>3</w:t>
                              </w:r>
                            </w:fldSimple>
                            <w:r>
                              <w:t>: In the example, the loop state is the value of 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8" type="#_x0000_t202" style="position:absolute;margin-left:419.25pt;margin-top:260.55pt;width:2in;height: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" stroked="f">
                <v:textbox style="mso-fit-shape-to-text:t" inset="0,0,0,0">
                  <w:txbxContent>
                    <w:p w:rsidR="009E2F93" w:rsidRPr="00240D2C" w:rsidRDefault="009E2F93" w:rsidP="00C757B0">
                      <w:pPr>
                        <w:pStyle w:val="Caption"/>
                        <w:rPr>
                          <w:rFonts w:ascii="Lucida Console" w:hAnsi="Lucida Console"/>
                          <w:noProof/>
                          <w:color w:val="365F91" w:themeColor="accent1" w:themeShade="BF"/>
                          <w:sz w:val="24"/>
                          <w:szCs w:val="24"/>
                        </w:rPr>
                      </w:pPr>
                      <w:r>
                        <w:t xml:space="preserve">Figure </w:t>
                      </w:r>
                      <w:fldSimple w:instr=" SEQ Figure \* ARABIC ">
                        <w:r w:rsidR="00743F8E">
                          <w:rPr>
                            <w:noProof/>
                          </w:rPr>
                          <w:t>3</w:t>
                        </w:r>
                      </w:fldSimple>
                      <w:r>
                        <w:t>: In the example, the loop state is the value of i.</w:t>
                      </w:r>
                    </w:p>
                  </w:txbxContent>
                </v:textbox>
                <w10:wrap type="square"/>
              </v:shape>
            </w:pict>
          </mc:Fallback>
        </mc:AlternateContent>
      </w:r>
    </w:p>
    <w:p w:rsidR="00C757B0" w:rsidRPr="00C757B0" w:rsidRDefault="00277C97" w:rsidP="00C757B0">
      <w:pPr>
        <w:numPr>
          <w:ilvl w:val="0"/>
          <w:numId w:val="11"/>
        </w:numPr>
      </w:pPr>
      <w:r>
        <w:rPr>
          <w:noProof/>
        </w:rPr>
        <w:drawing>
          <wp:anchor distT="0" distB="0" distL="114300" distR="114300" simplePos="0" relativeHeight="251666432" behindDoc="0" locked="0" layoutInCell="1" allowOverlap="1" wp14:anchorId="5BB62FEC" wp14:editId="775957AF">
            <wp:simplePos x="0" y="0"/>
            <wp:positionH relativeFrom="column">
              <wp:posOffset>5324475</wp:posOffset>
            </wp:positionH>
            <wp:positionV relativeFrom="paragraph">
              <wp:posOffset>153670</wp:posOffset>
            </wp:positionV>
            <wp:extent cx="1727835" cy="2898140"/>
            <wp:effectExtent l="0" t="0" r="5715" b="0"/>
            <wp:wrapSquare wrapText="bothSides"/>
            <wp:docPr id="41" name="Picture 41" descr="C:\Users\Ducky\Desktop\calsol-training\ee2\images\fo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2\images\for-flow-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783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7B0" w:rsidRPr="00C757B0">
        <w:t xml:space="preserve">This is almost the same as the while loop, but we moved the initial value of </w:t>
      </w:r>
      <w:r w:rsidR="00C757B0" w:rsidRPr="0028173E">
        <w:rPr>
          <w:rFonts w:ascii="Lucida Console" w:hAnsi="Lucida Console"/>
          <w:sz w:val="22"/>
        </w:rPr>
        <w:t>i</w:t>
      </w:r>
      <w:r w:rsidR="00C757B0" w:rsidRPr="00C757B0">
        <w:t xml:space="preserve"> and the incrementing step into the beginning of the </w:t>
      </w:r>
      <w:r w:rsidR="00C757B0" w:rsidRPr="001A183C">
        <w:rPr>
          <w:rFonts w:ascii="Lucida Console" w:hAnsi="Lucida Console"/>
          <w:sz w:val="22"/>
        </w:rPr>
        <w:t>for</w:t>
      </w:r>
      <w:r w:rsidR="00C757B0" w:rsidRPr="00C757B0">
        <w:t xml:space="preserve"> loop. The end result is exactly the same, but we’ve put all of the expressions controlling the loop in one place.</w:t>
      </w:r>
    </w:p>
    <w:p w:rsidR="00C757B0" w:rsidRPr="00C757B0" w:rsidRDefault="00C757B0" w:rsidP="00C757B0">
      <w:pPr>
        <w:numPr>
          <w:ilvl w:val="0"/>
          <w:numId w:val="11"/>
        </w:numPr>
      </w:pPr>
      <w:r w:rsidRPr="00C757B0">
        <w:t xml:space="preserve">The three statements in the </w:t>
      </w:r>
      <w:r w:rsidRPr="00641C44">
        <w:rPr>
          <w:rFonts w:ascii="Lucida Console" w:hAnsi="Lucida Console"/>
          <w:sz w:val="22"/>
        </w:rPr>
        <w:t>for(i=1; i &lt; 10; i=i+1)</w:t>
      </w:r>
      <w:r w:rsidRPr="00C757B0">
        <w:t xml:space="preserve"> statement are the initialization (setting up </w:t>
      </w:r>
      <w:r w:rsidRPr="00641C44">
        <w:rPr>
          <w:rFonts w:ascii="Lucida Console" w:hAnsi="Lucida Console"/>
          <w:sz w:val="22"/>
        </w:rPr>
        <w:t>i</w:t>
      </w:r>
      <w:r w:rsidRPr="00C757B0">
        <w:t>), execution condition</w:t>
      </w:r>
      <w:r w:rsidR="00570D39">
        <w:t xml:space="preserve"> (checking if </w:t>
      </w:r>
      <w:r w:rsidR="00570D39" w:rsidRPr="00570D39">
        <w:rPr>
          <w:rFonts w:ascii="Lucida Console" w:hAnsi="Lucida Console"/>
          <w:sz w:val="22"/>
        </w:rPr>
        <w:t>i</w:t>
      </w:r>
      <w:r w:rsidR="00570D39">
        <w:t xml:space="preserve"> is less than 10)</w:t>
      </w:r>
      <w:r w:rsidRPr="00C757B0">
        <w:t xml:space="preserve">, and update statement (incrementing </w:t>
      </w:r>
      <w:r w:rsidRPr="00641C44">
        <w:rPr>
          <w:rFonts w:ascii="Lucida Console" w:hAnsi="Lucida Console"/>
          <w:sz w:val="22"/>
        </w:rPr>
        <w:t>i</w:t>
      </w:r>
      <w:r w:rsidRPr="00C757B0">
        <w:t>).</w:t>
      </w:r>
    </w:p>
    <w:p w:rsidR="00C757B0" w:rsidRPr="00C757B0" w:rsidRDefault="00C757B0" w:rsidP="00C757B0">
      <w:pPr>
        <w:numPr>
          <w:ilvl w:val="0"/>
          <w:numId w:val="11"/>
        </w:numPr>
      </w:pPr>
      <w:r w:rsidRPr="00C757B0">
        <w:t xml:space="preserve">Comparing the diagram to the </w:t>
      </w:r>
      <w:r w:rsidRPr="00A911BD">
        <w:rPr>
          <w:rFonts w:ascii="Lucida Console" w:hAnsi="Lucida Console"/>
          <w:sz w:val="22"/>
        </w:rPr>
        <w:t>while</w:t>
      </w:r>
      <w:r w:rsidRPr="00C757B0">
        <w:t xml:space="preserve"> loop diagram, we’ve made it clear that we update the variables that the condition depends on, rather than hiding it in the doing-work block.</w:t>
      </w:r>
    </w:p>
    <w:p w:rsidR="00D574EF" w:rsidRDefault="00D574EF">
      <w:pPr>
        <w:spacing w:after="200" w:line="276" w:lineRule="auto"/>
        <w:rPr>
          <w:rFonts w:eastAsiaTheme="majorEastAsia" w:cstheme="majorBidi"/>
          <w:b/>
          <w:bCs/>
          <w:color w:val="4F81BD" w:themeColor="accent1"/>
          <w:sz w:val="30"/>
          <w:szCs w:val="26"/>
        </w:rPr>
      </w:pPr>
      <w:r>
        <w:br w:type="page"/>
      </w:r>
    </w:p>
    <w:p w:rsidR="00C757B0" w:rsidRPr="00C757B0" w:rsidRDefault="00C757B0" w:rsidP="00D574EF">
      <w:pPr>
        <w:pStyle w:val="Heading2"/>
      </w:pPr>
      <w:bookmarkStart w:id="27" w:name="_Toc335864778"/>
      <w:r w:rsidRPr="00C757B0">
        <w:lastRenderedPageBreak/>
        <w:t>Less talk, more pretty lights!</w:t>
      </w:r>
      <w:bookmarkEnd w:id="27"/>
    </w:p>
    <w:p w:rsidR="00C757B0" w:rsidRPr="00C757B0" w:rsidRDefault="00C757B0" w:rsidP="00C757B0">
      <w:pPr>
        <w:numPr>
          <w:ilvl w:val="0"/>
          <w:numId w:val="12"/>
        </w:numPr>
      </w:pPr>
      <w:r w:rsidRPr="00C757B0">
        <w:t>Alright, enough theory, time to make things change color!</w:t>
      </w:r>
    </w:p>
    <w:p w:rsidR="00C757B0" w:rsidRPr="00C757B0" w:rsidRDefault="00C757B0" w:rsidP="00C757B0">
      <w:pPr>
        <w:numPr>
          <w:ilvl w:val="0"/>
          <w:numId w:val="12"/>
        </w:numPr>
      </w:pPr>
      <w:r w:rsidRPr="00C757B0">
        <w:t>We’re going to use pins 9, 10, and 11 as current sinks. That is, where you would normally connect the LEDs through a resistor to ground, we’ll connect it to a PWM pin instead.</w:t>
      </w:r>
    </w:p>
    <w:p w:rsidR="00C757B0" w:rsidRPr="00C757B0" w:rsidRDefault="00C757B0" w:rsidP="00C757B0">
      <w:pPr>
        <w:numPr>
          <w:ilvl w:val="0"/>
          <w:numId w:val="12"/>
        </w:numPr>
      </w:pPr>
      <w:r w:rsidRPr="00C757B0">
        <w:t xml:space="preserve">Connect the longest pin on the LED to the 5V power from the </w:t>
      </w:r>
      <w:r w:rsidR="0037691C">
        <w:t>A</w:t>
      </w:r>
      <w:r w:rsidRPr="00C757B0">
        <w:t>rduino</w:t>
      </w:r>
    </w:p>
    <w:p w:rsidR="00C757B0" w:rsidRDefault="00C757B0" w:rsidP="00C757B0">
      <w:pPr>
        <w:numPr>
          <w:ilvl w:val="0"/>
          <w:numId w:val="12"/>
        </w:numPr>
      </w:pPr>
      <w:r w:rsidRPr="00C757B0">
        <w:t>Connect each of the red/green/blue cathodes to a PWM pin through a 180 ohm resistor</w:t>
      </w:r>
    </w:p>
    <w:p w:rsidR="0037691C" w:rsidRDefault="0037691C" w:rsidP="0037691C">
      <w:r>
        <w:t>Your finished circuit should look like this:</w:t>
      </w:r>
    </w:p>
    <w:p w:rsidR="0037691C" w:rsidRPr="00C757B0" w:rsidRDefault="0037691C" w:rsidP="0037691C">
      <w:r>
        <w:rPr>
          <w:noProof/>
        </w:rPr>
        <w:drawing>
          <wp:inline distT="0" distB="0" distL="0" distR="0">
            <wp:extent cx="3575304" cy="1792224"/>
            <wp:effectExtent l="0" t="0" r="6350" b="0"/>
            <wp:docPr id="48" name="Picture 48" descr="C:\Users\Ducky\Desktop\calsol-training\ee2\images\circuit-l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esktop\calsol-training\ee2\images\circuit-lab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5304" cy="1792224"/>
                    </a:xfrm>
                    <a:prstGeom prst="rect">
                      <a:avLst/>
                    </a:prstGeom>
                    <a:noFill/>
                    <a:ln>
                      <a:noFill/>
                    </a:ln>
                  </pic:spPr>
                </pic:pic>
              </a:graphicData>
            </a:graphic>
          </wp:inline>
        </w:drawing>
      </w:r>
    </w:p>
    <w:p w:rsidR="00C757B0" w:rsidRDefault="00C757B0" w:rsidP="00C757B0">
      <w:pPr>
        <w:numPr>
          <w:ilvl w:val="0"/>
          <w:numId w:val="12"/>
        </w:numPr>
      </w:pPr>
      <w:r w:rsidRPr="00C757B0">
        <w:t>Upload the following code:</w:t>
      </w:r>
    </w:p>
    <w:p w:rsidR="00194D10" w:rsidRDefault="00194D10" w:rsidP="00194D10"/>
    <w:p w:rsidR="00B02BCA" w:rsidRPr="00B02BCA" w:rsidRDefault="00B02BCA" w:rsidP="00194D10">
      <w:pPr>
        <w:rPr>
          <w:b/>
        </w:rPr>
      </w:pPr>
      <w:r w:rsidRPr="007675C3">
        <w:rPr>
          <w:b/>
        </w:rPr>
        <w:t>Code: ee2_lab</w:t>
      </w:r>
      <w:r w:rsidR="001A52DC">
        <w:rPr>
          <w:b/>
        </w:rPr>
        <w:t>5</w:t>
      </w:r>
      <w:r w:rsidRPr="007675C3">
        <w:rPr>
          <w:b/>
        </w:rPr>
        <w:t>.pde</w:t>
      </w:r>
    </w:p>
    <w:p w:rsidR="00194D10" w:rsidRDefault="00194D10" w:rsidP="00194D10">
      <w:r>
        <w:rPr>
          <w:noProof/>
        </w:rPr>
        <mc:AlternateContent>
          <mc:Choice Requires="wps">
            <w:drawing>
              <wp:inline distT="0" distB="0" distL="0" distR="0" wp14:anchorId="40D91338" wp14:editId="62C32AE0">
                <wp:extent cx="5029200" cy="2114550"/>
                <wp:effectExtent l="0" t="0" r="19050" b="190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114550"/>
                        </a:xfrm>
                        <a:prstGeom prst="rect">
                          <a:avLst/>
                        </a:prstGeom>
                        <a:solidFill>
                          <a:srgbClr val="FFFFFF"/>
                        </a:solidFill>
                        <a:ln w="9525">
                          <a:solidFill>
                            <a:srgbClr val="000000"/>
                          </a:solidFill>
                          <a:miter lim="800000"/>
                          <a:headEnd/>
                          <a:tailEnd/>
                        </a:ln>
                      </wps:spPr>
                      <wps:txbx>
                        <w:txbxContent>
                          <w:p w:rsidR="009E2F93" w:rsidRDefault="009E2F9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RED 9</w:t>
                            </w:r>
                          </w:p>
                          <w:p w:rsidR="009E2F93" w:rsidRDefault="009E2F9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GREEN 10</w:t>
                            </w:r>
                          </w:p>
                          <w:p w:rsidR="009E2F93" w:rsidRDefault="009E2F93"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BLUE 11</w:t>
                            </w:r>
                          </w:p>
                          <w:p w:rsidR="009E2F93" w:rsidRDefault="009E2F93" w:rsidP="00194D10">
                            <w:pPr>
                              <w:autoSpaceDE w:val="0"/>
                              <w:autoSpaceDN w:val="0"/>
                              <w:adjustRightInd w:val="0"/>
                              <w:rPr>
                                <w:rFonts w:ascii="Courier New" w:hAnsi="Courier New" w:cs="Courier New"/>
                                <w:color w:val="000000"/>
                                <w:sz w:val="20"/>
                                <w:szCs w:val="20"/>
                                <w:highlight w:val="white"/>
                              </w:rPr>
                            </w:pP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mod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8000FF"/>
                                <w:sz w:val="20"/>
                                <w:szCs w:val="20"/>
                                <w:highlight w:val="white"/>
                              </w:rPr>
                            </w:pP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48" type="#_x0000_t202" style="width:396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">
                <v:textbox style="mso-fit-shape-to-text:t">
                  <w:txbxContent>
                    <w:p w:rsidR="006E4EE6" w:rsidRDefault="006E4EE6"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RED 9</w:t>
                      </w:r>
                    </w:p>
                    <w:p w:rsidR="006E4EE6" w:rsidRDefault="006E4EE6"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GREEN 10</w:t>
                      </w:r>
                    </w:p>
                    <w:p w:rsidR="006E4EE6" w:rsidRDefault="006E4EE6" w:rsidP="00194D10">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BLUE 11</w:t>
                      </w:r>
                    </w:p>
                    <w:p w:rsidR="006E4EE6" w:rsidRDefault="006E4EE6" w:rsidP="00194D10">
                      <w:pPr>
                        <w:autoSpaceDE w:val="0"/>
                        <w:autoSpaceDN w:val="0"/>
                        <w:adjustRightInd w:val="0"/>
                        <w:rPr>
                          <w:rFonts w:ascii="Courier New" w:hAnsi="Courier New" w:cs="Courier New"/>
                          <w:color w:val="000000"/>
                          <w:sz w:val="20"/>
                          <w:szCs w:val="20"/>
                          <w:highlight w:val="white"/>
                        </w:rPr>
                      </w:pPr>
                    </w:p>
                    <w:p w:rsidR="006E4EE6" w:rsidRDefault="006E4EE6" w:rsidP="00194D1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mod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8000FF"/>
                          <w:sz w:val="20"/>
                          <w:szCs w:val="20"/>
                          <w:highlight w:val="white"/>
                        </w:rPr>
                      </w:pPr>
                    </w:p>
                    <w:p w:rsidR="006E4EE6" w:rsidRDefault="006E4EE6" w:rsidP="00194D1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E514EE" w:rsidRDefault="00194D10" w:rsidP="00194D10">
      <w:r>
        <w:t>(continued on next page)</w:t>
      </w:r>
    </w:p>
    <w:p w:rsidR="00E514EE" w:rsidRDefault="00E514EE">
      <w:pPr>
        <w:spacing w:after="200" w:line="276" w:lineRule="auto"/>
      </w:pPr>
      <w:r>
        <w:br w:type="page"/>
      </w:r>
    </w:p>
    <w:p w:rsidR="00194D10" w:rsidRDefault="00E514EE" w:rsidP="00194D10">
      <w:r>
        <w:lastRenderedPageBreak/>
        <w:t>(continued from previous page)</w:t>
      </w:r>
    </w:p>
    <w:p w:rsidR="000C2D3D" w:rsidRDefault="000C2D3D" w:rsidP="000C2D3D">
      <w:r>
        <w:rPr>
          <w:noProof/>
        </w:rPr>
        <mc:AlternateContent>
          <mc:Choice Requires="wps">
            <w:drawing>
              <wp:inline distT="0" distB="0" distL="0" distR="0" wp14:anchorId="7450C3EA" wp14:editId="5978E177">
                <wp:extent cx="5029200" cy="1682750"/>
                <wp:effectExtent l="0" t="0" r="19050" b="2159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682750"/>
                        </a:xfrm>
                        <a:prstGeom prst="rect">
                          <a:avLst/>
                        </a:prstGeom>
                        <a:solidFill>
                          <a:srgbClr val="FFFFFF"/>
                        </a:solidFill>
                        <a:ln w="9525">
                          <a:solidFill>
                            <a:srgbClr val="000000"/>
                          </a:solidFill>
                          <a:miter lim="800000"/>
                          <a:headEnd/>
                          <a:tailEnd/>
                        </a:ln>
                      </wps:spPr>
                      <wps:txbx>
                        <w:txbxContent>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Maps a HSL color with L fixed at 0.5 and S fixed at 1</w:t>
                            </w: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hue must be in the range [0.0, 360.0]</w:t>
                            </w: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Returns a triple of floats in [0.0, 1.0] representing</w:t>
                            </w: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red, green, and blue values</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b/>
                                <w:bCs/>
                                <w:color w:val="000080"/>
                                <w:sz w:val="20"/>
                                <w:szCs w:val="20"/>
                                <w:highlight w:val="white"/>
                              </w:rPr>
                            </w:pP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hue_to_rgb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txbxContent>
                      </wps:txbx>
                      <wps:bodyPr rot="0" vert="horz" wrap="square" lIns="91440" tIns="45720" rIns="91440" bIns="45720" anchor="t" anchorCtr="0">
                        <a:spAutoFit/>
                      </wps:bodyPr>
                    </wps:wsp>
                  </a:graphicData>
                </a:graphic>
              </wp:inline>
            </w:drawing>
          </mc:Choice>
          <mc:Fallback>
            <w:pict>
              <v:shape id="_x0000_s1049" type="#_x0000_t202" style="width:396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">
                <v:textbox style="mso-fit-shape-to-text:t">
                  <w:txbxContent>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Maps a HSL color with L fixed at 0.5 and S fixed at 1</w:t>
                      </w:r>
                    </w:p>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hue</w:t>
                      </w:r>
                      <w:proofErr w:type="gramEnd"/>
                      <w:r>
                        <w:rPr>
                          <w:rFonts w:ascii="Courier New" w:hAnsi="Courier New" w:cs="Courier New"/>
                          <w:color w:val="008000"/>
                          <w:sz w:val="20"/>
                          <w:szCs w:val="20"/>
                          <w:highlight w:val="white"/>
                        </w:rPr>
                        <w:t xml:space="preserve"> must be in the range [0.0, 360.0]</w:t>
                      </w:r>
                    </w:p>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Returns a triple of floats in [0.0, 1.0] representing</w:t>
                      </w:r>
                    </w:p>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red, green, and blue values</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hue_to_rgb</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h0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b/>
                          <w:bCs/>
                          <w:color w:val="000080"/>
                          <w:sz w:val="20"/>
                          <w:szCs w:val="20"/>
                          <w:highlight w:val="white"/>
                        </w:rPr>
                      </w:pPr>
                    </w:p>
                    <w:p w:rsidR="006E4EE6" w:rsidRDefault="006E4EE6" w:rsidP="00194D10">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float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rgb</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hue_to_</w:t>
                      </w:r>
                      <w:proofErr w:type="gramStart"/>
                      <w:r>
                        <w:rPr>
                          <w:rFonts w:ascii="Courier New" w:hAnsi="Courier New" w:cs="Courier New"/>
                          <w:color w:val="000000"/>
                          <w:sz w:val="20"/>
                          <w:szCs w:val="20"/>
                          <w:highlight w:val="white"/>
                        </w:rPr>
                        <w:t>rgb</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rgb</w:t>
                      </w:r>
                      <w:proofErr w:type="spellEnd"/>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analogWrite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rgb</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analogWrite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rgb</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analogWrite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rgb</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194D1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txbxContent>
                </v:textbox>
                <w10:anchorlock/>
              </v:shape>
            </w:pict>
          </mc:Fallback>
        </mc:AlternateContent>
      </w:r>
    </w:p>
    <w:p w:rsidR="000C2D3D" w:rsidRPr="00C757B0" w:rsidRDefault="000C2D3D" w:rsidP="000C2D3D"/>
    <w:p w:rsidR="00C757B0" w:rsidRPr="00C757B0" w:rsidRDefault="00C757B0" w:rsidP="00C757B0">
      <w:pPr>
        <w:numPr>
          <w:ilvl w:val="0"/>
          <w:numId w:val="13"/>
        </w:numPr>
      </w:pPr>
      <w:r w:rsidRPr="00C757B0">
        <w:lastRenderedPageBreak/>
        <w:t>The LED should cycle through a range of colors over the course of about 20 seconds.</w:t>
      </w:r>
    </w:p>
    <w:p w:rsidR="00C757B0" w:rsidRPr="00C757B0" w:rsidRDefault="00C757B0" w:rsidP="00C757B0">
      <w:pPr>
        <w:numPr>
          <w:ilvl w:val="0"/>
          <w:numId w:val="13"/>
        </w:numPr>
      </w:pPr>
      <w:r w:rsidRPr="00C757B0">
        <w:t>Here, we iterate through a thousand different hues in the HSL representation of color and convert it to the RGB representation</w:t>
      </w:r>
    </w:p>
    <w:p w:rsidR="00C757B0" w:rsidRPr="00C757B0" w:rsidRDefault="00C757B0" w:rsidP="00C757B0">
      <w:pPr>
        <w:numPr>
          <w:ilvl w:val="0"/>
          <w:numId w:val="13"/>
        </w:numPr>
      </w:pPr>
      <w:r w:rsidRPr="00C757B0">
        <w:t>We wait 20ms at each hue to give you enough time to perceive it.</w:t>
      </w:r>
    </w:p>
    <w:p w:rsidR="007675C3" w:rsidRDefault="007675C3" w:rsidP="00C757B0"/>
    <w:p w:rsidR="00C757B0" w:rsidRPr="00C757B0" w:rsidRDefault="00C757B0" w:rsidP="00C757B0">
      <w:r w:rsidRPr="00C757B0">
        <w:t>Let’s modify this code so that it only cycles through colors as long as you hold down a button. We’ll use the more general looping control provided by a while loop to do so.</w:t>
      </w:r>
    </w:p>
    <w:p w:rsidR="00C757B0" w:rsidRPr="00C757B0" w:rsidRDefault="00C757B0" w:rsidP="00C757B0">
      <w:pPr>
        <w:numPr>
          <w:ilvl w:val="0"/>
          <w:numId w:val="14"/>
        </w:numPr>
      </w:pPr>
      <w:r w:rsidRPr="00C757B0">
        <w:t xml:space="preserve">Rewrite the </w:t>
      </w:r>
      <w:r w:rsidRPr="007675C3">
        <w:rPr>
          <w:rFonts w:ascii="Lucida Console" w:hAnsi="Lucida Console"/>
          <w:sz w:val="22"/>
        </w:rPr>
        <w:t>for</w:t>
      </w:r>
      <w:r w:rsidRPr="00C757B0">
        <w:t xml:space="preserve"> loop as an equivalent </w:t>
      </w:r>
      <w:r w:rsidRPr="007675C3">
        <w:rPr>
          <w:rFonts w:ascii="Lucida Console" w:hAnsi="Lucida Console"/>
          <w:sz w:val="22"/>
        </w:rPr>
        <w:t>while</w:t>
      </w:r>
      <w:r w:rsidRPr="00C757B0">
        <w:t xml:space="preserve"> loop and re-upload the code. Make sure that it still acts the same.</w:t>
      </w:r>
    </w:p>
    <w:p w:rsidR="00C757B0" w:rsidRPr="00C757B0" w:rsidRDefault="00C757B0" w:rsidP="00C757B0">
      <w:pPr>
        <w:numPr>
          <w:ilvl w:val="0"/>
          <w:numId w:val="14"/>
        </w:numPr>
      </w:pPr>
      <w:r w:rsidRPr="00C757B0">
        <w:t>Now attach a button as you did in the earlier labs. Modify the increment statement so that it only increments if the button is pressed.</w:t>
      </w:r>
    </w:p>
    <w:p w:rsidR="00C757B0" w:rsidRPr="00C757B0" w:rsidRDefault="00C757B0" w:rsidP="00C757B0">
      <w:pPr>
        <w:numPr>
          <w:ilvl w:val="0"/>
          <w:numId w:val="14"/>
        </w:numPr>
      </w:pPr>
      <w:r w:rsidRPr="00C757B0">
        <w:t>Now you should be able to control when it cycles!</w:t>
      </w:r>
    </w:p>
    <w:p w:rsidR="00B02BCA" w:rsidRDefault="00B02BCA">
      <w:pPr>
        <w:spacing w:after="200" w:line="276" w:lineRule="auto"/>
        <w:sectPr w:rsidR="00B02BCA" w:rsidSect="00B02BCA">
          <w:pgSz w:w="12240" w:h="15840"/>
          <w:pgMar w:top="1440" w:right="3600" w:bottom="1440" w:left="720" w:header="360" w:footer="720" w:gutter="0"/>
          <w:cols w:space="720"/>
          <w:docGrid w:linePitch="360"/>
        </w:sectPr>
      </w:pPr>
    </w:p>
    <w:p w:rsidR="00C757B0" w:rsidRPr="00C757B0" w:rsidRDefault="00C757B0" w:rsidP="00C757B0">
      <w:pPr>
        <w:pStyle w:val="Heading1"/>
      </w:pPr>
      <w:bookmarkStart w:id="28" w:name="_Toc335864779"/>
      <w:r>
        <w:lastRenderedPageBreak/>
        <w:t>Extra for Experts: Cooperative Multitasking</w:t>
      </w:r>
      <w:bookmarkEnd w:id="28"/>
    </w:p>
    <w:p w:rsidR="00C757B0" w:rsidRPr="00C757B0" w:rsidRDefault="000F659F" w:rsidP="000F659F">
      <w:pPr>
        <w:pStyle w:val="Heading2"/>
      </w:pPr>
      <w:bookmarkStart w:id="29" w:name="_Toc335864780"/>
      <w:r>
        <w:t>Objectives</w:t>
      </w:r>
      <w:bookmarkEnd w:id="29"/>
    </w:p>
    <w:p w:rsidR="00C757B0" w:rsidRPr="00C757B0" w:rsidRDefault="00C757B0" w:rsidP="00C757B0">
      <w:pPr>
        <w:numPr>
          <w:ilvl w:val="0"/>
          <w:numId w:val="16"/>
        </w:numPr>
      </w:pPr>
      <w:r w:rsidRPr="00C757B0">
        <w:t>To learn about multitasking, and the methods used to implement it</w:t>
      </w:r>
    </w:p>
    <w:p w:rsidR="00C757B0" w:rsidRPr="00C757B0" w:rsidRDefault="00C757B0" w:rsidP="00C757B0">
      <w:pPr>
        <w:numPr>
          <w:ilvl w:val="0"/>
          <w:numId w:val="16"/>
        </w:numPr>
      </w:pPr>
      <w:r w:rsidRPr="00C757B0">
        <w:t>To learn about cooperative multitasking, one simple method of multitasking commonly used on microcontroller systems</w:t>
      </w:r>
    </w:p>
    <w:p w:rsidR="00C757B0" w:rsidRPr="000F659F" w:rsidRDefault="00C757B0" w:rsidP="00C757B0">
      <w:pPr>
        <w:numPr>
          <w:ilvl w:val="0"/>
          <w:numId w:val="16"/>
        </w:numPr>
      </w:pPr>
      <w:r w:rsidRPr="00C757B0">
        <w:t>To be able to implement a simple cooperatively multitasked system</w:t>
      </w:r>
    </w:p>
    <w:p w:rsidR="00C757B0" w:rsidRPr="00C757B0" w:rsidRDefault="000F659F" w:rsidP="000F659F">
      <w:pPr>
        <w:pStyle w:val="Heading2"/>
      </w:pPr>
      <w:bookmarkStart w:id="30" w:name="_Toc335864781"/>
      <w:r>
        <w:t>A First Attempt</w:t>
      </w:r>
      <w:bookmarkEnd w:id="30"/>
    </w:p>
    <w:p w:rsidR="00C757B0" w:rsidRPr="00C757B0" w:rsidRDefault="00C757B0" w:rsidP="00C757B0">
      <w:pPr>
        <w:numPr>
          <w:ilvl w:val="0"/>
          <w:numId w:val="17"/>
        </w:numPr>
      </w:pPr>
      <w:r w:rsidRPr="00C757B0">
        <w:t>First, setup your hardware for this lab.</w:t>
      </w:r>
    </w:p>
    <w:p w:rsidR="00C757B0" w:rsidRPr="00C757B0" w:rsidRDefault="00C757B0" w:rsidP="00C757B0">
      <w:pPr>
        <w:numPr>
          <w:ilvl w:val="1"/>
          <w:numId w:val="17"/>
        </w:numPr>
      </w:pPr>
      <w:r w:rsidRPr="00C757B0">
        <w:t>Ensure at least two LEDs are connected to PWM-capable pins on your Arduino.</w:t>
      </w:r>
      <w:r w:rsidR="00537626">
        <w:t xml:space="preserve"> You can re-use the RGB LED from Lab 5.</w:t>
      </w:r>
    </w:p>
    <w:p w:rsidR="00C757B0" w:rsidRPr="00C757B0" w:rsidRDefault="00C757B0" w:rsidP="00C757B0">
      <w:pPr>
        <w:numPr>
          <w:ilvl w:val="1"/>
          <w:numId w:val="17"/>
        </w:numPr>
      </w:pPr>
      <w:r w:rsidRPr="00C757B0">
        <w:t>Ensure at least two switches are connected to your Arduino.</w:t>
      </w:r>
      <w:r w:rsidR="00631ADC">
        <w:t xml:space="preserve"> If you retained your setup from </w:t>
      </w:r>
      <w:r w:rsidR="00F37371">
        <w:t>Lab 3, you only need to connect one more switch to Pin 3.</w:t>
      </w:r>
    </w:p>
    <w:p w:rsidR="00F37371" w:rsidRDefault="00C757B0" w:rsidP="00631ADC">
      <w:pPr>
        <w:numPr>
          <w:ilvl w:val="1"/>
          <w:numId w:val="17"/>
        </w:numPr>
      </w:pPr>
      <w:r w:rsidRPr="00C757B0">
        <w:t>Ensure one potentiometer is connected to an analog-capable pin on your Arduino.</w:t>
      </w:r>
    </w:p>
    <w:p w:rsidR="00631ADC" w:rsidRPr="00C757B0" w:rsidRDefault="00F37371" w:rsidP="00631ADC">
      <w:pPr>
        <w:numPr>
          <w:ilvl w:val="1"/>
          <w:numId w:val="17"/>
        </w:numPr>
      </w:pPr>
      <w:r>
        <w:t>O</w:t>
      </w:r>
      <w:r w:rsidR="00631ADC">
        <w:t>ne possible hardware setup is as follows:</w:t>
      </w:r>
      <w:r w:rsidR="00631ADC">
        <w:rPr>
          <w:noProof/>
        </w:rPr>
        <w:drawing>
          <wp:inline distT="0" distB="0" distL="0" distR="0" wp14:anchorId="25C101C5" wp14:editId="786D9DD5">
            <wp:extent cx="3602736" cy="1801368"/>
            <wp:effectExtent l="0" t="0" r="0" b="8890"/>
            <wp:docPr id="49" name="Picture 49" descr="C:\Users\Ducky\Desktop\calsol-training\ee2\images\circuit-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esktop\calsol-training\ee2\images\circuit-ext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02736" cy="1801368"/>
                    </a:xfrm>
                    <a:prstGeom prst="rect">
                      <a:avLst/>
                    </a:prstGeom>
                    <a:noFill/>
                    <a:ln>
                      <a:noFill/>
                    </a:ln>
                  </pic:spPr>
                </pic:pic>
              </a:graphicData>
            </a:graphic>
          </wp:inline>
        </w:drawing>
      </w:r>
    </w:p>
    <w:p w:rsidR="00C757B0" w:rsidRPr="00C757B0" w:rsidRDefault="00C757B0" w:rsidP="00C757B0">
      <w:pPr>
        <w:numPr>
          <w:ilvl w:val="1"/>
          <w:numId w:val="17"/>
        </w:numPr>
      </w:pPr>
      <w:r w:rsidRPr="00C757B0">
        <w:t>Ensure you already have code in your setup routine which initializes these components for use.</w:t>
      </w:r>
    </w:p>
    <w:p w:rsidR="00F72F25" w:rsidRDefault="00F72F25">
      <w:pPr>
        <w:spacing w:after="200" w:line="276" w:lineRule="auto"/>
      </w:pPr>
      <w:r>
        <w:br w:type="page"/>
      </w:r>
    </w:p>
    <w:p w:rsidR="000C2D3D" w:rsidRDefault="00C757B0" w:rsidP="000C2D3D">
      <w:pPr>
        <w:numPr>
          <w:ilvl w:val="0"/>
          <w:numId w:val="17"/>
        </w:numPr>
      </w:pPr>
      <w:r w:rsidRPr="00C757B0">
        <w:lastRenderedPageBreak/>
        <w:t>Write software that will detect a button press and turn on a LED for one second. See if you can come up with this yourself, otherwise copy and</w:t>
      </w:r>
      <w:r w:rsidR="000C2D3D">
        <w:t xml:space="preserve"> paste the code example below.</w:t>
      </w:r>
    </w:p>
    <w:p w:rsidR="00B02BCA" w:rsidRDefault="00B02BCA" w:rsidP="00B02BCA">
      <w:pPr>
        <w:rPr>
          <w:b/>
        </w:rPr>
      </w:pPr>
    </w:p>
    <w:p w:rsidR="00B02BCA" w:rsidRPr="00B02BCA" w:rsidRDefault="00B02BCA" w:rsidP="00B02BCA">
      <w:pPr>
        <w:rPr>
          <w:b/>
        </w:rPr>
      </w:pPr>
      <w:r w:rsidRPr="00B02BCA">
        <w:rPr>
          <w:b/>
        </w:rPr>
        <w:t>Code: ee2</w:t>
      </w:r>
      <w:r>
        <w:rPr>
          <w:b/>
        </w:rPr>
        <w:t>_extra</w:t>
      </w:r>
      <w:r w:rsidRPr="00B02BCA">
        <w:rPr>
          <w:b/>
        </w:rPr>
        <w:t>.pde</w:t>
      </w:r>
    </w:p>
    <w:p w:rsidR="00C757B0" w:rsidRPr="00C757B0" w:rsidRDefault="000C2D3D" w:rsidP="000C2D3D">
      <w:r>
        <w:rPr>
          <w:noProof/>
        </w:rPr>
        <mc:AlternateContent>
          <mc:Choice Requires="wps">
            <w:drawing>
              <wp:inline distT="0" distB="0" distL="0" distR="0" wp14:anchorId="0D6E7D02" wp14:editId="62BE62FB">
                <wp:extent cx="6858000" cy="2114550"/>
                <wp:effectExtent l="0" t="0" r="1905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14550"/>
                        </a:xfrm>
                        <a:prstGeom prst="rect">
                          <a:avLst/>
                        </a:prstGeom>
                        <a:solidFill>
                          <a:srgbClr val="FFFFFF"/>
                        </a:solidFill>
                        <a:ln w="9525">
                          <a:solidFill>
                            <a:srgbClr val="000000"/>
                          </a:solidFill>
                          <a:miter lim="800000"/>
                          <a:headEnd/>
                          <a:tailEnd/>
                        </a:ln>
                      </wps:spPr>
                      <wps:txbx>
                        <w:txbxContent>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9</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led2Pin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10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2</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switch2Pin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3</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0" type="#_x0000_t202" style="width:540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">
                <v:textbox style="mso-fit-shape-to-text:t">
                  <w:txbxContent>
                    <w:p w:rsidR="006E4EE6" w:rsidRDefault="006E4EE6" w:rsidP="000C2D3D">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led1Pin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F72F25">
                        <w:rPr>
                          <w:rFonts w:ascii="Courier New" w:hAnsi="Courier New" w:cs="Courier New"/>
                          <w:color w:val="000000"/>
                          <w:sz w:val="20"/>
                          <w:szCs w:val="20"/>
                          <w:highlight w:val="white"/>
                        </w:rPr>
                        <w:t>9</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led2Pin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F72F25">
                        <w:rPr>
                          <w:rFonts w:ascii="Courier New" w:hAnsi="Courier New" w:cs="Courier New"/>
                          <w:color w:val="000000"/>
                          <w:sz w:val="20"/>
                          <w:szCs w:val="20"/>
                          <w:highlight w:val="white"/>
                        </w:rPr>
                        <w:t>10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switch1Pin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F72F25">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switch2Pin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F72F25">
                        <w:rPr>
                          <w:rFonts w:ascii="Courier New" w:hAnsi="Courier New" w:cs="Courier New"/>
                          <w:color w:val="000000"/>
                          <w:sz w:val="20"/>
                          <w:szCs w:val="20"/>
                          <w:highlight w:val="white"/>
                        </w:rPr>
                        <w:t>3</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pinMode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Pr>
        <w:numPr>
          <w:ilvl w:val="1"/>
          <w:numId w:val="17"/>
        </w:numPr>
      </w:pPr>
      <w:r w:rsidRPr="00C757B0">
        <w:t xml:space="preserve">Most of the stuff happening in </w:t>
      </w:r>
      <w:r w:rsidRPr="00352571">
        <w:rPr>
          <w:rFonts w:ascii="Lucida Console" w:hAnsi="Lucida Console"/>
          <w:sz w:val="22"/>
        </w:rPr>
        <w:t>setup</w:t>
      </w:r>
      <w:r w:rsidR="00352571" w:rsidRPr="00352571">
        <w:rPr>
          <w:rFonts w:ascii="Lucida Console" w:hAnsi="Lucida Console"/>
          <w:sz w:val="22"/>
        </w:rPr>
        <w:t>()</w:t>
      </w:r>
      <w:r w:rsidRPr="00C757B0">
        <w:t xml:space="preserve"> is pretty straightforward and standard - it just tells whether a pin is an input or output.</w:t>
      </w:r>
    </w:p>
    <w:p w:rsidR="00C757B0" w:rsidRPr="00C757B0" w:rsidRDefault="00C757B0" w:rsidP="00C757B0">
      <w:pPr>
        <w:numPr>
          <w:ilvl w:val="2"/>
          <w:numId w:val="17"/>
        </w:numPr>
      </w:pPr>
      <w:r w:rsidRPr="00C757B0">
        <w:t xml:space="preserve">You may be wondering why we do a </w:t>
      </w:r>
      <w:r w:rsidRPr="00352571">
        <w:rPr>
          <w:rFonts w:ascii="Lucida Console" w:hAnsi="Lucida Console"/>
          <w:sz w:val="22"/>
        </w:rPr>
        <w:t>digitalWrite</w:t>
      </w:r>
      <w:r w:rsidRPr="00C757B0">
        <w:t xml:space="preserve"> on the switch input pins. On the Arduino platform, a </w:t>
      </w:r>
      <w:r w:rsidRPr="00352571">
        <w:rPr>
          <w:rFonts w:ascii="Lucida Console" w:hAnsi="Lucida Console"/>
          <w:sz w:val="22"/>
        </w:rPr>
        <w:t>digitalWrite</w:t>
      </w:r>
      <w:r w:rsidRPr="00C757B0">
        <w:t xml:space="preserve"> operation on a</w:t>
      </w:r>
      <w:r w:rsidR="00B02BCA">
        <w:t>n</w:t>
      </w:r>
      <w:r w:rsidRPr="00C757B0">
        <w:t xml:space="preserve"> input pin enable</w:t>
      </w:r>
      <w:r w:rsidR="00352571">
        <w:t>s</w:t>
      </w:r>
      <w:r w:rsidRPr="00C757B0">
        <w:t xml:space="preserve"> the </w:t>
      </w:r>
      <w:r w:rsidRPr="00C757B0">
        <w:rPr>
          <w:b/>
        </w:rPr>
        <w:t>pull-up resistors</w:t>
      </w:r>
      <w:r w:rsidRPr="00C757B0">
        <w:t>. These resistors are internal to the microcontroller, and are connected between the pin and the power supply. They are typically very high resistance (on the order of tens of kiloohms), so that any</w:t>
      </w:r>
      <w:r w:rsidR="00352571">
        <w:t xml:space="preserve"> external source</w:t>
      </w:r>
      <w:r w:rsidRPr="00C757B0">
        <w:t xml:space="preserve"> could drive the pin to the desired logic level.</w:t>
      </w:r>
    </w:p>
    <w:p w:rsidR="00C757B0" w:rsidRPr="00C757B0" w:rsidRDefault="00C757B0" w:rsidP="00C757B0">
      <w:pPr>
        <w:numPr>
          <w:ilvl w:val="2"/>
          <w:numId w:val="17"/>
        </w:numPr>
      </w:pPr>
      <w:r w:rsidRPr="00C757B0">
        <w:t>This is a common technique for connecting switches - the switch is put between the pin and ground. Since the switch is normally open, there is no connection, and the pin is floating. With a pull-up resistor, the pin is weakly pulled up to a high level. However, when the switch is pressed, the circuit is closed and the pin is pulled down to ground. The low resistance switch circuit "overpowers" the pull-up resistor, leading to a low level on the pin.</w:t>
      </w:r>
    </w:p>
    <w:p w:rsidR="00C757B0" w:rsidRPr="00C757B0" w:rsidRDefault="00C757B0" w:rsidP="00C757B0">
      <w:pPr>
        <w:numPr>
          <w:ilvl w:val="1"/>
          <w:numId w:val="17"/>
        </w:numPr>
      </w:pPr>
      <w:r w:rsidRPr="00C757B0">
        <w:t>The loop is where the interesting stuff happens.</w:t>
      </w:r>
    </w:p>
    <w:p w:rsidR="00C757B0" w:rsidRPr="00C757B0" w:rsidRDefault="00C757B0" w:rsidP="00C757B0">
      <w:pPr>
        <w:numPr>
          <w:ilvl w:val="2"/>
          <w:numId w:val="17"/>
        </w:numPr>
      </w:pPr>
      <w:r w:rsidRPr="00C757B0">
        <w:t xml:space="preserve">The </w:t>
      </w:r>
      <w:r w:rsidRPr="00352571">
        <w:rPr>
          <w:rFonts w:ascii="Lucida Console" w:hAnsi="Lucida Console"/>
          <w:sz w:val="22"/>
        </w:rPr>
        <w:t>if</w:t>
      </w:r>
      <w:r w:rsidRPr="00C757B0">
        <w:t xml:space="preserve"> statement checks if the level at the switch pin is low, which only happens if the switch is pressed.</w:t>
      </w:r>
    </w:p>
    <w:p w:rsidR="00C757B0" w:rsidRPr="00C757B0" w:rsidRDefault="00C757B0" w:rsidP="00C757B0">
      <w:pPr>
        <w:numPr>
          <w:ilvl w:val="2"/>
          <w:numId w:val="17"/>
        </w:numPr>
      </w:pPr>
      <w:r w:rsidRPr="00C757B0">
        <w:lastRenderedPageBreak/>
        <w:t xml:space="preserve">If the switch is not closed, then the contents of the </w:t>
      </w:r>
      <w:r w:rsidRPr="00352571">
        <w:rPr>
          <w:rFonts w:ascii="Lucida Console" w:hAnsi="Lucida Console"/>
          <w:sz w:val="22"/>
        </w:rPr>
        <w:t>if</w:t>
      </w:r>
      <w:r w:rsidRPr="00C757B0">
        <w:t xml:space="preserve"> statement are skipped, and it goes to the end of the function</w:t>
      </w:r>
      <w:r w:rsidR="00352571">
        <w:t>. Eventually, another loop starts.</w:t>
      </w:r>
    </w:p>
    <w:p w:rsidR="00C757B0" w:rsidRPr="00C757B0" w:rsidRDefault="00C757B0" w:rsidP="00C757B0">
      <w:pPr>
        <w:numPr>
          <w:ilvl w:val="2"/>
          <w:numId w:val="17"/>
        </w:numPr>
      </w:pPr>
      <w:r w:rsidRPr="00C757B0">
        <w:t xml:space="preserve">If the switch is closed, it turns on the LED, waits one second, and then turns off the LED. </w:t>
      </w:r>
    </w:p>
    <w:p w:rsidR="00C757B0" w:rsidRDefault="00C757B0" w:rsidP="00C757B0">
      <w:pPr>
        <w:numPr>
          <w:ilvl w:val="0"/>
          <w:numId w:val="17"/>
        </w:numPr>
      </w:pPr>
      <w:r w:rsidRPr="00C757B0">
        <w:t>Now, expand the code to handle two LEDs. One possible</w:t>
      </w:r>
      <w:r w:rsidR="000C2D3D">
        <w:t xml:space="preserve"> implementation is as follows:</w:t>
      </w:r>
    </w:p>
    <w:p w:rsidR="00B02BCA" w:rsidRDefault="00B02BCA" w:rsidP="00B02BCA">
      <w:pPr>
        <w:rPr>
          <w:b/>
        </w:rPr>
      </w:pPr>
    </w:p>
    <w:p w:rsidR="00B02BCA" w:rsidRPr="00B02BCA" w:rsidRDefault="00B02BCA" w:rsidP="00B02BCA">
      <w:pPr>
        <w:rPr>
          <w:b/>
        </w:rPr>
      </w:pPr>
      <w:r w:rsidRPr="00B02BCA">
        <w:rPr>
          <w:b/>
        </w:rPr>
        <w:t>Code: ee2_extra</w:t>
      </w:r>
      <w:r>
        <w:rPr>
          <w:b/>
        </w:rPr>
        <w:t>_wrong</w:t>
      </w:r>
      <w:r w:rsidRPr="00B02BCA">
        <w:rPr>
          <w:b/>
        </w:rPr>
        <w:t>.pde</w:t>
      </w:r>
    </w:p>
    <w:p w:rsidR="000C2D3D" w:rsidRPr="00C757B0" w:rsidRDefault="000C2D3D" w:rsidP="000C2D3D">
      <w:r>
        <w:rPr>
          <w:noProof/>
        </w:rPr>
        <mc:AlternateContent>
          <mc:Choice Requires="wps">
            <w:drawing>
              <wp:inline distT="0" distB="0" distL="0" distR="0" wp14:anchorId="3CE82C4C" wp14:editId="31F835C7">
                <wp:extent cx="6858000" cy="3553460"/>
                <wp:effectExtent l="0" t="0" r="19050" b="2794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553460"/>
                        </a:xfrm>
                        <a:prstGeom prst="rect">
                          <a:avLst/>
                        </a:prstGeom>
                        <a:solidFill>
                          <a:srgbClr val="FFFFFF"/>
                        </a:solidFill>
                        <a:ln w="9525">
                          <a:solidFill>
                            <a:srgbClr val="000000"/>
                          </a:solidFill>
                          <a:miter lim="800000"/>
                          <a:headEnd/>
                          <a:tailEnd/>
                        </a:ln>
                      </wps:spPr>
                      <wps:txbx>
                        <w:txbxContent>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setup code remains the same</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51" type="#_x0000_t202" style="width:540pt;height:2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">
                <v:textbox style="mso-fit-shape-to-text:t">
                  <w:txbxContent>
                    <w:p w:rsidR="006E4EE6" w:rsidRDefault="006E4EE6"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setup code remains the same</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E4EE6" w:rsidRDefault="006E4EE6"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delay</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led2Pin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E4EE6" w:rsidRDefault="006E4EE6"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C757B0" w:rsidRPr="00C757B0" w:rsidRDefault="00C757B0" w:rsidP="00C757B0">
      <w:pPr>
        <w:numPr>
          <w:ilvl w:val="1"/>
          <w:numId w:val="17"/>
        </w:numPr>
      </w:pPr>
      <w:r w:rsidRPr="00C757B0">
        <w:t>This code is very similar to the previous code involving one switch, except that it also tests another switch, and pulses on the second LED if that switch is closed.</w:t>
      </w:r>
    </w:p>
    <w:p w:rsidR="00C757B0" w:rsidRPr="000F659F" w:rsidRDefault="00C757B0" w:rsidP="00C757B0">
      <w:pPr>
        <w:numPr>
          <w:ilvl w:val="1"/>
          <w:numId w:val="17"/>
        </w:numPr>
      </w:pPr>
      <w:r w:rsidRPr="00C757B0">
        <w:t>So, it works, right? Well, not as well as it could. Try pressing the other button while one LED is on - it won't work. Uh-oh!</w:t>
      </w:r>
    </w:p>
    <w:p w:rsidR="00C757B0" w:rsidRPr="00C757B0" w:rsidRDefault="000F659F" w:rsidP="000F659F">
      <w:pPr>
        <w:pStyle w:val="Heading2"/>
      </w:pPr>
      <w:bookmarkStart w:id="31" w:name="_Toc335864782"/>
      <w:r>
        <w:t>So, what happened?</w:t>
      </w:r>
      <w:bookmarkEnd w:id="31"/>
    </w:p>
    <w:p w:rsidR="00C757B0" w:rsidRPr="000F659F" w:rsidRDefault="00C757B0" w:rsidP="00C757B0">
      <w:r w:rsidRPr="00C757B0">
        <w:t xml:space="preserve">When a switch is pressed, everything works nicely until you get to the delay statement. Since delay does just that - delay - it blocks the rest of the code, </w:t>
      </w:r>
      <w:r w:rsidR="00352571">
        <w:t>allowing nothing else (like the code that</w:t>
      </w:r>
      <w:r w:rsidR="00352571" w:rsidRPr="00C757B0">
        <w:t xml:space="preserve"> process</w:t>
      </w:r>
      <w:r w:rsidR="00352571">
        <w:t>es</w:t>
      </w:r>
      <w:r w:rsidR="00352571" w:rsidRPr="00C757B0">
        <w:t xml:space="preserve"> the second button press</w:t>
      </w:r>
      <w:r w:rsidR="00352571">
        <w:t>) to happen</w:t>
      </w:r>
      <w:r w:rsidRPr="00C757B0">
        <w:t xml:space="preserve">. The program just </w:t>
      </w:r>
      <w:r w:rsidR="00352571">
        <w:t>sits there</w:t>
      </w:r>
      <w:r w:rsidR="00994FDB">
        <w:t>,</w:t>
      </w:r>
      <w:r w:rsidR="00352571">
        <w:t xml:space="preserve"> twiddling its thumbs</w:t>
      </w:r>
      <w:r w:rsidR="00994FDB">
        <w:t>,</w:t>
      </w:r>
      <w:r w:rsidRPr="00C757B0">
        <w:t xml:space="preserve"> for one full second before moving on. Clearly, we have a problem.</w:t>
      </w:r>
    </w:p>
    <w:p w:rsidR="00C757B0" w:rsidRPr="00C757B0" w:rsidRDefault="000F659F" w:rsidP="000F659F">
      <w:pPr>
        <w:pStyle w:val="Heading2"/>
      </w:pPr>
      <w:bookmarkStart w:id="32" w:name="_Toc335864783"/>
      <w:r>
        <w:t>Cooperative Multitasking</w:t>
      </w:r>
      <w:bookmarkEnd w:id="32"/>
    </w:p>
    <w:p w:rsidR="00C757B0" w:rsidRPr="00C757B0" w:rsidRDefault="00C757B0" w:rsidP="00C757B0">
      <w:r w:rsidRPr="00C757B0">
        <w:t>What we would like to do is to make it appear as if both button checks were executing independently and at the same time - basically, multitask. There are multiple ways to accomplish this:</w:t>
      </w:r>
    </w:p>
    <w:p w:rsidR="00C757B0" w:rsidRPr="00C757B0" w:rsidRDefault="00C757B0" w:rsidP="00C757B0">
      <w:pPr>
        <w:numPr>
          <w:ilvl w:val="0"/>
          <w:numId w:val="18"/>
        </w:numPr>
      </w:pPr>
      <w:r w:rsidRPr="00C757B0">
        <w:t xml:space="preserve">Today, almost every PC you see is parallel - having </w:t>
      </w:r>
      <w:r w:rsidRPr="00C757B0">
        <w:rPr>
          <w:b/>
        </w:rPr>
        <w:t>multiple cores</w:t>
      </w:r>
      <w:r w:rsidRPr="00C757B0">
        <w:t>, each able to run separate programs. However, programming for parallel machines has its challenges</w:t>
      </w:r>
      <w:r w:rsidR="00673849">
        <w:t xml:space="preserve"> (active research topics, actually)</w:t>
      </w:r>
      <w:r w:rsidRPr="00C757B0">
        <w:t>, and you only get one core on most microcontrollers, including the Arduino.</w:t>
      </w:r>
    </w:p>
    <w:p w:rsidR="00C757B0" w:rsidRPr="00C757B0" w:rsidRDefault="00C757B0" w:rsidP="00C757B0">
      <w:pPr>
        <w:numPr>
          <w:ilvl w:val="0"/>
          <w:numId w:val="18"/>
        </w:numPr>
      </w:pPr>
      <w:r w:rsidRPr="00C757B0">
        <w:t xml:space="preserve">You may have also noticed that it was possible to run multiple programs at once before the introduction of dual-, quad-, and hexa- core processors. In this case, the </w:t>
      </w:r>
      <w:r w:rsidRPr="00C757B0">
        <w:rPr>
          <w:b/>
        </w:rPr>
        <w:t>operating system</w:t>
      </w:r>
      <w:r w:rsidRPr="00C757B0">
        <w:t xml:space="preserve"> would essentially switch between programs very fast, giving the appearance that all the programs were executing at once, even though there is only one processor core. For microcontrollers, operating </w:t>
      </w:r>
      <w:r w:rsidRPr="00C757B0">
        <w:lastRenderedPageBreak/>
        <w:t>systems which accomplish this same task exist, but may be a bit overkill for our purposes. CalSol does not currently use those.</w:t>
      </w:r>
    </w:p>
    <w:p w:rsidR="00C757B0" w:rsidRPr="000F659F" w:rsidRDefault="00C757B0" w:rsidP="00C757B0">
      <w:pPr>
        <w:numPr>
          <w:ilvl w:val="0"/>
          <w:numId w:val="18"/>
        </w:numPr>
      </w:pPr>
      <w:r w:rsidRPr="00C757B0">
        <w:t xml:space="preserve">You could also take the theory of how operating systems work and work it into your program structure. That is, for each different program, </w:t>
      </w:r>
      <w:r w:rsidR="00673849">
        <w:t xml:space="preserve">it </w:t>
      </w:r>
      <w:r w:rsidRPr="00C757B0">
        <w:t>do</w:t>
      </w:r>
      <w:r w:rsidR="00673849">
        <w:t xml:space="preserve">es some work, </w:t>
      </w:r>
      <w:r w:rsidRPr="00C757B0">
        <w:t>then "yield</w:t>
      </w:r>
      <w:r w:rsidR="00673849">
        <w:t>s</w:t>
      </w:r>
      <w:r w:rsidRPr="00C757B0">
        <w:t xml:space="preserve">" to another task. This is called </w:t>
      </w:r>
      <w:r w:rsidRPr="00C757B0">
        <w:rPr>
          <w:b/>
        </w:rPr>
        <w:t>cooperative multitasking</w:t>
      </w:r>
      <w:r w:rsidRPr="00C757B0">
        <w:t>. Note that our LED application is especially conducive to cooperative multitasking as the long delay is a perfect place to yield control to another task. However, doing so would require a bit of a radical change to our code. Let's see how we would implement this:</w:t>
      </w:r>
    </w:p>
    <w:p w:rsidR="00C757B0" w:rsidRPr="00C757B0" w:rsidRDefault="0061392A" w:rsidP="000F659F">
      <w:pPr>
        <w:pStyle w:val="Heading2"/>
      </w:pPr>
      <w:bookmarkStart w:id="33" w:name="_Toc335864784"/>
      <w:r>
        <w:t>Multitasking LEDs</w:t>
      </w:r>
      <w:bookmarkEnd w:id="33"/>
    </w:p>
    <w:p w:rsidR="00C757B0" w:rsidRDefault="00C757B0" w:rsidP="00C757B0">
      <w:pPr>
        <w:numPr>
          <w:ilvl w:val="0"/>
          <w:numId w:val="15"/>
        </w:numPr>
      </w:pPr>
      <w:r w:rsidRPr="00C757B0">
        <w:t>Try the following version of the lab code - this controls one LED</w:t>
      </w:r>
      <w:r w:rsidR="000C2D3D">
        <w:t>:</w:t>
      </w:r>
    </w:p>
    <w:p w:rsidR="006B3CAE" w:rsidRPr="00D621EB" w:rsidRDefault="006B3CAE" w:rsidP="006B3CAE">
      <w:pPr>
        <w:rPr>
          <w:b/>
        </w:rPr>
      </w:pPr>
      <w:r w:rsidRPr="006B3CAE">
        <w:rPr>
          <w:b/>
        </w:rPr>
        <w:t>Code: ee2_extra_</w:t>
      </w:r>
      <w:r>
        <w:rPr>
          <w:b/>
        </w:rPr>
        <w:t>new</w:t>
      </w:r>
      <w:r w:rsidRPr="006B3CAE">
        <w:rPr>
          <w:b/>
        </w:rPr>
        <w:t>.pde</w:t>
      </w:r>
    </w:p>
    <w:p w:rsidR="000C2D3D" w:rsidRPr="00C757B0" w:rsidRDefault="000C2D3D" w:rsidP="000C2D3D">
      <w:r>
        <w:rPr>
          <w:noProof/>
        </w:rPr>
        <mc:AlternateContent>
          <mc:Choice Requires="wps">
            <w:drawing>
              <wp:inline distT="0" distB="0" distL="0" distR="0" wp14:anchorId="1A33E8CA" wp14:editId="54764A86">
                <wp:extent cx="6858000" cy="2258060"/>
                <wp:effectExtent l="0" t="0" r="19050" b="279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58060"/>
                        </a:xfrm>
                        <a:prstGeom prst="rect">
                          <a:avLst/>
                        </a:prstGeom>
                        <a:solidFill>
                          <a:srgbClr val="FFFFFF"/>
                        </a:solidFill>
                        <a:ln w="9525">
                          <a:solidFill>
                            <a:srgbClr val="000000"/>
                          </a:solidFill>
                          <a:miter lim="800000"/>
                          <a:headEnd/>
                          <a:tailEnd/>
                        </a:ln>
                      </wps:spPr>
                      <wps:txbx>
                        <w:txbxContent>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"task" for Switch 1 and LED 1</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led1OffTime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digitalRead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millis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E2F93" w:rsidRDefault="009E2F93" w:rsidP="000C2D3D">
                            <w:pPr>
                              <w:autoSpaceDE w:val="0"/>
                              <w:autoSpaceDN w:val="0"/>
                              <w:adjustRightInd w:val="0"/>
                              <w:rPr>
                                <w:rFonts w:ascii="Courier New" w:hAnsi="Courier New" w:cs="Courier New"/>
                                <w:color w:val="000000"/>
                                <w:sz w:val="20"/>
                                <w:szCs w:val="20"/>
                                <w:highlight w:val="white"/>
                              </w:rPr>
                            </w:pPr>
                          </w:p>
                        </w:txbxContent>
                      </wps:txbx>
                      <wps:bodyPr rot="0" vert="horz" wrap="square" lIns="91440" tIns="45720" rIns="91440" bIns="45720" anchor="t" anchorCtr="0">
                        <a:spAutoFit/>
                      </wps:bodyPr>
                    </wps:wsp>
                  </a:graphicData>
                </a:graphic>
              </wp:inline>
            </w:drawing>
          </mc:Choice>
          <mc:Fallback>
            <w:pict>
              <v:shape id="_x0000_s1053" type="#_x0000_t202" style="width:540pt;height:1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">
                <v:textbox style="mso-fit-shape-to-text:t">
                  <w:txbxContent>
                    <w:p w:rsidR="00E3190D" w:rsidRDefault="00E3190D" w:rsidP="000C2D3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"task" for Switch 1 and LED 1</w:t>
                      </w: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static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led1OffTime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millis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digitalRead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digitalWrite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led1Pin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led1OffTime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millis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E3190D" w:rsidRDefault="00E3190D" w:rsidP="000C2D3D">
                      <w:pPr>
                        <w:autoSpaceDE w:val="0"/>
                        <w:autoSpaceDN w:val="0"/>
                        <w:adjustRightInd w:val="0"/>
                        <w:rPr>
                          <w:rFonts w:ascii="Courier New" w:hAnsi="Courier New" w:cs="Courier New"/>
                          <w:color w:val="000000"/>
                          <w:sz w:val="20"/>
                          <w:szCs w:val="20"/>
                          <w:highlight w:val="white"/>
                        </w:rPr>
                      </w:pPr>
                    </w:p>
                  </w:txbxContent>
                </v:textbox>
                <w10:anchorlock/>
              </v:shape>
            </w:pict>
          </mc:Fallback>
        </mc:AlternateContent>
      </w:r>
    </w:p>
    <w:p w:rsidR="00C757B0" w:rsidRPr="00C757B0" w:rsidRDefault="00C757B0" w:rsidP="00C757B0">
      <w:pPr>
        <w:numPr>
          <w:ilvl w:val="1"/>
          <w:numId w:val="15"/>
        </w:numPr>
      </w:pPr>
      <w:r w:rsidRPr="00C757B0">
        <w:t>If you haven't programmed in C before, you're probably thoroughly confused. I'll explain some of the new syntax here:</w:t>
      </w:r>
    </w:p>
    <w:p w:rsidR="00C757B0" w:rsidRPr="00C757B0" w:rsidRDefault="00C757B0" w:rsidP="00C757B0">
      <w:pPr>
        <w:numPr>
          <w:ilvl w:val="2"/>
          <w:numId w:val="15"/>
        </w:numPr>
      </w:pPr>
      <w:r w:rsidRPr="00C757B0">
        <w:t xml:space="preserve">The </w:t>
      </w:r>
      <w:r w:rsidRPr="00673849">
        <w:rPr>
          <w:rFonts w:ascii="Lucida Console" w:hAnsi="Lucida Console"/>
          <w:sz w:val="22"/>
        </w:rPr>
        <w:t>static long led1OffTime = 0;</w:t>
      </w:r>
      <w:r w:rsidRPr="00C757B0">
        <w:t xml:space="preserve"> creates a </w:t>
      </w:r>
      <w:r w:rsidRPr="00673849">
        <w:rPr>
          <w:rFonts w:ascii="Lucida Console" w:hAnsi="Lucida Console"/>
          <w:sz w:val="22"/>
        </w:rPr>
        <w:t>long</w:t>
      </w:r>
      <w:r w:rsidRPr="00C757B0">
        <w:t xml:space="preserve"> integer (32-bit) variable called </w:t>
      </w:r>
      <w:r w:rsidRPr="00673849">
        <w:rPr>
          <w:rFonts w:ascii="Lucida Console" w:hAnsi="Lucida Console"/>
          <w:sz w:val="22"/>
        </w:rPr>
        <w:t>led1OffTime</w:t>
      </w:r>
      <w:r w:rsidRPr="00C757B0">
        <w:t xml:space="preserve">. The </w:t>
      </w:r>
      <w:r w:rsidRPr="00673849">
        <w:rPr>
          <w:rFonts w:ascii="Lucida Console" w:hAnsi="Lucida Console"/>
          <w:sz w:val="22"/>
        </w:rPr>
        <w:t>static</w:t>
      </w:r>
      <w:r w:rsidRPr="00C757B0">
        <w:t xml:space="preserve"> qualifier means that this variable retains its value after loop ends - so that the next time loop is called, the previous value is kept. Note that the </w:t>
      </w:r>
      <w:r w:rsidRPr="00673849">
        <w:rPr>
          <w:rFonts w:ascii="Lucida Console" w:hAnsi="Lucida Console"/>
          <w:sz w:val="22"/>
        </w:rPr>
        <w:t>=0</w:t>
      </w:r>
      <w:r w:rsidRPr="00C757B0">
        <w:t xml:space="preserve"> assignment only occurs once at the beginning of the code, not every time the loop function runs.</w:t>
      </w:r>
    </w:p>
    <w:p w:rsidR="00C757B0" w:rsidRPr="00C757B0" w:rsidRDefault="00C757B0" w:rsidP="00C757B0">
      <w:pPr>
        <w:numPr>
          <w:ilvl w:val="2"/>
          <w:numId w:val="15"/>
        </w:numPr>
      </w:pPr>
      <w:r w:rsidRPr="00C757B0">
        <w:t xml:space="preserve">The </w:t>
      </w:r>
      <w:r w:rsidRPr="00673849">
        <w:rPr>
          <w:rFonts w:ascii="Lucida Console" w:hAnsi="Lucida Console"/>
          <w:sz w:val="22"/>
        </w:rPr>
        <w:t>millis()</w:t>
      </w:r>
      <w:r w:rsidRPr="00C757B0">
        <w:t xml:space="preserve"> function is also new - this is just an Arduino function which returns the time, in milliseconds, since the board program started.</w:t>
      </w:r>
    </w:p>
    <w:p w:rsidR="00C757B0" w:rsidRPr="00C757B0" w:rsidRDefault="00C757B0" w:rsidP="00C757B0">
      <w:pPr>
        <w:numPr>
          <w:ilvl w:val="2"/>
          <w:numId w:val="15"/>
        </w:numPr>
      </w:pPr>
      <w:r w:rsidRPr="00C757B0">
        <w:t>Otherwise, the code should use statements you are already familiar with.</w:t>
      </w:r>
    </w:p>
    <w:p w:rsidR="00C757B0" w:rsidRPr="00C757B0" w:rsidRDefault="00C757B0" w:rsidP="00C757B0">
      <w:pPr>
        <w:numPr>
          <w:ilvl w:val="1"/>
          <w:numId w:val="15"/>
        </w:numPr>
      </w:pPr>
      <w:r w:rsidRPr="00C757B0">
        <w:t>However, the structure of the code is probably new, and here's how it works:</w:t>
      </w:r>
    </w:p>
    <w:p w:rsidR="00C757B0" w:rsidRPr="00C757B0" w:rsidRDefault="00C757B0" w:rsidP="00C757B0">
      <w:pPr>
        <w:numPr>
          <w:ilvl w:val="2"/>
          <w:numId w:val="15"/>
        </w:numPr>
      </w:pPr>
      <w:r w:rsidRPr="00C757B0">
        <w:t xml:space="preserve">We keep one counter,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which keeps track of the time to turn the LED off. Initially, it is set to 0, which means the LED starts off.</w:t>
      </w:r>
    </w:p>
    <w:p w:rsidR="00C757B0" w:rsidRPr="00C757B0" w:rsidRDefault="00C757B0" w:rsidP="00C757B0">
      <w:pPr>
        <w:numPr>
          <w:ilvl w:val="2"/>
          <w:numId w:val="15"/>
        </w:numPr>
      </w:pPr>
      <w:r w:rsidRPr="00C757B0">
        <w:t xml:space="preserve">Every time the loop runs, we compare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xml:space="preserve"> to the current time. If the current time is larger, then we turn the LED off.</w:t>
      </w:r>
    </w:p>
    <w:p w:rsidR="00C757B0" w:rsidRPr="00C757B0" w:rsidRDefault="00C757B0" w:rsidP="00C757B0">
      <w:pPr>
        <w:numPr>
          <w:ilvl w:val="2"/>
          <w:numId w:val="15"/>
        </w:numPr>
      </w:pPr>
      <w:r w:rsidRPr="00C757B0">
        <w:lastRenderedPageBreak/>
        <w:t xml:space="preserve">When the button is pressed, we turn on the LED as usual. But, instead of delaying (and causing that nasty problem), we set the </w:t>
      </w:r>
      <w:r w:rsidRPr="00673849">
        <w:rPr>
          <w:rFonts w:ascii="Lucida Console" w:hAnsi="Lucida Console"/>
          <w:sz w:val="22"/>
        </w:rPr>
        <w:t>led</w:t>
      </w:r>
      <m:oMath>
        <m:r>
          <w:rPr>
            <w:rFonts w:ascii="Cambria Math" w:hAnsi="Cambria Math"/>
          </w:rPr>
          <m:t>x</m:t>
        </m:r>
      </m:oMath>
      <w:r w:rsidRPr="00673849">
        <w:rPr>
          <w:rFonts w:ascii="Lucida Console" w:hAnsi="Lucida Console"/>
          <w:sz w:val="22"/>
        </w:rPr>
        <w:t>OffTime</w:t>
      </w:r>
      <w:r w:rsidRPr="00C757B0">
        <w:t xml:space="preserve"> to be 1000 milliseconds (1 second) plus the current time. Then, on the loop call which occurs a second later, the LED turns off, but until then, the LED is left on.</w:t>
      </w:r>
    </w:p>
    <w:p w:rsidR="00C757B0" w:rsidRPr="00C757B0" w:rsidRDefault="00C757B0" w:rsidP="00C757B0">
      <w:pPr>
        <w:numPr>
          <w:ilvl w:val="2"/>
          <w:numId w:val="15"/>
        </w:numPr>
      </w:pPr>
      <w:r w:rsidRPr="00C757B0">
        <w:t>Note that the if statement ends there, and then the code for processing the next button executed without delay.</w:t>
      </w:r>
    </w:p>
    <w:p w:rsidR="00C757B0" w:rsidRPr="00C757B0" w:rsidRDefault="00C757B0" w:rsidP="00C757B0">
      <w:pPr>
        <w:numPr>
          <w:ilvl w:val="2"/>
          <w:numId w:val="15"/>
        </w:numPr>
      </w:pPr>
      <w:r w:rsidRPr="00C757B0">
        <w:t>So, the big idea is that instead of using a delay, we store the time at which a</w:t>
      </w:r>
      <w:r w:rsidR="00673849">
        <w:t>n</w:t>
      </w:r>
      <w:r w:rsidRPr="00C757B0">
        <w:t xml:space="preserve"> event will occur, then repeatedly check the current time against that time on future loop iterations. If the current time is detected to be larger than the stored time, then the event execute</w:t>
      </w:r>
      <w:r w:rsidR="00673849">
        <w:t>s</w:t>
      </w:r>
      <w:r w:rsidRPr="00C757B0">
        <w:t>, but until then, other code is free to run, giving the appearance that the tasks are running in parallel.</w:t>
      </w:r>
    </w:p>
    <w:p w:rsidR="00C757B0" w:rsidRPr="00C757B0" w:rsidRDefault="00C757B0" w:rsidP="00C757B0">
      <w:pPr>
        <w:numPr>
          <w:ilvl w:val="0"/>
          <w:numId w:val="15"/>
        </w:numPr>
      </w:pPr>
      <w:r w:rsidRPr="00C757B0">
        <w:t>Now, extend the code to control two LEDs.</w:t>
      </w:r>
    </w:p>
    <w:p w:rsidR="00C757B0" w:rsidRPr="00C757B0" w:rsidRDefault="00C757B0" w:rsidP="00C757B0">
      <w:pPr>
        <w:numPr>
          <w:ilvl w:val="1"/>
          <w:numId w:val="15"/>
        </w:numPr>
      </w:pPr>
      <w:r w:rsidRPr="00C757B0">
        <w:t>This should be a simple copy/paste operation of the LED 1 task, except with the pins and variable names modified for a second LED.</w:t>
      </w:r>
    </w:p>
    <w:p w:rsidR="00C757B0" w:rsidRPr="00C757B0" w:rsidRDefault="00C757B0" w:rsidP="00C757B0">
      <w:pPr>
        <w:numPr>
          <w:ilvl w:val="1"/>
          <w:numId w:val="15"/>
        </w:numPr>
      </w:pPr>
      <w:r w:rsidRPr="00C757B0">
        <w:t>The implementation is left as an exercise for the reader. See if you can get this to work - but if you're feeling frustrated, ask one of the instructors for help.</w:t>
      </w:r>
    </w:p>
    <w:p w:rsidR="00C757B0" w:rsidRPr="00C757B0" w:rsidRDefault="00C757B0" w:rsidP="00C757B0">
      <w:pPr>
        <w:numPr>
          <w:ilvl w:val="0"/>
          <w:numId w:val="15"/>
        </w:numPr>
      </w:pPr>
      <w:r w:rsidRPr="00C757B0">
        <w:t xml:space="preserve">By now, you're probably thinking, "this really isn't that exciting." Sure, you've got two LEDs to be controlled by switches, but there's no </w:t>
      </w:r>
      <w:r w:rsidRPr="00C757B0">
        <w:rPr>
          <w:i/>
        </w:rPr>
        <w:t>interactivity</w:t>
      </w:r>
      <w:r w:rsidRPr="00C757B0">
        <w:t>. Let's change that. Instead of using a constant one second time LED on pulse, change that time to be the potentiometer output value.</w:t>
      </w:r>
    </w:p>
    <w:p w:rsidR="00C757B0" w:rsidRPr="00C757B0" w:rsidRDefault="00C757B0" w:rsidP="00C757B0">
      <w:pPr>
        <w:numPr>
          <w:ilvl w:val="1"/>
          <w:numId w:val="15"/>
        </w:numPr>
      </w:pPr>
      <w:r w:rsidRPr="00C757B0">
        <w:t xml:space="preserve">You can use the </w:t>
      </w:r>
      <w:r w:rsidRPr="00673849">
        <w:rPr>
          <w:rFonts w:ascii="Lucida Console" w:hAnsi="Lucida Console"/>
          <w:sz w:val="22"/>
        </w:rPr>
        <w:t>analogRead(</w:t>
      </w:r>
      <w:r w:rsidR="00673849" w:rsidRPr="00673849">
        <w:rPr>
          <w:rFonts w:asciiTheme="majorHAnsi" w:hAnsiTheme="majorHAnsi" w:cstheme="majorHAnsi"/>
          <w:szCs w:val="26"/>
        </w:rPr>
        <w:t>&lt;</w:t>
      </w:r>
      <w:r w:rsidRPr="00673849">
        <w:rPr>
          <w:rFonts w:asciiTheme="majorHAnsi" w:hAnsiTheme="majorHAnsi" w:cstheme="majorHAnsi"/>
          <w:szCs w:val="26"/>
        </w:rPr>
        <w:t>pin</w:t>
      </w:r>
      <w:r w:rsidR="00673849" w:rsidRPr="00673849">
        <w:rPr>
          <w:rFonts w:asciiTheme="majorHAnsi" w:hAnsiTheme="majorHAnsi" w:cstheme="majorHAnsi"/>
          <w:szCs w:val="26"/>
        </w:rPr>
        <w:t>&gt;</w:t>
      </w:r>
      <w:r w:rsidRPr="00673849">
        <w:rPr>
          <w:rFonts w:ascii="Lucida Console" w:hAnsi="Lucida Console"/>
          <w:sz w:val="22"/>
        </w:rPr>
        <w:t>)</w:t>
      </w:r>
      <w:r w:rsidRPr="00C757B0">
        <w:t xml:space="preserve"> function to read the analog value of a particular analog-capable pin. If you set up the potentiometer such that one outer terminal is connected to ground, the other outer terminal to the positive voltage supply, and the center terminal to the analog input pin, then this function will return a number from 0 to 1023 depending on the position of the potentiometer dial. You can then use this number as the duration. Or, you can do something interesting with it, such as using twice or even thrice this number for the pulse duration.</w:t>
      </w:r>
    </w:p>
    <w:p w:rsidR="00C757B0" w:rsidRPr="00C757B0" w:rsidRDefault="00C757B0" w:rsidP="00C757B0">
      <w:pPr>
        <w:numPr>
          <w:ilvl w:val="1"/>
          <w:numId w:val="15"/>
        </w:numPr>
      </w:pPr>
      <w:r w:rsidRPr="00C757B0">
        <w:t>Again, this implementation is left as an exercise to the reader. But if you feel like you're banging your head against a brick wall, stop and ask for help.</w:t>
      </w:r>
    </w:p>
    <w:p w:rsidR="00C757B0" w:rsidRPr="00C757B0" w:rsidRDefault="00C757B0" w:rsidP="00C757B0">
      <w:pPr>
        <w:numPr>
          <w:ilvl w:val="0"/>
          <w:numId w:val="15"/>
        </w:numPr>
      </w:pPr>
      <w:r w:rsidRPr="00C757B0">
        <w:t>Ok, that was cooler, but the LED is still just solid on and solid off. Let's change that too. Use PWM to allow the LED to vary brightness, and have the LED's light output linearly decay to 0 during the pulse duration.</w:t>
      </w:r>
    </w:p>
    <w:p w:rsidR="00C757B0" w:rsidRPr="00C757B0" w:rsidRDefault="00C757B0" w:rsidP="00C757B0">
      <w:pPr>
        <w:numPr>
          <w:ilvl w:val="1"/>
          <w:numId w:val="15"/>
        </w:numPr>
      </w:pPr>
      <w:r w:rsidRPr="00C757B0">
        <w:t xml:space="preserve">You can use the </w:t>
      </w:r>
      <w:r w:rsidRPr="00673849">
        <w:rPr>
          <w:rFonts w:ascii="Lucida Console" w:hAnsi="Lucida Console"/>
          <w:sz w:val="22"/>
        </w:rPr>
        <w:t>analogWrite(</w:t>
      </w:r>
      <w:r w:rsidR="006E4EE6" w:rsidRPr="006E4EE6">
        <w:rPr>
          <w:rFonts w:asciiTheme="majorHAnsi" w:hAnsiTheme="majorHAnsi" w:cstheme="majorHAnsi"/>
          <w:szCs w:val="26"/>
        </w:rPr>
        <w:t>&lt;</w:t>
      </w:r>
      <w:r w:rsidRPr="006E4EE6">
        <w:rPr>
          <w:rFonts w:asciiTheme="majorHAnsi" w:hAnsiTheme="majorHAnsi" w:cstheme="majorHAnsi"/>
          <w:szCs w:val="26"/>
        </w:rPr>
        <w:t>pin</w:t>
      </w:r>
      <w:r w:rsidR="006E4EE6" w:rsidRPr="006E4EE6">
        <w:rPr>
          <w:rFonts w:asciiTheme="majorHAnsi" w:hAnsiTheme="majorHAnsi" w:cstheme="majorHAnsi"/>
          <w:szCs w:val="26"/>
        </w:rPr>
        <w:t>&gt;</w:t>
      </w:r>
      <w:r w:rsidRPr="00673849">
        <w:rPr>
          <w:rFonts w:ascii="Lucida Console" w:hAnsi="Lucida Console"/>
          <w:sz w:val="22"/>
        </w:rPr>
        <w:t xml:space="preserve">, </w:t>
      </w:r>
      <w:r w:rsidR="006E4EE6" w:rsidRPr="006E4EE6">
        <w:rPr>
          <w:rFonts w:asciiTheme="majorHAnsi" w:hAnsiTheme="majorHAnsi" w:cstheme="majorHAnsi"/>
          <w:szCs w:val="26"/>
        </w:rPr>
        <w:t>&lt;</w:t>
      </w:r>
      <w:r w:rsidRPr="006E4EE6">
        <w:rPr>
          <w:rFonts w:asciiTheme="majorHAnsi" w:hAnsiTheme="majorHAnsi" w:cstheme="majorHAnsi"/>
          <w:szCs w:val="26"/>
        </w:rPr>
        <w:t>value</w:t>
      </w:r>
      <w:r w:rsidR="006E4EE6" w:rsidRPr="006E4EE6">
        <w:rPr>
          <w:rFonts w:asciiTheme="majorHAnsi" w:hAnsiTheme="majorHAnsi" w:cstheme="majorHAnsi"/>
          <w:szCs w:val="26"/>
        </w:rPr>
        <w:t>&gt;</w:t>
      </w:r>
      <w:r w:rsidRPr="00673849">
        <w:rPr>
          <w:rFonts w:ascii="Lucida Console" w:hAnsi="Lucida Console"/>
          <w:sz w:val="22"/>
        </w:rPr>
        <w:t>)</w:t>
      </w:r>
      <w:r w:rsidRPr="00C757B0">
        <w:t xml:space="preserve"> function to adjust the brightness of a LED connected to a PWM-capable pin. The </w:t>
      </w:r>
      <w:r w:rsidR="0061392A">
        <w:t>&lt;</w:t>
      </w:r>
      <w:r w:rsidRPr="00C757B0">
        <w:t>pin</w:t>
      </w:r>
      <w:r w:rsidR="0061392A">
        <w:t>&gt;</w:t>
      </w:r>
      <w:r w:rsidRPr="00C757B0">
        <w:t xml:space="preserve"> argument is straightforward, and the </w:t>
      </w:r>
      <w:r w:rsidR="0061392A">
        <w:t>&lt;</w:t>
      </w:r>
      <w:r w:rsidRPr="00C757B0">
        <w:t>value</w:t>
      </w:r>
      <w:r w:rsidR="0061392A">
        <w:t>&gt;</w:t>
      </w:r>
      <w:r w:rsidRPr="00C757B0">
        <w:t xml:space="preserve"> argument takes on numbers between 0 to 255, with 0 being off and 255 being full-bright.</w:t>
      </w:r>
    </w:p>
    <w:p w:rsidR="00C757B0" w:rsidRDefault="0061392A" w:rsidP="00C757B0">
      <w:pPr>
        <w:numPr>
          <w:ilvl w:val="1"/>
          <w:numId w:val="15"/>
        </w:numPr>
      </w:pPr>
      <w:r w:rsidRPr="00894337">
        <w:rPr>
          <w:b/>
        </w:rPr>
        <w:t>Refresher</w:t>
      </w:r>
      <w:r>
        <w:t xml:space="preserve">: </w:t>
      </w:r>
      <w:r w:rsidR="00C757B0" w:rsidRPr="00894337">
        <w:rPr>
          <w:b/>
        </w:rPr>
        <w:t>PWM</w:t>
      </w:r>
      <w:r w:rsidR="00C757B0" w:rsidRPr="00C757B0">
        <w:t xml:space="preserve"> stands for </w:t>
      </w:r>
      <w:r w:rsidR="00C757B0" w:rsidRPr="00C757B0">
        <w:rPr>
          <w:b/>
        </w:rPr>
        <w:t>pulse-width modulation</w:t>
      </w:r>
      <w:r w:rsidR="00C757B0" w:rsidRPr="00C757B0">
        <w:t xml:space="preserve">. Basically, it's a technique which shifts the pin between high and low really, really fast. The PWM </w:t>
      </w:r>
      <w:r w:rsidR="00C757B0" w:rsidRPr="00C757B0">
        <w:rPr>
          <w:b/>
        </w:rPr>
        <w:t>duty cycle</w:t>
      </w:r>
      <w:r w:rsidR="00C757B0" w:rsidRPr="00C757B0">
        <w:t xml:space="preserve"> (which is controlled using the aforementioned </w:t>
      </w:r>
      <w:r w:rsidR="00C757B0" w:rsidRPr="0061392A">
        <w:rPr>
          <w:rFonts w:ascii="Lucida Console" w:hAnsi="Lucida Console"/>
          <w:sz w:val="22"/>
        </w:rPr>
        <w:t>analogWrite</w:t>
      </w:r>
      <w:r w:rsidR="00C757B0" w:rsidRPr="00C757B0">
        <w:t xml:space="preserve"> function) is the amount of time the pin is high divided by the period (amount of the time pin is high plus the amount of time the pin is low). Although the </w:t>
      </w:r>
      <w:r w:rsidR="00C757B0" w:rsidRPr="00C757B0">
        <w:lastRenderedPageBreak/>
        <w:t>LED is truly flickering, it does so fast enough that you perceive it as a brightness change instead.</w:t>
      </w:r>
    </w:p>
    <w:p w:rsidR="0061392A" w:rsidRPr="00C757B0" w:rsidRDefault="0061392A" w:rsidP="0061392A">
      <w:pPr>
        <w:pStyle w:val="Heading2"/>
      </w:pPr>
      <w:bookmarkStart w:id="34" w:name="_Toc335864785"/>
      <w:r>
        <w:t>Extra for Experts for Experts: Linearly Varying Brightness</w:t>
      </w:r>
      <w:bookmarkEnd w:id="34"/>
    </w:p>
    <w:p w:rsidR="00C757B0" w:rsidRPr="00C757B0" w:rsidRDefault="00C757B0" w:rsidP="00C757B0">
      <w:pPr>
        <w:numPr>
          <w:ilvl w:val="0"/>
          <w:numId w:val="15"/>
        </w:numPr>
      </w:pPr>
      <w:r w:rsidRPr="00C757B0">
        <w:t>You may notice that linearly varying the PWM duty cycle does not linearly vary the perceived LED brightness. This is, in part, because the eye does not perceive light linearly - see Steven's Power Law and the Webner-Fenchner law for more information. For now, just try these two different ways of modifying the PWM duty cycle:</w:t>
      </w:r>
    </w:p>
    <w:p w:rsidR="00C757B0" w:rsidRPr="00C757B0" w:rsidRDefault="00C757B0" w:rsidP="00C757B0">
      <w:pPr>
        <w:numPr>
          <w:ilvl w:val="1"/>
          <w:numId w:val="15"/>
        </w:numPr>
      </w:pPr>
      <w:r w:rsidRPr="00C757B0">
        <w:t xml:space="preserve">Try an exponential function, there the duty cycle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rsidRPr="00C757B0">
        <w:t xml:space="preserve"> for some constant </w:t>
      </w:r>
      <m:oMath>
        <m:r>
          <w:rPr>
            <w:rFonts w:ascii="Cambria Math" w:hAnsi="Cambria Math"/>
          </w:rPr>
          <m:t>a</m:t>
        </m:r>
      </m:oMath>
      <w:r w:rsidRPr="00C757B0">
        <w:t xml:space="preserve">. If you know a little about how numbers are represented inside computers, then using the exponent base </w:t>
      </w:r>
      <m:oMath>
        <m:r>
          <w:rPr>
            <w:rFonts w:ascii="Cambria Math" w:hAnsi="Cambria Math"/>
          </w:rPr>
          <m:t>a=2</m:t>
        </m:r>
      </m:oMath>
      <w:r w:rsidRPr="00C757B0">
        <w:t xml:space="preserve"> is often convenient as you can simply do a bit shift to adjust the value up or down.</w:t>
      </w:r>
    </w:p>
    <w:p w:rsidR="00C757B0" w:rsidRPr="00C757B0" w:rsidRDefault="00C757B0" w:rsidP="00C757B0">
      <w:pPr>
        <w:numPr>
          <w:ilvl w:val="1"/>
          <w:numId w:val="15"/>
        </w:numPr>
      </w:pPr>
      <w:r w:rsidRPr="00C757B0">
        <w:t xml:space="preserve">Try a square function, where the duty cycle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C757B0">
        <w:t>.</w:t>
      </w:r>
    </w:p>
    <w:p w:rsidR="00C757B0" w:rsidRPr="00E3618F" w:rsidRDefault="00C757B0" w:rsidP="00C757B0">
      <w:pPr>
        <w:numPr>
          <w:ilvl w:val="1"/>
          <w:numId w:val="15"/>
        </w:numPr>
      </w:pPr>
      <w:r w:rsidRPr="00C757B0">
        <w:t>Both should give results better than linearly varying the duty cycle.</w:t>
      </w:r>
    </w:p>
    <w:p w:rsidR="004661BF" w:rsidRDefault="004661BF">
      <w:pPr>
        <w:spacing w:after="200" w:line="276" w:lineRule="auto"/>
        <w:rPr>
          <w:rFonts w:eastAsiaTheme="majorEastAsia" w:cstheme="majorBidi"/>
          <w:b/>
          <w:bCs/>
          <w:sz w:val="38"/>
          <w:szCs w:val="28"/>
        </w:rPr>
      </w:pPr>
      <w:r>
        <w:br w:type="page"/>
      </w:r>
    </w:p>
    <w:p w:rsidR="00C757B0" w:rsidRPr="00C757B0" w:rsidRDefault="00C757B0" w:rsidP="00E3618F">
      <w:pPr>
        <w:pStyle w:val="Heading1"/>
      </w:pPr>
      <w:bookmarkStart w:id="35" w:name="_Toc335864786"/>
      <w:r w:rsidRPr="00C757B0">
        <w:lastRenderedPageBreak/>
        <w:t>Other Microcontrollers</w:t>
      </w:r>
      <w:bookmarkEnd w:id="35"/>
    </w:p>
    <w:p w:rsidR="00C757B0" w:rsidRPr="00C757B0" w:rsidRDefault="00C757B0" w:rsidP="00C757B0">
      <w:r w:rsidRPr="00C757B0">
        <w:t>You had a chance to play with the Arduino today. It is a very popular hobbyist electronics platform, but by no means the only microcontroller platform available. In fact, most microcontrollers are sold as bare chips, and the Arduino just adds user-friendly features around that to make it more accessible to newbies.</w:t>
      </w:r>
    </w:p>
    <w:p w:rsidR="00C757B0" w:rsidRPr="00C757B0" w:rsidRDefault="00C757B0" w:rsidP="00C757B0">
      <w:r w:rsidRPr="00C757B0">
        <w:t>Several other popular microcontrollers (with their manufacturers) are:</w:t>
      </w:r>
    </w:p>
    <w:p w:rsidR="00C757B0" w:rsidRPr="00C757B0" w:rsidRDefault="00C757B0" w:rsidP="00C757B0">
      <w:pPr>
        <w:numPr>
          <w:ilvl w:val="0"/>
          <w:numId w:val="19"/>
        </w:numPr>
      </w:pPr>
      <w:r w:rsidRPr="00C757B0">
        <w:t>AVR (Atmel) - this is the chip used on the Arduino. AVRs cores range from 8 bits to 32 bits and comes with a variety of peripheral features. In CalSol, these are the microcontrollers which powers our BRAINs.</w:t>
      </w:r>
    </w:p>
    <w:p w:rsidR="00C757B0" w:rsidRPr="00C757B0" w:rsidRDefault="00C757B0" w:rsidP="00C757B0">
      <w:pPr>
        <w:numPr>
          <w:ilvl w:val="0"/>
          <w:numId w:val="19"/>
        </w:numPr>
      </w:pPr>
      <w:r w:rsidRPr="00C757B0">
        <w:t>PIC (Microchip) - another popular line of microcontrollers. Similarly, there are 8-, 16-, and 32- bit cores, and a variety of peripheral features are available. In CalSol, a 16-bit PIC with DMA (and relatively complex code) powers the Datalogger board.</w:t>
      </w:r>
    </w:p>
    <w:p w:rsidR="00C757B0" w:rsidRPr="00C757B0" w:rsidRDefault="00C757B0" w:rsidP="00C757B0">
      <w:pPr>
        <w:numPr>
          <w:ilvl w:val="0"/>
          <w:numId w:val="19"/>
        </w:numPr>
      </w:pPr>
      <w:r w:rsidRPr="00C757B0">
        <w:t>MSP430 (Texas Instruments) - these are now being used by the EE40 course. There is a development kit build around this chip, called the LaunchPad, which is available for a dirt-cheap $4.30. However, it's not as user-friendly as the Arduino, and thus has a steeper learning curve.</w:t>
      </w:r>
    </w:p>
    <w:p w:rsidR="00C757B0" w:rsidRPr="00C757B0" w:rsidRDefault="00C757B0" w:rsidP="00C757B0">
      <w:pPr>
        <w:numPr>
          <w:ilvl w:val="0"/>
          <w:numId w:val="19"/>
        </w:numPr>
      </w:pPr>
      <w:r w:rsidRPr="00C757B0">
        <w:t>ARM (various) - a 32-bit core. There exists both microcontrollers and microprocessors using ARM cores. ARM is really popular, and you can find these cores in devices like smartphones and tablets.</w:t>
      </w:r>
    </w:p>
    <w:p w:rsidR="00C757B0" w:rsidRPr="00C757B0" w:rsidRDefault="00C757B0" w:rsidP="00C757B0">
      <w:pPr>
        <w:numPr>
          <w:ilvl w:val="0"/>
          <w:numId w:val="19"/>
        </w:numPr>
      </w:pPr>
      <w:r w:rsidRPr="00C757B0">
        <w:t>MIPS (various) - another 32-bit core. While less popular than ARM, this is the instruction-set architecture being taught in CS61C and CS150. These cores are common in routers, though.</w:t>
      </w:r>
    </w:p>
    <w:p w:rsidR="00C757B0" w:rsidRPr="00C757B0" w:rsidRDefault="00C757B0" w:rsidP="00C757B0"/>
    <w:p w:rsidR="00C757B0" w:rsidRPr="00C757B0" w:rsidRDefault="00C757B0" w:rsidP="00C757B0">
      <w:r w:rsidRPr="00C757B0">
        <w:t xml:space="preserve">One thing to note is that while the Arduino environment is easy to use, it does not really scale. For a large project, we need something more heavy duty, like a full IDE. If you're ever used Microsoft Visual Studio, NetBeans, or Eclipse, you'll know what </w:t>
      </w:r>
      <w:r w:rsidR="00B54A70">
        <w:t>we’re</w:t>
      </w:r>
      <w:r w:rsidRPr="00C757B0">
        <w:t xml:space="preserve"> talking about.</w:t>
      </w:r>
    </w:p>
    <w:p w:rsidR="00D70E31" w:rsidRPr="00D70E31" w:rsidRDefault="00D70E31" w:rsidP="00D70E31"/>
    <w:sectPr w:rsidR="00D70E31" w:rsidRPr="00D70E31" w:rsidSect="00B02BCA">
      <w:pgSz w:w="12240" w:h="15840"/>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97C" w:rsidRDefault="00AB797C" w:rsidP="00800FE2">
      <w:r>
        <w:separator/>
      </w:r>
    </w:p>
    <w:p w:rsidR="00AB797C" w:rsidRDefault="00AB797C"/>
  </w:endnote>
  <w:endnote w:type="continuationSeparator" w:id="0">
    <w:p w:rsidR="00AB797C" w:rsidRDefault="00AB797C" w:rsidP="00800FE2">
      <w:r>
        <w:continuationSeparator/>
      </w:r>
    </w:p>
    <w:p w:rsidR="00AB797C" w:rsidRDefault="00AB7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F93" w:rsidRDefault="009E2F93"/>
  <w:tbl>
    <w:tblPr>
      <w:tblStyle w:val="TableGrid"/>
      <w:tblW w:w="10805"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9E2F93" w:rsidTr="006E4EE6">
      <w:trPr>
        <w:trHeight w:val="260"/>
      </w:trPr>
      <w:tc>
        <w:tcPr>
          <w:tcW w:w="2885" w:type="dxa"/>
        </w:tcPr>
        <w:p w:rsidR="009E2F93" w:rsidRPr="0060365D" w:rsidRDefault="009E2F93" w:rsidP="005D2760">
          <w:pPr>
            <w:rPr>
              <w:sz w:val="22"/>
            </w:rPr>
          </w:pPr>
          <w:r w:rsidRPr="0060365D">
            <w:rPr>
              <w:sz w:val="22"/>
            </w:rPr>
            <w:t xml:space="preserve">Revision </w:t>
          </w:r>
          <w:r w:rsidRPr="0060365D">
            <w:rPr>
              <w:sz w:val="22"/>
            </w:rPr>
            <w:fldChar w:fldCharType="begin"/>
          </w:r>
          <w:r w:rsidRPr="0060365D">
            <w:rPr>
              <w:sz w:val="22"/>
            </w:rPr>
            <w:instrText xml:space="preserve"> PAGE   \* MERGEFORMAT </w:instrText>
          </w:r>
          <w:r w:rsidRPr="0060365D">
            <w:rPr>
              <w:sz w:val="22"/>
            </w:rPr>
            <w:fldChar w:fldCharType="separate"/>
          </w:r>
          <w:r w:rsidR="00A109C8">
            <w:rPr>
              <w:noProof/>
              <w:sz w:val="22"/>
            </w:rPr>
            <w:t>7</w:t>
          </w:r>
          <w:r w:rsidRPr="0060365D">
            <w:rPr>
              <w:noProof/>
              <w:sz w:val="22"/>
            </w:rPr>
            <w:fldChar w:fldCharType="end"/>
          </w:r>
          <w:r w:rsidRPr="0060365D">
            <w:rPr>
              <w:sz w:val="22"/>
            </w:rPr>
            <w:t xml:space="preserve"> · </w:t>
          </w:r>
          <w:r w:rsidRPr="0060365D">
            <w:rPr>
              <w:sz w:val="22"/>
            </w:rPr>
            <w:fldChar w:fldCharType="begin"/>
          </w:r>
          <w:r w:rsidRPr="0060365D">
            <w:rPr>
              <w:sz w:val="22"/>
            </w:rPr>
            <w:instrText xml:space="preserve"> SAVEDATE  \@ "HHmm dd MMM yy"  \* MERGEFORMAT </w:instrText>
          </w:r>
          <w:r w:rsidRPr="0060365D">
            <w:rPr>
              <w:sz w:val="22"/>
            </w:rPr>
            <w:fldChar w:fldCharType="separate"/>
          </w:r>
          <w:r w:rsidR="00743F8E">
            <w:rPr>
              <w:noProof/>
              <w:sz w:val="22"/>
            </w:rPr>
            <w:t>1307 23 Sep 12</w:t>
          </w:r>
          <w:r w:rsidRPr="0060365D">
            <w:rPr>
              <w:noProof/>
              <w:sz w:val="22"/>
            </w:rPr>
            <w:fldChar w:fldCharType="end"/>
          </w:r>
          <w:r w:rsidRPr="0060365D">
            <w:rPr>
              <w:sz w:val="22"/>
            </w:rPr>
            <w:tab/>
          </w:r>
        </w:p>
      </w:tc>
      <w:tc>
        <w:tcPr>
          <w:tcW w:w="5040" w:type="dxa"/>
        </w:tcPr>
        <w:p w:rsidR="009E2F93" w:rsidRPr="0060365D" w:rsidRDefault="009E2F93" w:rsidP="0060365D">
          <w:pPr>
            <w:pStyle w:val="Footer"/>
            <w:jc w:val="center"/>
            <w:rPr>
              <w:b/>
              <w:sz w:val="22"/>
            </w:rPr>
          </w:pPr>
        </w:p>
      </w:tc>
      <w:tc>
        <w:tcPr>
          <w:tcW w:w="2880" w:type="dxa"/>
        </w:tcPr>
        <w:p w:rsidR="009E2F93" w:rsidRPr="0060365D" w:rsidRDefault="009E2F93" w:rsidP="005D2760">
          <w:pPr>
            <w:jc w:val="right"/>
            <w:rPr>
              <w:sz w:val="22"/>
            </w:rPr>
          </w:pPr>
        </w:p>
      </w:tc>
    </w:tr>
  </w:tbl>
  <w:p w:rsidR="009E2F93" w:rsidRPr="00800FE2" w:rsidRDefault="009E2F93">
    <w:pPr>
      <w:pStyle w:val="Footer"/>
      <w:rPr>
        <w:sz w:val="2"/>
        <w:szCs w:val="2"/>
      </w:rPr>
    </w:pPr>
  </w:p>
  <w:p w:rsidR="009E2F93" w:rsidRDefault="009E2F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97C" w:rsidRDefault="00AB797C" w:rsidP="00800FE2">
      <w:r>
        <w:separator/>
      </w:r>
    </w:p>
    <w:p w:rsidR="00AB797C" w:rsidRDefault="00AB797C"/>
  </w:footnote>
  <w:footnote w:type="continuationSeparator" w:id="0">
    <w:p w:rsidR="00AB797C" w:rsidRDefault="00AB797C" w:rsidP="00800FE2">
      <w:r>
        <w:continuationSeparator/>
      </w:r>
    </w:p>
    <w:p w:rsidR="00AB797C" w:rsidRDefault="00AB79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5"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9E2F93" w:rsidTr="00F665D1">
      <w:trPr>
        <w:trHeight w:val="710"/>
      </w:trPr>
      <w:tc>
        <w:tcPr>
          <w:tcW w:w="2885" w:type="dxa"/>
          <w:vAlign w:val="center"/>
        </w:tcPr>
        <w:p w:rsidR="009E2F93" w:rsidRDefault="009E2F93" w:rsidP="00F665D1">
          <w:pPr>
            <w:pStyle w:val="Header"/>
            <w:tabs>
              <w:tab w:val="clear" w:pos="4680"/>
              <w:tab w:val="clear" w:pos="9360"/>
            </w:tabs>
          </w:pPr>
          <w:r w:rsidRPr="00AE4406">
            <w:rPr>
              <w:noProof/>
            </w:rPr>
            <w:drawing>
              <wp:anchor distT="0" distB="0" distL="114300" distR="114300" simplePos="0" relativeHeight="251659264" behindDoc="0" locked="0" layoutInCell="1" allowOverlap="1" wp14:anchorId="5295800F" wp14:editId="4C5E9936">
                <wp:simplePos x="0" y="0"/>
                <wp:positionH relativeFrom="page">
                  <wp:posOffset>0</wp:posOffset>
                </wp:positionH>
                <wp:positionV relativeFrom="page">
                  <wp:posOffset>635</wp:posOffset>
                </wp:positionV>
                <wp:extent cx="1371600" cy="414020"/>
                <wp:effectExtent l="19050" t="0" r="0" b="0"/>
                <wp:wrapTight wrapText="bothSides">
                  <wp:wrapPolygon edited="0">
                    <wp:start x="9300" y="0"/>
                    <wp:lineTo x="300" y="0"/>
                    <wp:lineTo x="-300" y="19877"/>
                    <wp:lineTo x="600" y="20871"/>
                    <wp:lineTo x="6600" y="20871"/>
                    <wp:lineTo x="9300" y="20871"/>
                    <wp:lineTo x="20100" y="20871"/>
                    <wp:lineTo x="21600" y="19877"/>
                    <wp:lineTo x="21600" y="2982"/>
                    <wp:lineTo x="10500" y="0"/>
                    <wp:lineTo x="9300" y="0"/>
                  </wp:wrapPolygon>
                </wp:wrapTight>
                <wp:docPr id="3" name="Picture 2" descr="banner team na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team name.pdf"/>
                        <pic:cNvPicPr/>
                      </pic:nvPicPr>
                      <pic:blipFill>
                        <a:blip r:embed="rId1"/>
                        <a:stretch>
                          <a:fillRect/>
                        </a:stretch>
                      </pic:blipFill>
                      <pic:spPr>
                        <a:xfrm>
                          <a:off x="0" y="0"/>
                          <a:ext cx="1371600" cy="414020"/>
                        </a:xfrm>
                        <a:prstGeom prst="rect">
                          <a:avLst/>
                        </a:prstGeom>
                      </pic:spPr>
                    </pic:pic>
                  </a:graphicData>
                </a:graphic>
              </wp:anchor>
            </w:drawing>
          </w:r>
        </w:p>
      </w:tc>
      <w:tc>
        <w:tcPr>
          <w:tcW w:w="5040" w:type="dxa"/>
        </w:tcPr>
        <w:sdt>
          <w:sdtPr>
            <w:rPr>
              <w:b/>
              <w:bCs/>
              <w:sz w:val="32"/>
              <w:szCs w:val="32"/>
            </w:rPr>
            <w:alias w:val="Title"/>
            <w:id w:val="62553758"/>
            <w:dataBinding w:prefixMappings="xmlns:ns0='http://schemas.openxmlformats.org/package/2006/metadata/core-properties' xmlns:ns1='http://purl.org/dc/elements/1.1/'" w:xpath="/ns0:coreProperties[1]/ns1:title[1]" w:storeItemID="{6C3C8BC8-F283-45AE-878A-BAB7291924A1}"/>
            <w:text/>
          </w:sdtPr>
          <w:sdtContent>
            <w:p w:rsidR="009E2F93" w:rsidRPr="00A11F85" w:rsidRDefault="009E2F93" w:rsidP="006E4EE6">
              <w:pPr>
                <w:pStyle w:val="Header"/>
                <w:tabs>
                  <w:tab w:val="left" w:pos="2580"/>
                  <w:tab w:val="left" w:pos="2985"/>
                </w:tabs>
                <w:jc w:val="center"/>
                <w:rPr>
                  <w:b/>
                  <w:bCs/>
                  <w:sz w:val="32"/>
                  <w:szCs w:val="32"/>
                </w:rPr>
              </w:pPr>
              <w:r>
                <w:rPr>
                  <w:b/>
                  <w:bCs/>
                  <w:sz w:val="32"/>
                  <w:szCs w:val="32"/>
                </w:rPr>
                <w:t>Microcontrollers I</w:t>
              </w:r>
            </w:p>
          </w:sdtContent>
        </w:sdt>
        <w:sdt>
          <w:sdtPr>
            <w:rPr>
              <w:sz w:val="18"/>
              <w:szCs w:val="18"/>
            </w:rPr>
            <w:alias w:val="Subtitle"/>
            <w:id w:val="62553759"/>
            <w:dataBinding w:prefixMappings="xmlns:ns0='http://schemas.openxmlformats.org/package/2006/metadata/core-properties' xmlns:ns1='http://purl.org/dc/elements/1.1/'" w:xpath="/ns0:coreProperties[1]/ns1:subject[1]" w:storeItemID="{6C3C8BC8-F283-45AE-878A-BAB7291924A1}"/>
            <w:text/>
          </w:sdtPr>
          <w:sdtContent>
            <w:p w:rsidR="009E2F93" w:rsidRPr="008B4FC0" w:rsidRDefault="009E2F93" w:rsidP="006E4EE6">
              <w:pPr>
                <w:pStyle w:val="Header"/>
                <w:tabs>
                  <w:tab w:val="clear" w:pos="4680"/>
                </w:tabs>
                <w:jc w:val="center"/>
                <w:rPr>
                  <w:sz w:val="18"/>
                  <w:szCs w:val="18"/>
                </w:rPr>
              </w:pPr>
              <w:r>
                <w:rPr>
                  <w:sz w:val="18"/>
                  <w:szCs w:val="18"/>
                </w:rPr>
                <w:t>Introduction to Microcontrollers</w:t>
              </w:r>
            </w:p>
          </w:sdtContent>
        </w:sdt>
        <w:sdt>
          <w:sdtPr>
            <w:rPr>
              <w:sz w:val="18"/>
              <w:szCs w:val="18"/>
            </w:rPr>
            <w:alias w:val="Author"/>
            <w:id w:val="62553760"/>
            <w:dataBinding w:prefixMappings="xmlns:ns0='http://schemas.openxmlformats.org/package/2006/metadata/core-properties' xmlns:ns1='http://purl.org/dc/elements/1.1/'" w:xpath="/ns0:coreProperties[1]/ns1:creator[1]" w:storeItemID="{6C3C8BC8-F283-45AE-878A-BAB7291924A1}"/>
            <w:text/>
          </w:sdtPr>
          <w:sdtContent>
            <w:p w:rsidR="009E2F93" w:rsidRPr="00231D48" w:rsidRDefault="009E2F93" w:rsidP="006E4EE6">
              <w:pPr>
                <w:pStyle w:val="Header"/>
                <w:tabs>
                  <w:tab w:val="left" w:pos="2580"/>
                  <w:tab w:val="left" w:pos="2985"/>
                </w:tabs>
                <w:jc w:val="center"/>
                <w:rPr>
                  <w:color w:val="808080" w:themeColor="text1" w:themeTint="7F"/>
                  <w:sz w:val="32"/>
                  <w:szCs w:val="32"/>
                </w:rPr>
              </w:pPr>
              <w:r>
                <w:rPr>
                  <w:sz w:val="18"/>
                  <w:szCs w:val="18"/>
                </w:rPr>
                <w:t>Michael Chang • Devan Lai • Richard Lin • Adam Resnick</w:t>
              </w:r>
            </w:p>
          </w:sdtContent>
        </w:sdt>
      </w:tc>
      <w:tc>
        <w:tcPr>
          <w:tcW w:w="2880" w:type="dxa"/>
          <w:vAlign w:val="bottom"/>
        </w:tcPr>
        <w:p w:rsidR="009E2F93" w:rsidRPr="00D70E31" w:rsidRDefault="009E2F93" w:rsidP="00F665D1">
          <w:pPr>
            <w:jc w:val="right"/>
            <w:rPr>
              <w:sz w:val="22"/>
            </w:rPr>
          </w:pPr>
          <w:r w:rsidRPr="00D70E31">
            <w:rPr>
              <w:sz w:val="22"/>
            </w:rPr>
            <w:t xml:space="preserve">Page </w:t>
          </w:r>
          <w:r w:rsidRPr="00D70E31">
            <w:rPr>
              <w:sz w:val="22"/>
            </w:rPr>
            <w:fldChar w:fldCharType="begin"/>
          </w:r>
          <w:r w:rsidRPr="00D70E31">
            <w:rPr>
              <w:sz w:val="22"/>
            </w:rPr>
            <w:instrText xml:space="preserve"> PAGE   \* MERGEFORMAT </w:instrText>
          </w:r>
          <w:r w:rsidRPr="00D70E31">
            <w:rPr>
              <w:sz w:val="22"/>
            </w:rPr>
            <w:fldChar w:fldCharType="separate"/>
          </w:r>
          <w:r w:rsidR="00A109C8">
            <w:rPr>
              <w:noProof/>
              <w:sz w:val="22"/>
            </w:rPr>
            <w:t>7</w:t>
          </w:r>
          <w:r w:rsidRPr="00D70E31">
            <w:rPr>
              <w:sz w:val="22"/>
            </w:rPr>
            <w:fldChar w:fldCharType="end"/>
          </w:r>
          <w:r w:rsidRPr="00D70E31">
            <w:rPr>
              <w:sz w:val="22"/>
            </w:rPr>
            <w:t>/</w:t>
          </w:r>
          <w:r w:rsidRPr="00D70E31">
            <w:rPr>
              <w:sz w:val="22"/>
            </w:rPr>
            <w:fldChar w:fldCharType="begin"/>
          </w:r>
          <w:r w:rsidRPr="00D70E31">
            <w:rPr>
              <w:sz w:val="22"/>
            </w:rPr>
            <w:instrText xml:space="preserve"> NUMPAGES   \* MERGEFORMAT </w:instrText>
          </w:r>
          <w:r w:rsidRPr="00D70E31">
            <w:rPr>
              <w:sz w:val="22"/>
            </w:rPr>
            <w:fldChar w:fldCharType="separate"/>
          </w:r>
          <w:r w:rsidR="00A109C8">
            <w:rPr>
              <w:noProof/>
              <w:sz w:val="22"/>
            </w:rPr>
            <w:t>28</w:t>
          </w:r>
          <w:r w:rsidRPr="00D70E31">
            <w:rPr>
              <w:noProof/>
              <w:sz w:val="22"/>
            </w:rPr>
            <w:fldChar w:fldCharType="end"/>
          </w:r>
        </w:p>
        <w:p w:rsidR="009E2F93" w:rsidRPr="00D70E31" w:rsidRDefault="009E2F93" w:rsidP="00F665D1">
          <w:pPr>
            <w:jc w:val="right"/>
            <w:rPr>
              <w:sz w:val="22"/>
            </w:rPr>
          </w:pPr>
          <w:r w:rsidRPr="00D70E31">
            <w:rPr>
              <w:sz w:val="22"/>
            </w:rPr>
            <w:t>EE</w:t>
          </w:r>
          <w:r>
            <w:rPr>
              <w:sz w:val="22"/>
            </w:rPr>
            <w:t>2</w:t>
          </w:r>
          <w:r w:rsidRPr="00D70E31">
            <w:rPr>
              <w:sz w:val="22"/>
            </w:rPr>
            <w:t xml:space="preserve"> · Fall 2012 · Version 1.</w:t>
          </w:r>
          <w:r>
            <w:rPr>
              <w:sz w:val="22"/>
            </w:rPr>
            <w:t>2</w:t>
          </w:r>
        </w:p>
        <w:p w:rsidR="009E2F93" w:rsidRDefault="009E2F93" w:rsidP="00F665D1">
          <w:pPr>
            <w:jc w:val="right"/>
          </w:pPr>
          <w:r w:rsidRPr="00D70E31">
            <w:rPr>
              <w:sz w:val="22"/>
            </w:rPr>
            <w:t>CalSol Educational Collection</w:t>
          </w:r>
        </w:p>
      </w:tc>
    </w:tr>
  </w:tbl>
  <w:p w:rsidR="009E2F93" w:rsidRPr="00800FE2" w:rsidRDefault="009E2F93" w:rsidP="00F665D1">
    <w:pPr>
      <w:pStyle w:val="Header"/>
      <w:rPr>
        <w:sz w:val="2"/>
        <w:szCs w:val="2"/>
      </w:rPr>
    </w:pPr>
  </w:p>
  <w:p w:rsidR="009E2F93" w:rsidRDefault="009E2F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6F5"/>
    <w:multiLevelType w:val="hybridMultilevel"/>
    <w:tmpl w:val="3092B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021B4"/>
    <w:multiLevelType w:val="hybridMultilevel"/>
    <w:tmpl w:val="5E46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287F"/>
    <w:multiLevelType w:val="hybridMultilevel"/>
    <w:tmpl w:val="7AF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86693D"/>
    <w:multiLevelType w:val="hybridMultilevel"/>
    <w:tmpl w:val="4C7CB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137805"/>
    <w:multiLevelType w:val="hybridMultilevel"/>
    <w:tmpl w:val="22CC5B5A"/>
    <w:lvl w:ilvl="0" w:tplc="0409000F">
      <w:start w:val="1"/>
      <w:numFmt w:val="decimal"/>
      <w:lvlText w:val="%1."/>
      <w:lvlJc w:val="left"/>
      <w:pPr>
        <w:ind w:left="360" w:hanging="360"/>
      </w:pPr>
    </w:lvl>
    <w:lvl w:ilvl="1" w:tplc="A8CAE866">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D47119"/>
    <w:multiLevelType w:val="hybridMultilevel"/>
    <w:tmpl w:val="0F662486"/>
    <w:lvl w:ilvl="0" w:tplc="0409000F">
      <w:start w:val="1"/>
      <w:numFmt w:val="decimal"/>
      <w:lvlText w:val="%1."/>
      <w:lvlJc w:val="left"/>
      <w:pPr>
        <w:ind w:left="360" w:hanging="360"/>
      </w:pPr>
    </w:lvl>
    <w:lvl w:ilvl="1" w:tplc="E05843F4">
      <w:start w:val="1"/>
      <w:numFmt w:val="lowerLetter"/>
      <w:lvlText w:val="%2."/>
      <w:lvlJc w:val="left"/>
      <w:pPr>
        <w:ind w:left="720" w:hanging="360"/>
      </w:pPr>
      <w:rPr>
        <w:rFonts w:hint="default"/>
      </w:rPr>
    </w:lvl>
    <w:lvl w:ilvl="2" w:tplc="F81628D0">
      <w:start w:val="1"/>
      <w:numFmt w:val="lowerRoman"/>
      <w:lvlText w:val="%3."/>
      <w:lvlJc w:val="right"/>
      <w:pPr>
        <w:ind w:left="10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AD5107"/>
    <w:multiLevelType w:val="hybridMultilevel"/>
    <w:tmpl w:val="F06642D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D72CFB"/>
    <w:multiLevelType w:val="hybridMultilevel"/>
    <w:tmpl w:val="8F3A2480"/>
    <w:lvl w:ilvl="0" w:tplc="0409000F">
      <w:start w:val="1"/>
      <w:numFmt w:val="decimal"/>
      <w:lvlText w:val="%1."/>
      <w:lvlJc w:val="left"/>
      <w:pPr>
        <w:ind w:left="360" w:hanging="360"/>
      </w:pPr>
    </w:lvl>
    <w:lvl w:ilvl="1" w:tplc="9AF06002">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64890"/>
    <w:multiLevelType w:val="hybridMultilevel"/>
    <w:tmpl w:val="E82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E01D0"/>
    <w:multiLevelType w:val="hybridMultilevel"/>
    <w:tmpl w:val="6E6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C6D8D"/>
    <w:multiLevelType w:val="hybridMultilevel"/>
    <w:tmpl w:val="F5F8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7D0474"/>
    <w:multiLevelType w:val="hybridMultilevel"/>
    <w:tmpl w:val="2F369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0E6A81"/>
    <w:multiLevelType w:val="hybridMultilevel"/>
    <w:tmpl w:val="3E6AD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84B7275"/>
    <w:multiLevelType w:val="hybridMultilevel"/>
    <w:tmpl w:val="80DE5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2055D9"/>
    <w:multiLevelType w:val="multilevel"/>
    <w:tmpl w:val="640EF5D2"/>
    <w:lvl w:ilvl="0">
      <w:start w:val="1"/>
      <w:numFmt w:val="decimal"/>
      <w:lvlText w:val="%1)"/>
      <w:lvlJc w:val="left"/>
      <w:pPr>
        <w:ind w:left="360" w:hanging="360"/>
      </w:pPr>
      <w:rPr>
        <w:rFonts w:hint="default"/>
        <w:sz w:val="28"/>
      </w:rPr>
    </w:lvl>
    <w:lvl w:ilvl="1">
      <w:start w:val="1"/>
      <w:numFmt w:val="lowerLetter"/>
      <w:lvlText w:val="%2)"/>
      <w:lvlJc w:val="left"/>
      <w:pPr>
        <w:ind w:left="720" w:hanging="432"/>
      </w:pPr>
      <w:rPr>
        <w:rFonts w:hint="default"/>
        <w:sz w:val="28"/>
      </w:rPr>
    </w:lvl>
    <w:lvl w:ilvl="2">
      <w:start w:val="1"/>
      <w:numFmt w:val="lowerRoman"/>
      <w:lvlText w:val="%3)"/>
      <w:lvlJc w:val="left"/>
      <w:pPr>
        <w:ind w:left="1080" w:hanging="504"/>
      </w:pPr>
      <w:rPr>
        <w:rFonts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54D11BC"/>
    <w:multiLevelType w:val="hybridMultilevel"/>
    <w:tmpl w:val="05A8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8501B6E"/>
    <w:multiLevelType w:val="hybridMultilevel"/>
    <w:tmpl w:val="F164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B4400"/>
    <w:multiLevelType w:val="hybridMultilevel"/>
    <w:tmpl w:val="ED1CCB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67129F"/>
    <w:multiLevelType w:val="hybridMultilevel"/>
    <w:tmpl w:val="5922B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E7368DB"/>
    <w:multiLevelType w:val="hybridMultilevel"/>
    <w:tmpl w:val="EA8A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4"/>
  </w:num>
  <w:num w:numId="5">
    <w:abstractNumId w:val="7"/>
  </w:num>
  <w:num w:numId="6">
    <w:abstractNumId w:val="16"/>
  </w:num>
  <w:num w:numId="7">
    <w:abstractNumId w:val="15"/>
  </w:num>
  <w:num w:numId="8">
    <w:abstractNumId w:val="12"/>
  </w:num>
  <w:num w:numId="9">
    <w:abstractNumId w:val="2"/>
  </w:num>
  <w:num w:numId="10">
    <w:abstractNumId w:val="8"/>
  </w:num>
  <w:num w:numId="11">
    <w:abstractNumId w:val="19"/>
  </w:num>
  <w:num w:numId="12">
    <w:abstractNumId w:val="18"/>
  </w:num>
  <w:num w:numId="13">
    <w:abstractNumId w:val="1"/>
  </w:num>
  <w:num w:numId="14">
    <w:abstractNumId w:val="0"/>
  </w:num>
  <w:num w:numId="15">
    <w:abstractNumId w:val="14"/>
  </w:num>
  <w:num w:numId="16">
    <w:abstractNumId w:val="9"/>
  </w:num>
  <w:num w:numId="17">
    <w:abstractNumId w:val="6"/>
  </w:num>
  <w:num w:numId="18">
    <w:abstractNumId w:val="3"/>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CF"/>
    <w:rsid w:val="00001637"/>
    <w:rsid w:val="00020835"/>
    <w:rsid w:val="00023AF3"/>
    <w:rsid w:val="00041600"/>
    <w:rsid w:val="000646F4"/>
    <w:rsid w:val="00067F09"/>
    <w:rsid w:val="00082D6A"/>
    <w:rsid w:val="000C1C87"/>
    <w:rsid w:val="000C2D3D"/>
    <w:rsid w:val="000F659F"/>
    <w:rsid w:val="001071D3"/>
    <w:rsid w:val="00146561"/>
    <w:rsid w:val="00165FD3"/>
    <w:rsid w:val="00194D10"/>
    <w:rsid w:val="001A183C"/>
    <w:rsid w:val="001A33F7"/>
    <w:rsid w:val="001A52DC"/>
    <w:rsid w:val="002204A6"/>
    <w:rsid w:val="00223898"/>
    <w:rsid w:val="00244DC0"/>
    <w:rsid w:val="002542D6"/>
    <w:rsid w:val="0026575F"/>
    <w:rsid w:val="00277C97"/>
    <w:rsid w:val="002814D1"/>
    <w:rsid w:val="0028173E"/>
    <w:rsid w:val="002836F4"/>
    <w:rsid w:val="002A3B12"/>
    <w:rsid w:val="002C2710"/>
    <w:rsid w:val="00307263"/>
    <w:rsid w:val="00335B25"/>
    <w:rsid w:val="00352571"/>
    <w:rsid w:val="0037691C"/>
    <w:rsid w:val="003A77C5"/>
    <w:rsid w:val="003B0147"/>
    <w:rsid w:val="003B0DA5"/>
    <w:rsid w:val="003C0B47"/>
    <w:rsid w:val="003C6729"/>
    <w:rsid w:val="003D1985"/>
    <w:rsid w:val="003E15E5"/>
    <w:rsid w:val="00412E39"/>
    <w:rsid w:val="004252CF"/>
    <w:rsid w:val="00447424"/>
    <w:rsid w:val="00455DBB"/>
    <w:rsid w:val="004661BF"/>
    <w:rsid w:val="004835F1"/>
    <w:rsid w:val="004C75C2"/>
    <w:rsid w:val="004E37C0"/>
    <w:rsid w:val="005372C6"/>
    <w:rsid w:val="00537626"/>
    <w:rsid w:val="00540B5F"/>
    <w:rsid w:val="00570D39"/>
    <w:rsid w:val="005775C2"/>
    <w:rsid w:val="00590185"/>
    <w:rsid w:val="005B5398"/>
    <w:rsid w:val="005D2760"/>
    <w:rsid w:val="005D3F1B"/>
    <w:rsid w:val="005D52C0"/>
    <w:rsid w:val="005E7EBF"/>
    <w:rsid w:val="0060365D"/>
    <w:rsid w:val="006113C5"/>
    <w:rsid w:val="0061392A"/>
    <w:rsid w:val="00617E3B"/>
    <w:rsid w:val="00631ADC"/>
    <w:rsid w:val="00641C44"/>
    <w:rsid w:val="006574D0"/>
    <w:rsid w:val="00673849"/>
    <w:rsid w:val="0069661A"/>
    <w:rsid w:val="006B3CAE"/>
    <w:rsid w:val="006E4EE6"/>
    <w:rsid w:val="00710F0B"/>
    <w:rsid w:val="00734A98"/>
    <w:rsid w:val="00743F8E"/>
    <w:rsid w:val="007569C7"/>
    <w:rsid w:val="00764DB9"/>
    <w:rsid w:val="007675C3"/>
    <w:rsid w:val="00785AB8"/>
    <w:rsid w:val="007910F0"/>
    <w:rsid w:val="00796BA2"/>
    <w:rsid w:val="007A5F42"/>
    <w:rsid w:val="007B7192"/>
    <w:rsid w:val="007E3AF6"/>
    <w:rsid w:val="007F7266"/>
    <w:rsid w:val="007F766B"/>
    <w:rsid w:val="00800FE2"/>
    <w:rsid w:val="00870C63"/>
    <w:rsid w:val="0087477E"/>
    <w:rsid w:val="00883569"/>
    <w:rsid w:val="00894337"/>
    <w:rsid w:val="008A1BB7"/>
    <w:rsid w:val="008D0BAB"/>
    <w:rsid w:val="008D18AF"/>
    <w:rsid w:val="008D2D93"/>
    <w:rsid w:val="00963DFE"/>
    <w:rsid w:val="0099415E"/>
    <w:rsid w:val="00994498"/>
    <w:rsid w:val="00994FDB"/>
    <w:rsid w:val="009D42AF"/>
    <w:rsid w:val="009E2F93"/>
    <w:rsid w:val="00A03C4B"/>
    <w:rsid w:val="00A109C8"/>
    <w:rsid w:val="00A56380"/>
    <w:rsid w:val="00A86276"/>
    <w:rsid w:val="00A911BD"/>
    <w:rsid w:val="00AA044E"/>
    <w:rsid w:val="00AB797C"/>
    <w:rsid w:val="00B02BCA"/>
    <w:rsid w:val="00B05A6D"/>
    <w:rsid w:val="00B54A70"/>
    <w:rsid w:val="00B86CBD"/>
    <w:rsid w:val="00BA1E99"/>
    <w:rsid w:val="00BD30C6"/>
    <w:rsid w:val="00BF554B"/>
    <w:rsid w:val="00C11B05"/>
    <w:rsid w:val="00C56442"/>
    <w:rsid w:val="00C60D15"/>
    <w:rsid w:val="00C757B0"/>
    <w:rsid w:val="00CA7576"/>
    <w:rsid w:val="00CB77B5"/>
    <w:rsid w:val="00CC0B2E"/>
    <w:rsid w:val="00CC6FCA"/>
    <w:rsid w:val="00CC70AD"/>
    <w:rsid w:val="00CE3CF1"/>
    <w:rsid w:val="00CE793A"/>
    <w:rsid w:val="00D0242A"/>
    <w:rsid w:val="00D02CCF"/>
    <w:rsid w:val="00D04184"/>
    <w:rsid w:val="00D245E2"/>
    <w:rsid w:val="00D574EF"/>
    <w:rsid w:val="00D621EB"/>
    <w:rsid w:val="00D70E31"/>
    <w:rsid w:val="00D82AB9"/>
    <w:rsid w:val="00DB675B"/>
    <w:rsid w:val="00DE4A95"/>
    <w:rsid w:val="00E15782"/>
    <w:rsid w:val="00E3190D"/>
    <w:rsid w:val="00E35CF2"/>
    <w:rsid w:val="00E3618F"/>
    <w:rsid w:val="00E4281B"/>
    <w:rsid w:val="00E43A40"/>
    <w:rsid w:val="00E514EE"/>
    <w:rsid w:val="00E643F4"/>
    <w:rsid w:val="00EC1737"/>
    <w:rsid w:val="00EF33AC"/>
    <w:rsid w:val="00F075D6"/>
    <w:rsid w:val="00F15EF1"/>
    <w:rsid w:val="00F20375"/>
    <w:rsid w:val="00F309F1"/>
    <w:rsid w:val="00F37371"/>
    <w:rsid w:val="00F37EDA"/>
    <w:rsid w:val="00F443F3"/>
    <w:rsid w:val="00F564C2"/>
    <w:rsid w:val="00F665D1"/>
    <w:rsid w:val="00F72F25"/>
    <w:rsid w:val="00F75045"/>
    <w:rsid w:val="00F77039"/>
    <w:rsid w:val="00FD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ListParagraph">
    <w:name w:val="List Paragraph"/>
    <w:basedOn w:val="Normal"/>
    <w:uiPriority w:val="34"/>
    <w:qFormat/>
    <w:rsid w:val="00C757B0"/>
    <w:pPr>
      <w:ind w:left="720"/>
      <w:contextualSpacing/>
    </w:pPr>
  </w:style>
  <w:style w:type="paragraph" w:styleId="Caption">
    <w:name w:val="caption"/>
    <w:basedOn w:val="Normal"/>
    <w:next w:val="Normal"/>
    <w:rsid w:val="00C757B0"/>
    <w:pPr>
      <w:spacing w:after="200"/>
    </w:pPr>
    <w:rPr>
      <w:rFonts w:ascii="Times" w:eastAsiaTheme="minorEastAsia" w:hAnsi="Times"/>
      <w:b/>
      <w:bCs/>
      <w:color w:val="4F81BD" w:themeColor="accent1"/>
      <w:sz w:val="18"/>
      <w:szCs w:val="18"/>
      <w:lang w:eastAsia="ja-JP"/>
    </w:rPr>
  </w:style>
  <w:style w:type="character" w:styleId="PlaceholderText">
    <w:name w:val="Placeholder Text"/>
    <w:basedOn w:val="DefaultParagraphFont"/>
    <w:uiPriority w:val="99"/>
    <w:semiHidden/>
    <w:rsid w:val="00F443F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ListParagraph">
    <w:name w:val="List Paragraph"/>
    <w:basedOn w:val="Normal"/>
    <w:uiPriority w:val="34"/>
    <w:qFormat/>
    <w:rsid w:val="00C757B0"/>
    <w:pPr>
      <w:ind w:left="720"/>
      <w:contextualSpacing/>
    </w:pPr>
  </w:style>
  <w:style w:type="paragraph" w:styleId="Caption">
    <w:name w:val="caption"/>
    <w:basedOn w:val="Normal"/>
    <w:next w:val="Normal"/>
    <w:rsid w:val="00C757B0"/>
    <w:pPr>
      <w:spacing w:after="200"/>
    </w:pPr>
    <w:rPr>
      <w:rFonts w:ascii="Times" w:eastAsiaTheme="minorEastAsia" w:hAnsi="Times"/>
      <w:b/>
      <w:bCs/>
      <w:color w:val="4F81BD" w:themeColor="accent1"/>
      <w:sz w:val="18"/>
      <w:szCs w:val="18"/>
      <w:lang w:eastAsia="ja-JP"/>
    </w:rPr>
  </w:style>
  <w:style w:type="character" w:styleId="PlaceholderText">
    <w:name w:val="Placeholder Text"/>
    <w:basedOn w:val="DefaultParagraphFont"/>
    <w:uiPriority w:val="99"/>
    <w:semiHidden/>
    <w:rsid w:val="00F44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calsol.berkeley.edu/training/fa12/ee2/"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calsol.berkeley.edu/training/fa12/ee2/"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tdichip.com/Drivers/VCP.htm" TargetMode="External"/><Relationship Id="rId22" Type="http://schemas.openxmlformats.org/officeDocument/2006/relationships/footer" Target="footer1.xml"/><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calsol-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BFE45-48F9-462A-A5DD-D7942E8E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28</Pages>
  <Words>5668</Words>
  <Characters>32313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Microcontrollers I</vt:lpstr>
    </vt:vector>
  </TitlesOfParts>
  <Company/>
  <LinksUpToDate>false</LinksUpToDate>
  <CharactersWithSpaces>37906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Microcontrollers I</dc:title>
  <dc:subject>Introduction to Microcontrollers</dc:subject>
  <dc:creator>Michael Chang • Devan Lai • Richard Lin • Adam Resnick</dc:creator>
  <cp:lastModifiedBy>Ducky</cp:lastModifiedBy>
  <cp:revision>2</cp:revision>
  <cp:lastPrinted>2012-09-23T20:07:00Z</cp:lastPrinted>
  <dcterms:created xsi:type="dcterms:W3CDTF">2012-09-23T20:17:00Z</dcterms:created>
  <dcterms:modified xsi:type="dcterms:W3CDTF">2012-09-23T20:17:00Z</dcterms:modified>
</cp:coreProperties>
</file>